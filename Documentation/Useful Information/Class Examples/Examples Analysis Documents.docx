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8AF05" w14:textId="77777777" w:rsidR="00D109F4" w:rsidRPr="00D109F4" w:rsidRDefault="00D109F4" w:rsidP="00D109F4">
      <w:bookmarkStart w:id="0" w:name="_Toc423410238"/>
      <w:bookmarkStart w:id="1" w:name="_Toc425054504"/>
    </w:p>
    <w:p w14:paraId="141F2CCF" w14:textId="45609E28" w:rsidR="00CD6C66" w:rsidRPr="008E4AFD" w:rsidRDefault="009F412E" w:rsidP="00B11C5E">
      <w:pPr>
        <w:pStyle w:val="Heading1"/>
        <w:rPr>
          <w:u w:val="single"/>
        </w:rPr>
      </w:pPr>
      <w:bookmarkStart w:id="2" w:name="_Toc422226096"/>
      <w:r>
        <w:rPr>
          <w:u w:val="single"/>
        </w:rPr>
        <w:t>Robustness</w:t>
      </w:r>
      <w:r w:rsidR="00207D47" w:rsidRPr="008E4AFD">
        <w:rPr>
          <w:u w:val="single"/>
        </w:rPr>
        <w:t xml:space="preserve"> Diagram for Use Cases</w:t>
      </w:r>
      <w:bookmarkEnd w:id="2"/>
    </w:p>
    <w:p w14:paraId="0B06BA73" w14:textId="5922AE2E" w:rsidR="00A63767" w:rsidRDefault="009506E1" w:rsidP="00A63767">
      <w:pPr>
        <w:pStyle w:val="Heading2"/>
      </w:pPr>
      <w:bookmarkStart w:id="3" w:name="_Toc422226097"/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45C65432" wp14:editId="70A83C48">
                <wp:simplePos x="0" y="0"/>
                <wp:positionH relativeFrom="column">
                  <wp:posOffset>4775200</wp:posOffset>
                </wp:positionH>
                <wp:positionV relativeFrom="paragraph">
                  <wp:posOffset>-74295</wp:posOffset>
                </wp:positionV>
                <wp:extent cx="1897380" cy="541020"/>
                <wp:effectExtent l="38100" t="38100" r="45720" b="4953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97380" cy="541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4DF18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6" o:spid="_x0000_s1026" type="#_x0000_t75" style="position:absolute;margin-left:375.3pt;margin-top:-6.55pt;width:150.8pt;height:4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">
                <v:imagedata r:id="rId12" o:title=""/>
              </v:shape>
            </w:pict>
          </mc:Fallback>
        </mc:AlternateContent>
      </w:r>
      <w:r w:rsidR="005525B4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2213819" wp14:editId="27C51779">
                <wp:simplePos x="0" y="0"/>
                <wp:positionH relativeFrom="column">
                  <wp:posOffset>6263190</wp:posOffset>
                </wp:positionH>
                <wp:positionV relativeFrom="paragraph">
                  <wp:posOffset>62830</wp:posOffset>
                </wp:positionV>
                <wp:extent cx="14400" cy="29880"/>
                <wp:effectExtent l="38100" t="38100" r="43180" b="4635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970" cy="29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E0764" id="Ink 30" o:spid="_x0000_s1026" type="#_x0000_t75" style="position:absolute;margin-left:492.5pt;margin-top:4.25pt;width:2.5pt;height:3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">
                <v:imagedata r:id="rId14" o:title=""/>
              </v:shape>
            </w:pict>
          </mc:Fallback>
        </mc:AlternateContent>
      </w:r>
      <w:r w:rsidR="000B42CE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2E5AE15" wp14:editId="5AC17033">
                <wp:simplePos x="0" y="0"/>
                <wp:positionH relativeFrom="column">
                  <wp:posOffset>5798820</wp:posOffset>
                </wp:positionH>
                <wp:positionV relativeFrom="paragraph">
                  <wp:posOffset>-86995</wp:posOffset>
                </wp:positionV>
                <wp:extent cx="435600" cy="162720"/>
                <wp:effectExtent l="57150" t="38100" r="41275" b="4699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34975" cy="162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A15BA" id="Ink 25" o:spid="_x0000_s1026" type="#_x0000_t75" style="position:absolute;margin-left:455.9pt;margin-top:-7.55pt;width:35.7pt;height:1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">
                <v:imagedata r:id="rId16" o:title=""/>
              </v:shape>
            </w:pict>
          </mc:Fallback>
        </mc:AlternateContent>
      </w:r>
      <w:r w:rsidR="009F412E">
        <w:t>Robustness</w:t>
      </w:r>
      <w:r w:rsidR="00EB1DCF">
        <w:t xml:space="preserve"> diagram for </w:t>
      </w:r>
      <w:r w:rsidR="001405EC">
        <w:t>Become new customer [OOAD1]</w:t>
      </w:r>
      <w:bookmarkEnd w:id="3"/>
    </w:p>
    <w:p w14:paraId="1C2B7890" w14:textId="182ABEFB" w:rsidR="00195DF2" w:rsidRPr="00195DF2" w:rsidRDefault="00483B25" w:rsidP="00195DF2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31EC990D" wp14:editId="7E4F42C2">
                <wp:simplePos x="0" y="0"/>
                <wp:positionH relativeFrom="column">
                  <wp:posOffset>3756025</wp:posOffset>
                </wp:positionH>
                <wp:positionV relativeFrom="paragraph">
                  <wp:posOffset>6937375</wp:posOffset>
                </wp:positionV>
                <wp:extent cx="707820" cy="233045"/>
                <wp:effectExtent l="38100" t="57150" r="35560" b="52705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07390" cy="233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33699" id="Ink 303" o:spid="_x0000_s1026" type="#_x0000_t75" style="position:absolute;margin-left:295.05pt;margin-top:545.55pt;width:57.15pt;height:19.7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7664AB5B" wp14:editId="41C1111A">
                <wp:simplePos x="0" y="0"/>
                <wp:positionH relativeFrom="column">
                  <wp:posOffset>3361055</wp:posOffset>
                </wp:positionH>
                <wp:positionV relativeFrom="paragraph">
                  <wp:posOffset>6913880</wp:posOffset>
                </wp:positionV>
                <wp:extent cx="1102790" cy="257080"/>
                <wp:effectExtent l="38100" t="38100" r="2540" b="48260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02360" cy="25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E1D55" id="Ink 304" o:spid="_x0000_s1026" type="#_x0000_t75" style="position:absolute;margin-left:263.95pt;margin-top:543.7pt;width:88.25pt;height:21.6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6E838DD6" wp14:editId="60AAB096">
                <wp:simplePos x="0" y="0"/>
                <wp:positionH relativeFrom="column">
                  <wp:posOffset>3046095</wp:posOffset>
                </wp:positionH>
                <wp:positionV relativeFrom="paragraph">
                  <wp:posOffset>7040880</wp:posOffset>
                </wp:positionV>
                <wp:extent cx="129465" cy="144830"/>
                <wp:effectExtent l="38100" t="38100" r="42545" b="45720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8905" cy="14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06AE0" id="Ink 290" o:spid="_x0000_s1026" type="#_x0000_t75" style="position:absolute;margin-left:239.15pt;margin-top:553.7pt;width:11.6pt;height:12.8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16BC008F" wp14:editId="6056149C">
                <wp:simplePos x="0" y="0"/>
                <wp:positionH relativeFrom="column">
                  <wp:posOffset>1706880</wp:posOffset>
                </wp:positionH>
                <wp:positionV relativeFrom="paragraph">
                  <wp:posOffset>7053560</wp:posOffset>
                </wp:positionV>
                <wp:extent cx="1321920" cy="257040"/>
                <wp:effectExtent l="38100" t="38100" r="12065" b="48260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321435" cy="2565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D4C76" id="Ink 283" o:spid="_x0000_s1026" type="#_x0000_t75" style="position:absolute;margin-left:133.7pt;margin-top:554.7pt;width:105.5pt;height:21.6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3A8B15F1" wp14:editId="3C682109">
                <wp:simplePos x="0" y="0"/>
                <wp:positionH relativeFrom="column">
                  <wp:posOffset>4236720</wp:posOffset>
                </wp:positionH>
                <wp:positionV relativeFrom="paragraph">
                  <wp:posOffset>6505575</wp:posOffset>
                </wp:positionV>
                <wp:extent cx="224220" cy="281160"/>
                <wp:effectExtent l="38100" t="38100" r="42545" b="43180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24155" cy="28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BD2DC" id="Ink 259" o:spid="_x0000_s1026" type="#_x0000_t75" style="position:absolute;margin-left:332.9pt;margin-top:511.55pt;width:19.05pt;height:23.5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">
                <v:imagedata r:id="rId26" o:title=""/>
              </v:shape>
            </w:pict>
          </mc:Fallback>
        </mc:AlternateContent>
      </w:r>
      <w:r w:rsidR="005102ED"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02AC0DBF" wp14:editId="2190972C">
                <wp:simplePos x="0" y="0"/>
                <wp:positionH relativeFrom="column">
                  <wp:posOffset>1688465</wp:posOffset>
                </wp:positionH>
                <wp:positionV relativeFrom="paragraph">
                  <wp:posOffset>6108065</wp:posOffset>
                </wp:positionV>
                <wp:extent cx="3143885" cy="820725"/>
                <wp:effectExtent l="38100" t="38100" r="56515" b="5588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143885" cy="820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00B20" id="Ink 256" o:spid="_x0000_s1026" type="#_x0000_t75" style="position:absolute;margin-left:132.25pt;margin-top:480.25pt;width:248.95pt;height:66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">
                <v:imagedata r:id="rId28" o:title=""/>
              </v:shape>
            </w:pict>
          </mc:Fallback>
        </mc:AlternateContent>
      </w:r>
      <w:r w:rsidR="006D382B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711E698A" wp14:editId="59DC218F">
                <wp:simplePos x="0" y="0"/>
                <wp:positionH relativeFrom="column">
                  <wp:posOffset>3070225</wp:posOffset>
                </wp:positionH>
                <wp:positionV relativeFrom="paragraph">
                  <wp:posOffset>6150610</wp:posOffset>
                </wp:positionV>
                <wp:extent cx="1034140" cy="289560"/>
                <wp:effectExtent l="57150" t="38100" r="13970" b="5334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033780" cy="28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38426" id="Ink 234" o:spid="_x0000_s1026" type="#_x0000_t75" style="position:absolute;margin-left:241.05pt;margin-top:483.6pt;width:82.85pt;height:24.2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">
                <v:imagedata r:id="rId30" o:title=""/>
              </v:shape>
            </w:pict>
          </mc:Fallback>
        </mc:AlternateContent>
      </w:r>
      <w:r w:rsidR="006D382B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1B8D4F4F" wp14:editId="2BC8673C">
                <wp:simplePos x="0" y="0"/>
                <wp:positionH relativeFrom="column">
                  <wp:posOffset>1546225</wp:posOffset>
                </wp:positionH>
                <wp:positionV relativeFrom="paragraph">
                  <wp:posOffset>5710555</wp:posOffset>
                </wp:positionV>
                <wp:extent cx="3074400" cy="872640"/>
                <wp:effectExtent l="38100" t="38100" r="31115" b="4191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074035" cy="872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2BC6C" id="Ink 225" o:spid="_x0000_s1026" type="#_x0000_t75" style="position:absolute;margin-left:121.05pt;margin-top:448.95pt;width:243.5pt;height:70.1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">
                <v:imagedata r:id="rId32" o:title=""/>
              </v:shape>
            </w:pict>
          </mc:Fallback>
        </mc:AlternateContent>
      </w:r>
      <w:r w:rsidR="006D382B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51D1ABE7" wp14:editId="6F54EF1F">
                <wp:simplePos x="0" y="0"/>
                <wp:positionH relativeFrom="column">
                  <wp:posOffset>88948</wp:posOffset>
                </wp:positionH>
                <wp:positionV relativeFrom="paragraph">
                  <wp:posOffset>4931511</wp:posOffset>
                </wp:positionV>
                <wp:extent cx="5641560" cy="615960"/>
                <wp:effectExtent l="57150" t="57150" r="54610" b="50800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641340" cy="615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DA9D8" id="Ink 200" o:spid="_x0000_s1026" type="#_x0000_t75" style="position:absolute;margin-left:6.3pt;margin-top:387.6pt;width:445.6pt;height:49.9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">
                <v:imagedata r:id="rId34" o:title=""/>
              </v:shape>
            </w:pict>
          </mc:Fallback>
        </mc:AlternateContent>
      </w:r>
      <w:r w:rsidR="009506E1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0D102B6A" wp14:editId="2CCCBB61">
                <wp:simplePos x="0" y="0"/>
                <wp:positionH relativeFrom="column">
                  <wp:posOffset>2702560</wp:posOffset>
                </wp:positionH>
                <wp:positionV relativeFrom="paragraph">
                  <wp:posOffset>-111125</wp:posOffset>
                </wp:positionV>
                <wp:extent cx="2277955" cy="647065"/>
                <wp:effectExtent l="38100" t="38100" r="8255" b="5778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277745" cy="647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E29FD" id="Ink 116" o:spid="_x0000_s1026" type="#_x0000_t75" style="position:absolute;margin-left:212.1pt;margin-top:-9.45pt;width:180.75pt;height:52.3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">
                <v:imagedata r:id="rId36" o:title=""/>
              </v:shape>
            </w:pict>
          </mc:Fallback>
        </mc:AlternateContent>
      </w:r>
      <w:r w:rsidR="009506E1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3D7ABB2F" wp14:editId="772FCC27">
                <wp:simplePos x="0" y="0"/>
                <wp:positionH relativeFrom="column">
                  <wp:posOffset>6574155</wp:posOffset>
                </wp:positionH>
                <wp:positionV relativeFrom="paragraph">
                  <wp:posOffset>116840</wp:posOffset>
                </wp:positionV>
                <wp:extent cx="209885" cy="52070"/>
                <wp:effectExtent l="38100" t="38100" r="57150" b="4318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09550" cy="52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2C5B7" id="Ink 111" o:spid="_x0000_s1026" type="#_x0000_t75" style="position:absolute;margin-left:516.95pt;margin-top:8.5pt;width:17.95pt;height:5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">
                <v:imagedata r:id="rId38" o:title=""/>
              </v:shape>
            </w:pict>
          </mc:Fallback>
        </mc:AlternateContent>
      </w:r>
      <w:r w:rsidR="005A560F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2A517CA4" wp14:editId="35C3CBFA">
                <wp:simplePos x="0" y="0"/>
                <wp:positionH relativeFrom="column">
                  <wp:posOffset>5203825</wp:posOffset>
                </wp:positionH>
                <wp:positionV relativeFrom="paragraph">
                  <wp:posOffset>134105</wp:posOffset>
                </wp:positionV>
                <wp:extent cx="325080" cy="156600"/>
                <wp:effectExtent l="38100" t="38100" r="37465" b="5334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24485" cy="1562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EC09E" id="Ink 84" o:spid="_x0000_s1026" type="#_x0000_t75" style="position:absolute;margin-left:409.05pt;margin-top:9.85pt;width:27pt;height:13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">
                <v:imagedata r:id="rId40" o:title=""/>
              </v:shape>
            </w:pict>
          </mc:Fallback>
        </mc:AlternateContent>
      </w:r>
      <w:r w:rsidR="005525B4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608D0D5" wp14:editId="5E4B3462">
                <wp:simplePos x="0" y="0"/>
                <wp:positionH relativeFrom="column">
                  <wp:posOffset>4993640</wp:posOffset>
                </wp:positionH>
                <wp:positionV relativeFrom="paragraph">
                  <wp:posOffset>212725</wp:posOffset>
                </wp:positionV>
                <wp:extent cx="111125" cy="61595"/>
                <wp:effectExtent l="19050" t="38100" r="41275" b="5270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11125" cy="61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8C81E" id="Ink 75" o:spid="_x0000_s1026" type="#_x0000_t75" style="position:absolute;margin-left:392.5pt;margin-top:16.05pt;width:10.15pt;height:6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">
                <v:imagedata r:id="rId42" o:title=""/>
              </v:shape>
            </w:pict>
          </mc:Fallback>
        </mc:AlternateContent>
      </w:r>
      <w:r w:rsidR="005525B4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6A275AD3" wp14:editId="72AF72DB">
                <wp:simplePos x="0" y="0"/>
                <wp:positionH relativeFrom="column">
                  <wp:posOffset>4800600</wp:posOffset>
                </wp:positionH>
                <wp:positionV relativeFrom="paragraph">
                  <wp:posOffset>184785</wp:posOffset>
                </wp:positionV>
                <wp:extent cx="181440" cy="108720"/>
                <wp:effectExtent l="38100" t="38100" r="0" b="4381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80975" cy="1085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CC71D8" id="Ink 72" o:spid="_x0000_s1026" type="#_x0000_t75" style="position:absolute;margin-left:377.3pt;margin-top:13.85pt;width:15.7pt;height:9.9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">
                <v:imagedata r:id="rId44" o:title=""/>
              </v:shape>
            </w:pict>
          </mc:Fallback>
        </mc:AlternateContent>
      </w:r>
      <w:r w:rsidR="00195DF2">
        <w:rPr>
          <w:noProof/>
        </w:rPr>
        <w:drawing>
          <wp:inline distT="0" distB="0" distL="0" distR="0" wp14:anchorId="5EBE4B47" wp14:editId="455ABF68">
            <wp:extent cx="5341620" cy="5341620"/>
            <wp:effectExtent l="0" t="0" r="0" b="0"/>
            <wp:docPr id="6" name="Picture 6" descr="https://documents.lucidchart.com/documents/ed9aa183-0594-4a47-b840-027be3ae2ab8/pages/0_0?a=397&amp;x=86&amp;y=156&amp;w=748&amp;h=748&amp;store=1&amp;accept=image%2F*&amp;auth=LCA%201885a1769f633b469c01b10746a9918c8c37ea79-ts%3D1434409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ed9aa183-0594-4a47-b840-027be3ae2ab8/pages/0_0?a=397&amp;x=86&amp;y=156&amp;w=748&amp;h=748&amp;store=1&amp;accept=image%2F*&amp;auth=LCA%201885a1769f633b469c01b10746a9918c8c37ea79-ts%3D143440922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CFB49" w14:textId="5BC55591" w:rsidR="001405EC" w:rsidRDefault="009506E1" w:rsidP="001405EC">
      <w:pPr>
        <w:pStyle w:val="Heading2"/>
      </w:pPr>
      <w:bookmarkStart w:id="4" w:name="_Toc422226098"/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3C7092AA" wp14:editId="1C539E01">
                <wp:simplePos x="0" y="0"/>
                <wp:positionH relativeFrom="column">
                  <wp:posOffset>4080808</wp:posOffset>
                </wp:positionH>
                <wp:positionV relativeFrom="paragraph">
                  <wp:posOffset>-358676</wp:posOffset>
                </wp:positionV>
                <wp:extent cx="211680" cy="69840"/>
                <wp:effectExtent l="38100" t="38100" r="36195" b="4508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11455" cy="69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FCB69" id="Ink 140" o:spid="_x0000_s1026" type="#_x0000_t75" style="position:absolute;margin-left:320.6pt;margin-top:-28.9pt;width:18.05pt;height:6.9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1C81E704" wp14:editId="6C541015">
                <wp:simplePos x="0" y="0"/>
                <wp:positionH relativeFrom="column">
                  <wp:posOffset>4129230</wp:posOffset>
                </wp:positionH>
                <wp:positionV relativeFrom="paragraph">
                  <wp:posOffset>-391795</wp:posOffset>
                </wp:positionV>
                <wp:extent cx="59040" cy="3600"/>
                <wp:effectExtent l="38100" t="57150" r="55880" b="5397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8420" cy="31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DA921" id="Ink 138" o:spid="_x0000_s1026" type="#_x0000_t75" style="position:absolute;margin-left:324.5pt;margin-top:-31.45pt;width:6pt;height:1.5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53408AF3" wp14:editId="40FCC6A7">
                <wp:simplePos x="0" y="0"/>
                <wp:positionH relativeFrom="column">
                  <wp:posOffset>4283075</wp:posOffset>
                </wp:positionH>
                <wp:positionV relativeFrom="paragraph">
                  <wp:posOffset>-695960</wp:posOffset>
                </wp:positionV>
                <wp:extent cx="410865" cy="143845"/>
                <wp:effectExtent l="38100" t="38100" r="27305" b="4699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10845" cy="14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7F540" id="Ink 129" o:spid="_x0000_s1026" type="#_x0000_t75" style="position:absolute;margin-left:336.55pt;margin-top:-55.5pt;width:33.75pt;height:12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19187345" wp14:editId="70C8A7BA">
                <wp:simplePos x="0" y="0"/>
                <wp:positionH relativeFrom="column">
                  <wp:posOffset>3654425</wp:posOffset>
                </wp:positionH>
                <wp:positionV relativeFrom="paragraph">
                  <wp:posOffset>-748030</wp:posOffset>
                </wp:positionV>
                <wp:extent cx="471730" cy="240030"/>
                <wp:effectExtent l="38100" t="38100" r="0" b="4572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71170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727300" id="Ink 123" o:spid="_x0000_s1026" type="#_x0000_t75" style="position:absolute;margin-left:287.05pt;margin-top:-59.6pt;width:38.55pt;height:20.3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">
                <v:imagedata r:id="rId53" o:title=""/>
              </v:shape>
            </w:pict>
          </mc:Fallback>
        </mc:AlternateContent>
      </w:r>
      <w:r w:rsidR="009F412E">
        <w:t>Robustness</w:t>
      </w:r>
      <w:r w:rsidR="00EB1DCF">
        <w:t xml:space="preserve"> diagram for </w:t>
      </w:r>
      <w:r w:rsidR="001405EC">
        <w:t>Check\Assign Job [OOAD2]</w:t>
      </w:r>
      <w:bookmarkEnd w:id="4"/>
    </w:p>
    <w:p w14:paraId="4F010A97" w14:textId="77777777" w:rsidR="00E647C2" w:rsidRPr="00E647C2" w:rsidRDefault="00E647C2" w:rsidP="00E647C2">
      <w:pPr>
        <w:jc w:val="center"/>
      </w:pPr>
      <w:r>
        <w:rPr>
          <w:noProof/>
        </w:rPr>
        <w:drawing>
          <wp:inline distT="0" distB="0" distL="0" distR="0" wp14:anchorId="456DBFBD" wp14:editId="1E619007">
            <wp:extent cx="3931920" cy="3459480"/>
            <wp:effectExtent l="0" t="0" r="0" b="0"/>
            <wp:docPr id="7" name="Picture 7" descr="https://documents.lucidchart.com/documents/78a32c1c-8070-419e-9e89-75f1c6ca4cd5/pages/0_0?a=189&amp;x=95&amp;y=138&amp;w=550&amp;h=484&amp;store=1&amp;accept=image%2F*&amp;auth=LCA%20778f4555210690209ce44a52d869463ea7884400-ts%3D1434409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78a32c1c-8070-419e-9e89-75f1c6ca4cd5/pages/0_0?a=189&amp;x=95&amp;y=138&amp;w=550&amp;h=484&amp;store=1&amp;accept=image%2F*&amp;auth=LCA%20778f4555210690209ce44a52d869463ea7884400-ts%3D143440951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03259" w14:textId="3F4E4C78" w:rsidR="00E754CE" w:rsidRPr="00EE35CD" w:rsidRDefault="00E6794C" w:rsidP="00E754CE">
      <w:pPr>
        <w:pStyle w:val="Heading1"/>
        <w:rPr>
          <w:u w:val="single"/>
        </w:rPr>
      </w:pPr>
      <w:bookmarkStart w:id="5" w:name="_Toc422226103"/>
      <w:r>
        <w:rPr>
          <w:noProof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22C9119E" wp14:editId="1A0AC7D9">
                <wp:simplePos x="0" y="0"/>
                <wp:positionH relativeFrom="column">
                  <wp:posOffset>2854960</wp:posOffset>
                </wp:positionH>
                <wp:positionV relativeFrom="paragraph">
                  <wp:posOffset>-590550</wp:posOffset>
                </wp:positionV>
                <wp:extent cx="1445430" cy="200025"/>
                <wp:effectExtent l="38100" t="57150" r="40640" b="47625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445260" cy="20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B950B" id="Ink 327" o:spid="_x0000_s1026" type="#_x0000_t75" style="position:absolute;margin-left:224.1pt;margin-top:-47.2pt;width:115.2pt;height:17.1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">
                <v:imagedata r:id="rId56" o:title=""/>
              </v:shape>
            </w:pict>
          </mc:Fallback>
        </mc:AlternateContent>
      </w:r>
      <w:r w:rsidR="008A5D46"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769C7A02" wp14:editId="12A8C29D">
                <wp:simplePos x="0" y="0"/>
                <wp:positionH relativeFrom="column">
                  <wp:posOffset>2405380</wp:posOffset>
                </wp:positionH>
                <wp:positionV relativeFrom="paragraph">
                  <wp:posOffset>-499745</wp:posOffset>
                </wp:positionV>
                <wp:extent cx="337925" cy="114300"/>
                <wp:effectExtent l="38100" t="38100" r="43180" b="57150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37820" cy="11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D46B1" id="Ink 199" o:spid="_x0000_s1026" type="#_x0000_t75" style="position:absolute;margin-left:188.7pt;margin-top:-40.05pt;width:28pt;height:10.4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">
                <v:imagedata r:id="rId58" o:title=""/>
              </v:shape>
            </w:pict>
          </mc:Fallback>
        </mc:AlternateContent>
      </w:r>
      <w:r w:rsidR="00AB42A1"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07BCD6D9" wp14:editId="13B2CA3E">
                <wp:simplePos x="0" y="0"/>
                <wp:positionH relativeFrom="column">
                  <wp:posOffset>1779270</wp:posOffset>
                </wp:positionH>
                <wp:positionV relativeFrom="paragraph">
                  <wp:posOffset>-737870</wp:posOffset>
                </wp:positionV>
                <wp:extent cx="2253240" cy="403920"/>
                <wp:effectExtent l="57150" t="38100" r="0" b="5334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252980" cy="403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CC233" id="Ink 194" o:spid="_x0000_s1026" type="#_x0000_t75" style="position:absolute;margin-left:139.4pt;margin-top:-58.8pt;width:178.8pt;height:33.2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">
                <v:imagedata r:id="rId60" o:title=""/>
              </v:shape>
            </w:pict>
          </mc:Fallback>
        </mc:AlternateContent>
      </w:r>
      <w:r w:rsidR="00AB42A1"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23118D14" wp14:editId="79915968">
                <wp:simplePos x="0" y="0"/>
                <wp:positionH relativeFrom="column">
                  <wp:posOffset>1148873</wp:posOffset>
                </wp:positionH>
                <wp:positionV relativeFrom="paragraph">
                  <wp:posOffset>-163841</wp:posOffset>
                </wp:positionV>
                <wp:extent cx="1565640" cy="202680"/>
                <wp:effectExtent l="57150" t="38100" r="53975" b="45085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565275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E21F1" id="Ink 158" o:spid="_x0000_s1026" type="#_x0000_t75" style="position:absolute;margin-left:89.75pt;margin-top:-13.6pt;width:124.7pt;height:17.3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">
                <v:imagedata r:id="rId62" o:title=""/>
              </v:shape>
            </w:pict>
          </mc:Fallback>
        </mc:AlternateContent>
      </w:r>
      <w:r w:rsidR="00E754CE" w:rsidRPr="00EE35CD">
        <w:rPr>
          <w:u w:val="single"/>
        </w:rPr>
        <w:t>Sequence and Collaboration Diagrams</w:t>
      </w:r>
      <w:bookmarkEnd w:id="5"/>
      <w:r w:rsidR="00E76183">
        <w:rPr>
          <w:u w:val="single"/>
        </w:rPr>
        <w:t xml:space="preserve"> for Use Cases</w:t>
      </w:r>
    </w:p>
    <w:p w14:paraId="009864F7" w14:textId="77777777" w:rsidR="00261662" w:rsidRDefault="00B64033" w:rsidP="00261662">
      <w:pPr>
        <w:pStyle w:val="Heading2"/>
      </w:pPr>
      <w:bookmarkStart w:id="6" w:name="_Toc422226104"/>
      <w:r>
        <w:t xml:space="preserve">Sequence diagram for </w:t>
      </w:r>
      <w:r w:rsidR="00261662">
        <w:t>Become new customer [OOAD1]</w:t>
      </w:r>
      <w:bookmarkEnd w:id="6"/>
    </w:p>
    <w:p w14:paraId="7166091B" w14:textId="193DD34F" w:rsidR="008C741F" w:rsidRPr="008C741F" w:rsidRDefault="00507062" w:rsidP="008C741F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392F1BF1" wp14:editId="7A3DBF6B">
                <wp:simplePos x="0" y="0"/>
                <wp:positionH relativeFrom="column">
                  <wp:posOffset>328295</wp:posOffset>
                </wp:positionH>
                <wp:positionV relativeFrom="paragraph">
                  <wp:posOffset>1616710</wp:posOffset>
                </wp:positionV>
                <wp:extent cx="415540" cy="183515"/>
                <wp:effectExtent l="38100" t="38100" r="41910" b="4508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415290" cy="18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F7E7C" id="Ink 157" o:spid="_x0000_s1026" type="#_x0000_t75" style="position:absolute;margin-left:25.15pt;margin-top:126.6pt;width:34.1pt;height:15.8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5E76421F" wp14:editId="51B029D5">
                <wp:simplePos x="0" y="0"/>
                <wp:positionH relativeFrom="column">
                  <wp:posOffset>240030</wp:posOffset>
                </wp:positionH>
                <wp:positionV relativeFrom="paragraph">
                  <wp:posOffset>1823870</wp:posOffset>
                </wp:positionV>
                <wp:extent cx="673920" cy="9000"/>
                <wp:effectExtent l="19050" t="57150" r="0" b="4826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73735" cy="889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82445" id="Ink 147" o:spid="_x0000_s1026" type="#_x0000_t75" style="position:absolute;margin-left:18.2pt;margin-top:142.9pt;width:54.45pt;height:2.0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">
                <v:imagedata r:id="rId66" o:title=""/>
              </v:shape>
            </w:pict>
          </mc:Fallback>
        </mc:AlternateContent>
      </w:r>
      <w:r w:rsidR="008C741F">
        <w:rPr>
          <w:noProof/>
        </w:rPr>
        <w:drawing>
          <wp:inline distT="0" distB="0" distL="0" distR="0" wp14:anchorId="1FDF1245" wp14:editId="4BCC9D9C">
            <wp:extent cx="6431280" cy="6865620"/>
            <wp:effectExtent l="0" t="0" r="0" b="0"/>
            <wp:docPr id="11" name="Picture 11" descr="https://documents.lucidchart.com/documents/fd19dc89-a885-4201-9d3c-57f74740a372/pages/_0?a=813&amp;x=328&amp;y=172&amp;w=1144&amp;h=1287&amp;store=1&amp;accept=image%2F*&amp;auth=LCA%2079a1991862cb1ab52784b08dd3ad7bea74b4bb6c-ts%3D1434410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documents.lucidchart.com/documents/fd19dc89-a885-4201-9d3c-57f74740a372/pages/_0?a=813&amp;x=328&amp;y=172&amp;w=1144&amp;h=1287&amp;store=1&amp;accept=image%2F*&amp;auth=LCA%2079a1991862cb1ab52784b08dd3ad7bea74b4bb6c-ts%3D1434410462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68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8458C" w14:textId="77777777" w:rsidR="00261662" w:rsidRDefault="00B64033" w:rsidP="00261662">
      <w:pPr>
        <w:pStyle w:val="Heading2"/>
      </w:pPr>
      <w:bookmarkStart w:id="7" w:name="_Toc422226105"/>
      <w:r>
        <w:lastRenderedPageBreak/>
        <w:t xml:space="preserve">Sequence diagram for </w:t>
      </w:r>
      <w:r w:rsidR="00261662">
        <w:t>Check\Assign Job [OOAD2]</w:t>
      </w:r>
      <w:bookmarkEnd w:id="7"/>
    </w:p>
    <w:p w14:paraId="0B10F117" w14:textId="77777777" w:rsidR="00763F15" w:rsidRPr="00763F15" w:rsidRDefault="00357D50" w:rsidP="00763F15">
      <w:pPr>
        <w:jc w:val="center"/>
      </w:pPr>
      <w:r w:rsidRPr="00357D50">
        <w:rPr>
          <w:noProof/>
        </w:rPr>
        <w:drawing>
          <wp:inline distT="0" distB="0" distL="0" distR="0" wp14:anchorId="03C73A86" wp14:editId="0D1CD9C9">
            <wp:extent cx="5684265" cy="5768340"/>
            <wp:effectExtent l="0" t="0" r="0" b="3810"/>
            <wp:docPr id="3" name="Picture 3" descr="C:\Users\Priyank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yanka\Desktop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5" b="2178"/>
                    <a:stretch/>
                  </pic:blipFill>
                  <pic:spPr bwMode="auto">
                    <a:xfrm>
                      <a:off x="0" y="0"/>
                      <a:ext cx="5687587" cy="577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DC21E" w14:textId="77777777" w:rsidR="00EC6E07" w:rsidRPr="00EC6E07" w:rsidRDefault="00EC6E07" w:rsidP="00EC6E07">
      <w:pPr>
        <w:jc w:val="center"/>
      </w:pPr>
    </w:p>
    <w:p w14:paraId="590CCCAB" w14:textId="77777777" w:rsidR="00994073" w:rsidRPr="00E76183" w:rsidRDefault="00994073" w:rsidP="00BA5786">
      <w:pPr>
        <w:pStyle w:val="Heading1"/>
        <w:rPr>
          <w:u w:val="single"/>
        </w:rPr>
      </w:pPr>
      <w:bookmarkStart w:id="8" w:name="_Toc422226108"/>
      <w:r w:rsidRPr="00E76183">
        <w:rPr>
          <w:u w:val="single"/>
        </w:rPr>
        <w:lastRenderedPageBreak/>
        <w:t>Swimlane (Activity) Diagram</w:t>
      </w:r>
      <w:bookmarkEnd w:id="8"/>
      <w:r w:rsidR="00E76183">
        <w:rPr>
          <w:u w:val="single"/>
        </w:rPr>
        <w:t xml:space="preserve"> for Use Cases</w:t>
      </w:r>
    </w:p>
    <w:p w14:paraId="5B1498CE" w14:textId="77777777" w:rsidR="00EC5462" w:rsidRDefault="00276A9F" w:rsidP="00EC5462">
      <w:pPr>
        <w:pStyle w:val="Heading2"/>
      </w:pPr>
      <w:bookmarkStart w:id="9" w:name="_Toc422226109"/>
      <w:r>
        <w:t xml:space="preserve">Swimlane Diagram for </w:t>
      </w:r>
      <w:r w:rsidR="00EC5462">
        <w:t>Become new customer [OOAD1]</w:t>
      </w:r>
      <w:bookmarkEnd w:id="9"/>
    </w:p>
    <w:p w14:paraId="40370B20" w14:textId="77777777" w:rsidR="00014A71" w:rsidRPr="00014A71" w:rsidRDefault="00824747" w:rsidP="00014A71">
      <w:r>
        <w:rPr>
          <w:noProof/>
        </w:rPr>
        <w:drawing>
          <wp:inline distT="0" distB="0" distL="0" distR="0" wp14:anchorId="376E0E66" wp14:editId="142B34DA">
            <wp:extent cx="5638800" cy="6019800"/>
            <wp:effectExtent l="0" t="0" r="0" b="0"/>
            <wp:docPr id="1" name="Picture 1" descr="https://documents.lucidchart.com/documents/53104432-5860-4d7a-8f66-5aff017dea8e/pages/0_0?a=621&amp;x=42&amp;y=38&amp;w=1276&amp;h=1364&amp;store=1&amp;accept=image/*&amp;auth=LCA 895ff39f81a25f7cbd2dc41682253b18433618a2-ts=1434328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53104432-5860-4d7a-8f66-5aff017dea8e/pages/0_0?a=621&amp;x=42&amp;y=38&amp;w=1276&amp;h=1364&amp;store=1&amp;accept=image/*&amp;auth=LCA 895ff39f81a25f7cbd2dc41682253b18433618a2-ts=143432886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2A0DF" w14:textId="77777777" w:rsidR="00EC5462" w:rsidRDefault="00276A9F" w:rsidP="00EC5462">
      <w:pPr>
        <w:pStyle w:val="Heading2"/>
      </w:pPr>
      <w:bookmarkStart w:id="10" w:name="_Toc422226110"/>
      <w:r>
        <w:lastRenderedPageBreak/>
        <w:t xml:space="preserve">Swimlane Diagram for </w:t>
      </w:r>
      <w:r w:rsidR="00EC5462">
        <w:t>Check\Assign Job [OOAD2]</w:t>
      </w:r>
      <w:bookmarkEnd w:id="10"/>
    </w:p>
    <w:p w14:paraId="51D2411C" w14:textId="77777777" w:rsidR="003412BB" w:rsidRDefault="003412BB" w:rsidP="003412BB">
      <w:r w:rsidRPr="0082267B">
        <w:rPr>
          <w:noProof/>
          <w:sz w:val="24"/>
        </w:rPr>
        <w:drawing>
          <wp:inline distT="0" distB="0" distL="0" distR="0" wp14:anchorId="26DBA2DA" wp14:editId="53034CD3">
            <wp:extent cx="5562600" cy="39446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8AE8F" w14:textId="77777777" w:rsidR="000D1E18" w:rsidRDefault="000D1E18" w:rsidP="000D1E18">
      <w:pPr>
        <w:pStyle w:val="Heading2"/>
        <w:numPr>
          <w:ilvl w:val="0"/>
          <w:numId w:val="0"/>
        </w:numPr>
        <w:ind w:left="792"/>
      </w:pPr>
    </w:p>
    <w:p w14:paraId="6FED6030" w14:textId="77777777" w:rsidR="000D1E18" w:rsidRDefault="000D1E18" w:rsidP="000D1E18">
      <w:pPr>
        <w:pStyle w:val="Heading2"/>
        <w:numPr>
          <w:ilvl w:val="0"/>
          <w:numId w:val="0"/>
        </w:numPr>
        <w:ind w:left="792"/>
      </w:pPr>
    </w:p>
    <w:p w14:paraId="00901324" w14:textId="77777777" w:rsidR="000D1E18" w:rsidRDefault="000D1E18" w:rsidP="000D1E18">
      <w:pPr>
        <w:pStyle w:val="Heading2"/>
        <w:numPr>
          <w:ilvl w:val="0"/>
          <w:numId w:val="0"/>
        </w:numPr>
        <w:ind w:left="360"/>
      </w:pPr>
    </w:p>
    <w:p w14:paraId="323B0FBD" w14:textId="77777777" w:rsidR="003412BB" w:rsidRPr="003412BB" w:rsidRDefault="003412BB" w:rsidP="003412BB"/>
    <w:p w14:paraId="1ED7A054" w14:textId="77777777" w:rsidR="003412BB" w:rsidRPr="003412BB" w:rsidRDefault="003412BB" w:rsidP="003412BB"/>
    <w:p w14:paraId="512E6D40" w14:textId="77777777" w:rsidR="003412BB" w:rsidRPr="003412BB" w:rsidRDefault="003412BB" w:rsidP="003412BB"/>
    <w:p w14:paraId="7D221151" w14:textId="77777777" w:rsidR="003412BB" w:rsidRPr="003412BB" w:rsidRDefault="003412BB" w:rsidP="003412BB"/>
    <w:p w14:paraId="1EFF4983" w14:textId="77777777" w:rsidR="003412BB" w:rsidRDefault="003412BB" w:rsidP="003412BB"/>
    <w:p w14:paraId="42B3EE72" w14:textId="77777777" w:rsidR="003412BB" w:rsidRPr="003412BB" w:rsidRDefault="003412BB" w:rsidP="003412BB"/>
    <w:p w14:paraId="0BCF6CAD" w14:textId="77777777" w:rsidR="003412BB" w:rsidRPr="003412BB" w:rsidRDefault="003412BB" w:rsidP="003412BB"/>
    <w:p w14:paraId="2F88D37C" w14:textId="17420E8D" w:rsidR="00A75457" w:rsidRDefault="00A75457" w:rsidP="00A75457">
      <w:pPr>
        <w:pStyle w:val="Heading1"/>
      </w:pPr>
      <w:bookmarkStart w:id="11" w:name="_Toc422226118"/>
      <w:r>
        <w:lastRenderedPageBreak/>
        <w:t>State chart Diagram</w:t>
      </w:r>
      <w:bookmarkEnd w:id="11"/>
    </w:p>
    <w:p w14:paraId="2F25FD16" w14:textId="3F581F62" w:rsidR="00A75457" w:rsidRPr="00A75457" w:rsidRDefault="004F0F5C" w:rsidP="00A75457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3BBD3B77" wp14:editId="35A5379D">
                <wp:simplePos x="0" y="0"/>
                <wp:positionH relativeFrom="column">
                  <wp:posOffset>5307330</wp:posOffset>
                </wp:positionH>
                <wp:positionV relativeFrom="paragraph">
                  <wp:posOffset>-11430</wp:posOffset>
                </wp:positionV>
                <wp:extent cx="462205" cy="245110"/>
                <wp:effectExtent l="57150" t="38100" r="0" b="40640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461645" cy="245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AA634" id="Ink 370" o:spid="_x0000_s1026" type="#_x0000_t75" style="position:absolute;margin-left:417.2pt;margin-top:-1.6pt;width:37.8pt;height:20.7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187B0540" wp14:editId="3D5149AD">
                <wp:simplePos x="0" y="0"/>
                <wp:positionH relativeFrom="column">
                  <wp:posOffset>1822450</wp:posOffset>
                </wp:positionH>
                <wp:positionV relativeFrom="paragraph">
                  <wp:posOffset>101600</wp:posOffset>
                </wp:positionV>
                <wp:extent cx="51480" cy="67945"/>
                <wp:effectExtent l="38100" t="38100" r="43815" b="46355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51435" cy="67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00A1F" id="Ink 350" o:spid="_x0000_s1026" type="#_x0000_t75" style="position:absolute;margin-left:142.8pt;margin-top:7.3pt;width:5.45pt;height:6.7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10042F6B" wp14:editId="5A31FFFA">
                <wp:simplePos x="0" y="0"/>
                <wp:positionH relativeFrom="column">
                  <wp:posOffset>1593850</wp:posOffset>
                </wp:positionH>
                <wp:positionV relativeFrom="paragraph">
                  <wp:posOffset>-50800</wp:posOffset>
                </wp:positionV>
                <wp:extent cx="304920" cy="275760"/>
                <wp:effectExtent l="38100" t="38100" r="635" b="48260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04800" cy="275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1F152" id="Ink 347" o:spid="_x0000_s1026" type="#_x0000_t75" style="position:absolute;margin-left:124.8pt;margin-top:-4.7pt;width:25.4pt;height:23.1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12E7B56F" wp14:editId="4BFA8BE4">
                <wp:simplePos x="0" y="0"/>
                <wp:positionH relativeFrom="column">
                  <wp:posOffset>1514690</wp:posOffset>
                </wp:positionH>
                <wp:positionV relativeFrom="paragraph">
                  <wp:posOffset>85662</wp:posOffset>
                </wp:positionV>
                <wp:extent cx="55440" cy="28080"/>
                <wp:effectExtent l="38100" t="38100" r="40005" b="48260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55245" cy="27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215AB" id="Ink 328" o:spid="_x0000_s1026" type="#_x0000_t75" style="position:absolute;margin-left:118.55pt;margin-top:6.05pt;width:5.75pt;height:3.6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">
                <v:imagedata r:id="rId78" o:title=""/>
              </v:shape>
            </w:pict>
          </mc:Fallback>
        </mc:AlternateContent>
      </w:r>
      <w:r w:rsidR="00A75457">
        <w:rPr>
          <w:noProof/>
        </w:rPr>
        <w:drawing>
          <wp:inline distT="0" distB="0" distL="0" distR="0" wp14:anchorId="40A72D5E" wp14:editId="68844C82">
            <wp:extent cx="6697980" cy="3124033"/>
            <wp:effectExtent l="0" t="0" r="0" b="0"/>
            <wp:docPr id="18" name="Picture 18" descr="https://documents.lucidchart.com/documents/590bd912-67f2-45cd-a84f-c33ce36769f3/pages/0_0?a=1093&amp;x=64&amp;y=132&amp;w=1232&amp;h=616&amp;store=1&amp;accept=image%2F*&amp;auth=LCA%20b61fb8631bcbd092d49ea07e1f56686dc066c169-ts%3D1434476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uments.lucidchart.com/documents/590bd912-67f2-45cd-a84f-c33ce36769f3/pages/0_0?a=1093&amp;x=64&amp;y=132&amp;w=1232&amp;h=616&amp;store=1&amp;accept=image%2F*&amp;auth=LCA%20b61fb8631bcbd092d49ea07e1f56686dc066c169-ts%3D1434476912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980" cy="312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sectPr w:rsidR="00A75457" w:rsidRPr="00A75457">
      <w:headerReference w:type="default" r:id="rId80"/>
      <w:pgSz w:w="12240" w:h="15840" w:code="1"/>
      <w:pgMar w:top="584" w:right="1440" w:bottom="1440" w:left="1440" w:header="432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FB9F8" w14:textId="77777777" w:rsidR="00815D61" w:rsidRDefault="00815D61">
      <w:r>
        <w:separator/>
      </w:r>
    </w:p>
  </w:endnote>
  <w:endnote w:type="continuationSeparator" w:id="0">
    <w:p w14:paraId="39E68EC9" w14:textId="77777777" w:rsidR="00815D61" w:rsidRDefault="00815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840A5" w14:textId="77777777" w:rsidR="00815D61" w:rsidRDefault="00815D61">
      <w:r>
        <w:separator/>
      </w:r>
    </w:p>
  </w:footnote>
  <w:footnote w:type="continuationSeparator" w:id="0">
    <w:p w14:paraId="6811DD0A" w14:textId="77777777" w:rsidR="00815D61" w:rsidRDefault="00815D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99"/>
      <w:gridCol w:w="7633"/>
    </w:tblGrid>
    <w:tr w:rsidR="00BA5786" w14:paraId="55240AE2" w14:textId="77777777">
      <w:trPr>
        <w:trHeight w:val="562"/>
      </w:trPr>
      <w:tc>
        <w:tcPr>
          <w:tcW w:w="1899" w:type="dxa"/>
          <w:tcBorders>
            <w:bottom w:val="nil"/>
          </w:tcBorders>
        </w:tcPr>
        <w:p w14:paraId="2736694C" w14:textId="77777777" w:rsidR="00BA5786" w:rsidRDefault="00BA5786">
          <w:pPr>
            <w:pStyle w:val="Header"/>
            <w:rPr>
              <w:b/>
            </w:rPr>
          </w:pPr>
        </w:p>
      </w:tc>
      <w:tc>
        <w:tcPr>
          <w:tcW w:w="7633" w:type="dxa"/>
          <w:tcBorders>
            <w:bottom w:val="nil"/>
          </w:tcBorders>
        </w:tcPr>
        <w:p w14:paraId="6D724DEA" w14:textId="77777777" w:rsidR="00BA5786" w:rsidRDefault="00BA5786" w:rsidP="00C62BE2">
          <w:pPr>
            <w:pStyle w:val="Header"/>
            <w:spacing w:after="0"/>
            <w:rPr>
              <w:b/>
              <w:i/>
            </w:rPr>
          </w:pPr>
        </w:p>
      </w:tc>
    </w:tr>
  </w:tbl>
  <w:p w14:paraId="62C26A20" w14:textId="77777777" w:rsidR="00BA5786" w:rsidRDefault="00BA5786">
    <w:pPr>
      <w:tabs>
        <w:tab w:val="left" w:pos="268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05532"/>
    <w:multiLevelType w:val="hybridMultilevel"/>
    <w:tmpl w:val="49DCD2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C7DA9"/>
    <w:multiLevelType w:val="multilevel"/>
    <w:tmpl w:val="736E9F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2104441A"/>
    <w:multiLevelType w:val="hybridMultilevel"/>
    <w:tmpl w:val="F70C534A"/>
    <w:lvl w:ilvl="0" w:tplc="54CC6D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076547"/>
    <w:multiLevelType w:val="hybridMultilevel"/>
    <w:tmpl w:val="5E2892F6"/>
    <w:lvl w:ilvl="0" w:tplc="CC462F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B32BAE"/>
    <w:multiLevelType w:val="hybridMultilevel"/>
    <w:tmpl w:val="B532B1B0"/>
    <w:lvl w:ilvl="0" w:tplc="3DA2DD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254156F9"/>
    <w:multiLevelType w:val="hybridMultilevel"/>
    <w:tmpl w:val="9998F6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43D14"/>
    <w:multiLevelType w:val="hybridMultilevel"/>
    <w:tmpl w:val="60F639A4"/>
    <w:lvl w:ilvl="0" w:tplc="22A0ADF6">
      <w:start w:val="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E82D6F"/>
    <w:multiLevelType w:val="multilevel"/>
    <w:tmpl w:val="736E9F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37AD2359"/>
    <w:multiLevelType w:val="hybridMultilevel"/>
    <w:tmpl w:val="4B80D8A8"/>
    <w:lvl w:ilvl="0" w:tplc="3DA2DD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EBD0CC1"/>
    <w:multiLevelType w:val="hybridMultilevel"/>
    <w:tmpl w:val="FE9C6B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DF4985"/>
    <w:multiLevelType w:val="hybridMultilevel"/>
    <w:tmpl w:val="2F00A23A"/>
    <w:lvl w:ilvl="0" w:tplc="F17E3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B60D63"/>
    <w:multiLevelType w:val="multilevel"/>
    <w:tmpl w:val="E8444004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5AA06701"/>
    <w:multiLevelType w:val="hybridMultilevel"/>
    <w:tmpl w:val="E332AEDA"/>
    <w:lvl w:ilvl="0" w:tplc="CC462F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422F4C"/>
    <w:multiLevelType w:val="hybridMultilevel"/>
    <w:tmpl w:val="4BBA8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4046BD"/>
    <w:multiLevelType w:val="hybridMultilevel"/>
    <w:tmpl w:val="26702218"/>
    <w:lvl w:ilvl="0" w:tplc="04090001">
      <w:start w:val="1"/>
      <w:numFmt w:val="bullet"/>
      <w:lvlText w:val=""/>
      <w:lvlJc w:val="left"/>
      <w:pPr>
        <w:tabs>
          <w:tab w:val="num" w:pos="771"/>
        </w:tabs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1"/>
        </w:tabs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1"/>
        </w:tabs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1"/>
        </w:tabs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1"/>
        </w:tabs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1"/>
        </w:tabs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1"/>
        </w:tabs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1"/>
        </w:tabs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1"/>
        </w:tabs>
        <w:ind w:left="6531" w:hanging="360"/>
      </w:pPr>
      <w:rPr>
        <w:rFonts w:ascii="Wingdings" w:hAnsi="Wingdings" w:hint="default"/>
      </w:rPr>
    </w:lvl>
  </w:abstractNum>
  <w:abstractNum w:abstractNumId="15" w15:restartNumberingAfterBreak="0">
    <w:nsid w:val="65B475DC"/>
    <w:multiLevelType w:val="hybridMultilevel"/>
    <w:tmpl w:val="93442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97373"/>
    <w:multiLevelType w:val="hybridMultilevel"/>
    <w:tmpl w:val="8D509DF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6CEE440E"/>
    <w:multiLevelType w:val="hybridMultilevel"/>
    <w:tmpl w:val="675E03B8"/>
    <w:lvl w:ilvl="0" w:tplc="04090001">
      <w:start w:val="1"/>
      <w:numFmt w:val="bullet"/>
      <w:lvlText w:val=""/>
      <w:lvlJc w:val="left"/>
      <w:pPr>
        <w:ind w:left="15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18" w15:restartNumberingAfterBreak="0">
    <w:nsid w:val="6EB44A0F"/>
    <w:multiLevelType w:val="hybridMultilevel"/>
    <w:tmpl w:val="14926E46"/>
    <w:lvl w:ilvl="0" w:tplc="CC462F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8653E4"/>
    <w:multiLevelType w:val="hybridMultilevel"/>
    <w:tmpl w:val="21A4EF10"/>
    <w:lvl w:ilvl="0" w:tplc="22A0ADF6">
      <w:start w:val="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8E492D"/>
    <w:multiLevelType w:val="hybridMultilevel"/>
    <w:tmpl w:val="92F0982A"/>
    <w:lvl w:ilvl="0" w:tplc="0C64A806">
      <w:start w:val="6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14"/>
  </w:num>
  <w:num w:numId="5">
    <w:abstractNumId w:val="8"/>
  </w:num>
  <w:num w:numId="6">
    <w:abstractNumId w:val="4"/>
  </w:num>
  <w:num w:numId="7">
    <w:abstractNumId w:val="16"/>
  </w:num>
  <w:num w:numId="8">
    <w:abstractNumId w:val="17"/>
  </w:num>
  <w:num w:numId="9">
    <w:abstractNumId w:val="18"/>
  </w:num>
  <w:num w:numId="10">
    <w:abstractNumId w:val="10"/>
  </w:num>
  <w:num w:numId="11">
    <w:abstractNumId w:val="20"/>
  </w:num>
  <w:num w:numId="12">
    <w:abstractNumId w:val="6"/>
  </w:num>
  <w:num w:numId="13">
    <w:abstractNumId w:val="19"/>
  </w:num>
  <w:num w:numId="14">
    <w:abstractNumId w:val="15"/>
  </w:num>
  <w:num w:numId="15">
    <w:abstractNumId w:val="7"/>
  </w:num>
  <w:num w:numId="16">
    <w:abstractNumId w:val="1"/>
  </w:num>
  <w:num w:numId="17">
    <w:abstractNumId w:val="2"/>
  </w:num>
  <w:num w:numId="18">
    <w:abstractNumId w:val="13"/>
  </w:num>
  <w:num w:numId="19">
    <w:abstractNumId w:val="9"/>
  </w:num>
  <w:num w:numId="20">
    <w:abstractNumId w:val="3"/>
  </w:num>
  <w:num w:numId="21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8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5"/>
  <w:drawingGridVerticalSpacing w:val="187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9EC"/>
    <w:rsid w:val="00002718"/>
    <w:rsid w:val="00014A71"/>
    <w:rsid w:val="00015B97"/>
    <w:rsid w:val="00027102"/>
    <w:rsid w:val="0003417F"/>
    <w:rsid w:val="00047E82"/>
    <w:rsid w:val="00054EBF"/>
    <w:rsid w:val="00057855"/>
    <w:rsid w:val="0006436F"/>
    <w:rsid w:val="000817B8"/>
    <w:rsid w:val="0008369A"/>
    <w:rsid w:val="000B42CE"/>
    <w:rsid w:val="000D1E18"/>
    <w:rsid w:val="000D471D"/>
    <w:rsid w:val="000D4EF3"/>
    <w:rsid w:val="000E6855"/>
    <w:rsid w:val="00112AC0"/>
    <w:rsid w:val="001145E9"/>
    <w:rsid w:val="001253B8"/>
    <w:rsid w:val="001329CA"/>
    <w:rsid w:val="001405EC"/>
    <w:rsid w:val="001413A7"/>
    <w:rsid w:val="00154C62"/>
    <w:rsid w:val="0017026B"/>
    <w:rsid w:val="00195DF2"/>
    <w:rsid w:val="001A153B"/>
    <w:rsid w:val="001B4D4F"/>
    <w:rsid w:val="001E1ACF"/>
    <w:rsid w:val="001E5415"/>
    <w:rsid w:val="00207D47"/>
    <w:rsid w:val="002126C4"/>
    <w:rsid w:val="0021424B"/>
    <w:rsid w:val="00226999"/>
    <w:rsid w:val="002313F4"/>
    <w:rsid w:val="00240815"/>
    <w:rsid w:val="00256B47"/>
    <w:rsid w:val="00261662"/>
    <w:rsid w:val="00261D05"/>
    <w:rsid w:val="0027689E"/>
    <w:rsid w:val="00276A9F"/>
    <w:rsid w:val="00291B38"/>
    <w:rsid w:val="00292874"/>
    <w:rsid w:val="002B63B2"/>
    <w:rsid w:val="002C466E"/>
    <w:rsid w:val="002C475A"/>
    <w:rsid w:val="002D00E3"/>
    <w:rsid w:val="002E096F"/>
    <w:rsid w:val="002E6ECB"/>
    <w:rsid w:val="003327CC"/>
    <w:rsid w:val="003412BB"/>
    <w:rsid w:val="00357727"/>
    <w:rsid w:val="00357D50"/>
    <w:rsid w:val="003752DB"/>
    <w:rsid w:val="003B0050"/>
    <w:rsid w:val="003E0808"/>
    <w:rsid w:val="004054C7"/>
    <w:rsid w:val="004116EF"/>
    <w:rsid w:val="004158ED"/>
    <w:rsid w:val="0042473B"/>
    <w:rsid w:val="00443E6E"/>
    <w:rsid w:val="00470965"/>
    <w:rsid w:val="00483B25"/>
    <w:rsid w:val="00485FD8"/>
    <w:rsid w:val="0049319B"/>
    <w:rsid w:val="004F0F5C"/>
    <w:rsid w:val="00507062"/>
    <w:rsid w:val="005102ED"/>
    <w:rsid w:val="005175DC"/>
    <w:rsid w:val="0052744C"/>
    <w:rsid w:val="00535E55"/>
    <w:rsid w:val="00536A34"/>
    <w:rsid w:val="005525B4"/>
    <w:rsid w:val="00557339"/>
    <w:rsid w:val="00570BFD"/>
    <w:rsid w:val="005822AA"/>
    <w:rsid w:val="005951BC"/>
    <w:rsid w:val="005A560F"/>
    <w:rsid w:val="005A58DD"/>
    <w:rsid w:val="005C31A1"/>
    <w:rsid w:val="005D3C7A"/>
    <w:rsid w:val="005D596A"/>
    <w:rsid w:val="005E2639"/>
    <w:rsid w:val="00614FCB"/>
    <w:rsid w:val="006A6E72"/>
    <w:rsid w:val="006A76EB"/>
    <w:rsid w:val="006B5998"/>
    <w:rsid w:val="006D382B"/>
    <w:rsid w:val="006D39BD"/>
    <w:rsid w:val="006D66DF"/>
    <w:rsid w:val="006F358D"/>
    <w:rsid w:val="006F510B"/>
    <w:rsid w:val="00712307"/>
    <w:rsid w:val="00753A98"/>
    <w:rsid w:val="00763F15"/>
    <w:rsid w:val="0077408A"/>
    <w:rsid w:val="00785C01"/>
    <w:rsid w:val="007901BE"/>
    <w:rsid w:val="007A4547"/>
    <w:rsid w:val="007D4C0D"/>
    <w:rsid w:val="007F5C36"/>
    <w:rsid w:val="00815D61"/>
    <w:rsid w:val="00820489"/>
    <w:rsid w:val="00824747"/>
    <w:rsid w:val="00827033"/>
    <w:rsid w:val="00831AC8"/>
    <w:rsid w:val="00837E3C"/>
    <w:rsid w:val="00857AA7"/>
    <w:rsid w:val="00863DDD"/>
    <w:rsid w:val="008A5D46"/>
    <w:rsid w:val="008C5206"/>
    <w:rsid w:val="008C741F"/>
    <w:rsid w:val="008E4AFD"/>
    <w:rsid w:val="008F5AA4"/>
    <w:rsid w:val="00904257"/>
    <w:rsid w:val="00905F85"/>
    <w:rsid w:val="00906EDF"/>
    <w:rsid w:val="009178C9"/>
    <w:rsid w:val="009506E1"/>
    <w:rsid w:val="00961650"/>
    <w:rsid w:val="00990FDC"/>
    <w:rsid w:val="00994073"/>
    <w:rsid w:val="00995EE7"/>
    <w:rsid w:val="009C4AD4"/>
    <w:rsid w:val="009F412E"/>
    <w:rsid w:val="00A11375"/>
    <w:rsid w:val="00A16BDA"/>
    <w:rsid w:val="00A32422"/>
    <w:rsid w:val="00A63767"/>
    <w:rsid w:val="00A75457"/>
    <w:rsid w:val="00A85FB9"/>
    <w:rsid w:val="00A87E83"/>
    <w:rsid w:val="00A9215E"/>
    <w:rsid w:val="00A93CA2"/>
    <w:rsid w:val="00AB42A1"/>
    <w:rsid w:val="00AB6405"/>
    <w:rsid w:val="00AD0734"/>
    <w:rsid w:val="00AD7D21"/>
    <w:rsid w:val="00B11C5E"/>
    <w:rsid w:val="00B17454"/>
    <w:rsid w:val="00B20A9F"/>
    <w:rsid w:val="00B27392"/>
    <w:rsid w:val="00B35705"/>
    <w:rsid w:val="00B62065"/>
    <w:rsid w:val="00B64033"/>
    <w:rsid w:val="00B72FDC"/>
    <w:rsid w:val="00B734CE"/>
    <w:rsid w:val="00B74238"/>
    <w:rsid w:val="00B80FEB"/>
    <w:rsid w:val="00BA5786"/>
    <w:rsid w:val="00BB3565"/>
    <w:rsid w:val="00BB6291"/>
    <w:rsid w:val="00BB7B56"/>
    <w:rsid w:val="00C4305D"/>
    <w:rsid w:val="00C55480"/>
    <w:rsid w:val="00C62BE2"/>
    <w:rsid w:val="00C804F5"/>
    <w:rsid w:val="00C8754F"/>
    <w:rsid w:val="00CC2FD9"/>
    <w:rsid w:val="00CC446F"/>
    <w:rsid w:val="00CD28B4"/>
    <w:rsid w:val="00CD6C66"/>
    <w:rsid w:val="00CE3BF7"/>
    <w:rsid w:val="00CF7906"/>
    <w:rsid w:val="00D05F69"/>
    <w:rsid w:val="00D109F4"/>
    <w:rsid w:val="00D21479"/>
    <w:rsid w:val="00D2595F"/>
    <w:rsid w:val="00D57A41"/>
    <w:rsid w:val="00D8570D"/>
    <w:rsid w:val="00DD3BF0"/>
    <w:rsid w:val="00DF4558"/>
    <w:rsid w:val="00DF66F7"/>
    <w:rsid w:val="00E00743"/>
    <w:rsid w:val="00E06D93"/>
    <w:rsid w:val="00E1712E"/>
    <w:rsid w:val="00E37AEC"/>
    <w:rsid w:val="00E42B1D"/>
    <w:rsid w:val="00E647C2"/>
    <w:rsid w:val="00E6794C"/>
    <w:rsid w:val="00E727D7"/>
    <w:rsid w:val="00E754CE"/>
    <w:rsid w:val="00E76183"/>
    <w:rsid w:val="00E85CD0"/>
    <w:rsid w:val="00EA111B"/>
    <w:rsid w:val="00EA1333"/>
    <w:rsid w:val="00EB1DCF"/>
    <w:rsid w:val="00EC5462"/>
    <w:rsid w:val="00EC6E07"/>
    <w:rsid w:val="00ED44AD"/>
    <w:rsid w:val="00EE35CD"/>
    <w:rsid w:val="00EF2B54"/>
    <w:rsid w:val="00EF3DE0"/>
    <w:rsid w:val="00F13775"/>
    <w:rsid w:val="00F26026"/>
    <w:rsid w:val="00F61221"/>
    <w:rsid w:val="00F67377"/>
    <w:rsid w:val="00F97BB0"/>
    <w:rsid w:val="00FB42EB"/>
    <w:rsid w:val="00FC39EC"/>
    <w:rsid w:val="00FC75E9"/>
    <w:rsid w:val="00FF5089"/>
    <w:rsid w:val="00FF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75F123"/>
  <w15:docId w15:val="{E2C5CFBB-9141-47CE-A240-C926A398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40"/>
    </w:pPr>
    <w:rPr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sz w:val="24"/>
    </w:rPr>
  </w:style>
  <w:style w:type="paragraph" w:styleId="Heading2">
    <w:name w:val="heading 2"/>
    <w:basedOn w:val="Heading1"/>
    <w:next w:val="Normal"/>
    <w:qFormat/>
    <w:pPr>
      <w:widowControl w:val="0"/>
      <w:numPr>
        <w:ilvl w:val="1"/>
      </w:numPr>
      <w:spacing w:after="120" w:line="240" w:lineRule="atLeast"/>
      <w:outlineLvl w:val="1"/>
    </w:pPr>
    <w:rPr>
      <w:bCs w:val="0"/>
      <w:sz w:val="20"/>
      <w:szCs w:val="20"/>
    </w:rPr>
  </w:style>
  <w:style w:type="paragraph" w:styleId="Heading3">
    <w:name w:val="heading 3"/>
    <w:basedOn w:val="Heading1"/>
    <w:next w:val="Normal"/>
    <w:qFormat/>
    <w:pPr>
      <w:widowControl w:val="0"/>
      <w:spacing w:before="120" w:after="60" w:line="240" w:lineRule="atLeast"/>
      <w:outlineLvl w:val="2"/>
    </w:pPr>
    <w:rPr>
      <w:rFonts w:ascii="Arial" w:hAnsi="Arial"/>
      <w:bCs w:val="0"/>
      <w:sz w:val="20"/>
      <w:szCs w:val="20"/>
    </w:rPr>
  </w:style>
  <w:style w:type="paragraph" w:styleId="Heading4">
    <w:name w:val="heading 4"/>
    <w:basedOn w:val="Heading1"/>
    <w:next w:val="Normal"/>
    <w:qFormat/>
    <w:pPr>
      <w:widowControl w:val="0"/>
      <w:numPr>
        <w:numId w:val="0"/>
      </w:numPr>
      <w:spacing w:before="120" w:after="60" w:line="240" w:lineRule="atLeast"/>
      <w:ind w:left="504" w:firstLine="720"/>
      <w:outlineLvl w:val="3"/>
    </w:pPr>
    <w:rPr>
      <w:rFonts w:ascii="Arial" w:hAnsi="Arial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widowControl w:val="0"/>
      <w:spacing w:before="240" w:after="60" w:line="240" w:lineRule="atLeast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szCs w:val="20"/>
    </w:rPr>
  </w:style>
  <w:style w:type="paragraph" w:styleId="Heading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i/>
      <w:szCs w:val="20"/>
    </w:rPr>
  </w:style>
  <w:style w:type="paragraph" w:styleId="Heading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b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  <w:szCs w:val="20"/>
    </w:rPr>
  </w:style>
  <w:style w:type="paragraph" w:customStyle="1" w:styleId="InfoBlue">
    <w:name w:val="InfoBlue"/>
    <w:basedOn w:val="Normal"/>
    <w:next w:val="BodyText"/>
    <w:pPr>
      <w:widowControl w:val="0"/>
      <w:spacing w:after="120" w:line="240" w:lineRule="atLeast"/>
      <w:ind w:left="230"/>
    </w:pPr>
    <w:rPr>
      <w:i/>
      <w:color w:val="0000FF"/>
      <w:szCs w:val="20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color w:val="FF0000"/>
      <w:szCs w:val="20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Cs w:val="20"/>
    </w:rPr>
  </w:style>
  <w:style w:type="paragraph" w:styleId="TOC1">
    <w:name w:val="toc 1"/>
    <w:basedOn w:val="Normal"/>
    <w:next w:val="Normal"/>
    <w:uiPriority w:val="39"/>
    <w:pPr>
      <w:widowControl w:val="0"/>
      <w:spacing w:before="120" w:after="120"/>
    </w:pPr>
    <w:rPr>
      <w:b/>
      <w:caps/>
      <w:szCs w:val="20"/>
    </w:rPr>
  </w:style>
  <w:style w:type="paragraph" w:styleId="TOC2">
    <w:name w:val="toc 2"/>
    <w:basedOn w:val="Normal"/>
    <w:next w:val="Normal"/>
    <w:uiPriority w:val="39"/>
    <w:pPr>
      <w:widowControl w:val="0"/>
      <w:spacing w:after="0"/>
      <w:ind w:left="202"/>
    </w:pPr>
    <w:rPr>
      <w:szCs w:val="20"/>
    </w:r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autoSpaceDE w:val="0"/>
      <w:autoSpaceDN w:val="0"/>
      <w:adjustRightInd w:val="0"/>
      <w:jc w:val="center"/>
    </w:pPr>
    <w:rPr>
      <w:color w:val="000000"/>
      <w:sz w:val="24"/>
      <w:szCs w:val="28"/>
    </w:rPr>
  </w:style>
  <w:style w:type="paragraph" w:styleId="NormalIndent">
    <w:name w:val="Normal Indent"/>
    <w:basedOn w:val="Normal"/>
    <w:pPr>
      <w:widowControl w:val="0"/>
      <w:spacing w:after="0" w:line="240" w:lineRule="atLeast"/>
      <w:ind w:left="900" w:hanging="900"/>
    </w:pPr>
    <w:rPr>
      <w:szCs w:val="20"/>
    </w:rPr>
  </w:style>
  <w:style w:type="paragraph" w:customStyle="1" w:styleId="DocumentInformation">
    <w:name w:val="Document Information"/>
    <w:basedOn w:val="Normal"/>
    <w:pPr>
      <w:spacing w:after="120"/>
      <w:jc w:val="center"/>
    </w:pPr>
    <w:rPr>
      <w:i/>
      <w:color w:val="C0C0C0"/>
      <w:spacing w:val="-3"/>
      <w:szCs w:val="20"/>
    </w:rPr>
  </w:style>
  <w:style w:type="paragraph" w:styleId="Subtitle">
    <w:name w:val="Subtitle"/>
    <w:basedOn w:val="Title"/>
    <w:next w:val="Normal"/>
    <w:qFormat/>
    <w:pPr>
      <w:keepNext/>
      <w:widowControl/>
      <w:spacing w:after="0"/>
      <w:jc w:val="left"/>
    </w:pPr>
    <w:rPr>
      <w:rFonts w:ascii="Times New Roman" w:hAnsi="Times New Roman"/>
      <w:i/>
      <w:caps/>
      <w:sz w:val="32"/>
    </w:rPr>
  </w:style>
  <w:style w:type="paragraph" w:styleId="TableofAuthorities">
    <w:name w:val="table of authorities"/>
    <w:basedOn w:val="Normal"/>
    <w:semiHidden/>
    <w:pPr>
      <w:tabs>
        <w:tab w:val="right" w:leader="dot" w:pos="8640"/>
      </w:tabs>
    </w:pPr>
    <w:rPr>
      <w:spacing w:val="-5"/>
      <w:szCs w:val="20"/>
    </w:rPr>
  </w:style>
  <w:style w:type="paragraph" w:customStyle="1" w:styleId="BodySingle">
    <w:name w:val="Body Single"/>
    <w:pPr>
      <w:widowControl w:val="0"/>
      <w:tabs>
        <w:tab w:val="left" w:pos="375"/>
        <w:tab w:val="left" w:pos="735"/>
        <w:tab w:val="left" w:pos="1080"/>
        <w:tab w:val="left" w:pos="1425"/>
        <w:tab w:val="left" w:pos="1800"/>
        <w:tab w:val="left" w:pos="2160"/>
        <w:tab w:val="left" w:pos="2520"/>
        <w:tab w:val="left" w:pos="2880"/>
      </w:tabs>
    </w:pPr>
    <w:rPr>
      <w:i/>
      <w:snapToGrid w:val="0"/>
      <w:color w:val="0000FF"/>
    </w:rPr>
  </w:style>
  <w:style w:type="paragraph" w:customStyle="1" w:styleId="FrontTitle">
    <w:name w:val="FrontTitle"/>
    <w:pPr>
      <w:widowControl w:val="0"/>
      <w:spacing w:before="144" w:after="144" w:line="480" w:lineRule="atLeast"/>
      <w:jc w:val="center"/>
    </w:pPr>
    <w:rPr>
      <w:b/>
      <w:snapToGrid w:val="0"/>
      <w:color w:val="000000"/>
      <w:sz w:val="28"/>
    </w:rPr>
  </w:style>
  <w:style w:type="paragraph" w:customStyle="1" w:styleId="ColumnHeader">
    <w:name w:val="Column Header"/>
    <w:basedOn w:val="Normal"/>
    <w:next w:val="Normal"/>
    <w:pPr>
      <w:spacing w:after="120"/>
    </w:pPr>
    <w:rPr>
      <w:b/>
    </w:rPr>
  </w:style>
  <w:style w:type="paragraph" w:styleId="BodyText3">
    <w:name w:val="Body Text 3"/>
    <w:basedOn w:val="Normal"/>
    <w:rPr>
      <w:color w:val="0000FF"/>
    </w:rPr>
  </w:style>
  <w:style w:type="paragraph" w:customStyle="1" w:styleId="Keep">
    <w:name w:val="Keep"/>
    <w:pPr>
      <w:keepNext/>
      <w:keepLines/>
      <w:widowControl w:val="0"/>
    </w:pPr>
    <w:rPr>
      <w:rFonts w:ascii="TimesNewRoman" w:hAnsi="TimesNewRoman"/>
      <w:snapToGrid w:val="0"/>
      <w:color w:val="000000"/>
    </w:rPr>
  </w:style>
  <w:style w:type="paragraph" w:styleId="TOC3">
    <w:name w:val="toc 3"/>
    <w:basedOn w:val="Normal"/>
    <w:next w:val="Normal"/>
    <w:autoRedefine/>
    <w:semiHidden/>
    <w:pPr>
      <w:spacing w:after="0"/>
      <w:ind w:left="403"/>
      <w:jc w:val="center"/>
    </w:pPr>
    <w:rPr>
      <w:bCs/>
      <w:i/>
      <w:iCs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sz w:val="24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Cs w:val="20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paragraph" w:styleId="BodyTextIndent">
    <w:name w:val="Body Text Indent"/>
    <w:basedOn w:val="Normal"/>
    <w:pPr>
      <w:ind w:left="720"/>
    </w:pPr>
    <w:rPr>
      <w:color w:val="FF000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C62BE2"/>
    <w:rPr>
      <w:szCs w:val="24"/>
    </w:rPr>
  </w:style>
  <w:style w:type="paragraph" w:styleId="ListParagraph">
    <w:name w:val="List Paragraph"/>
    <w:basedOn w:val="Normal"/>
    <w:uiPriority w:val="34"/>
    <w:qFormat/>
    <w:rsid w:val="00EF2B5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26026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character" w:customStyle="1" w:styleId="apple-tab-span">
    <w:name w:val="apple-tab-span"/>
    <w:basedOn w:val="DefaultParagraphFont"/>
    <w:rsid w:val="00AD7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png"/><Relationship Id="rId21" Type="http://schemas.openxmlformats.org/officeDocument/2006/relationships/customXml" Target="ink/ink6.xml"/><Relationship Id="rId42" Type="http://schemas.openxmlformats.org/officeDocument/2006/relationships/image" Target="media/image16.png"/><Relationship Id="rId47" Type="http://schemas.openxmlformats.org/officeDocument/2006/relationships/image" Target="media/image19.png"/><Relationship Id="rId63" Type="http://schemas.openxmlformats.org/officeDocument/2006/relationships/customXml" Target="ink/ink26.xml"/><Relationship Id="rId68" Type="http://schemas.openxmlformats.org/officeDocument/2006/relationships/image" Target="media/image31.png"/><Relationship Id="rId16" Type="http://schemas.openxmlformats.org/officeDocument/2006/relationships/image" Target="media/image3.png"/><Relationship Id="rId11" Type="http://schemas.openxmlformats.org/officeDocument/2006/relationships/customXml" Target="ink/ink1.xml"/><Relationship Id="rId32" Type="http://schemas.openxmlformats.org/officeDocument/2006/relationships/image" Target="media/image11.png"/><Relationship Id="rId37" Type="http://schemas.openxmlformats.org/officeDocument/2006/relationships/customXml" Target="ink/ink14.xml"/><Relationship Id="rId53" Type="http://schemas.openxmlformats.org/officeDocument/2006/relationships/image" Target="media/image22.png"/><Relationship Id="rId58" Type="http://schemas.openxmlformats.org/officeDocument/2006/relationships/image" Target="media/image25.png"/><Relationship Id="rId74" Type="http://schemas.openxmlformats.org/officeDocument/2006/relationships/image" Target="media/image35.png"/><Relationship Id="rId79" Type="http://schemas.openxmlformats.org/officeDocument/2006/relationships/image" Target="media/image38.png"/><Relationship Id="rId5" Type="http://schemas.openxmlformats.org/officeDocument/2006/relationships/numbering" Target="numbering.xml"/><Relationship Id="rId61" Type="http://schemas.openxmlformats.org/officeDocument/2006/relationships/customXml" Target="ink/ink25.xml"/><Relationship Id="rId82" Type="http://schemas.openxmlformats.org/officeDocument/2006/relationships/theme" Target="theme/theme1.xml"/><Relationship Id="rId19" Type="http://schemas.openxmlformats.org/officeDocument/2006/relationships/customXml" Target="ink/ink5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customXml" Target="ink/ink9.xml"/><Relationship Id="rId30" Type="http://schemas.openxmlformats.org/officeDocument/2006/relationships/image" Target="media/image10.png"/><Relationship Id="rId35" Type="http://schemas.openxmlformats.org/officeDocument/2006/relationships/customXml" Target="ink/ink13.xml"/><Relationship Id="rId43" Type="http://schemas.openxmlformats.org/officeDocument/2006/relationships/customXml" Target="ink/ink17.xml"/><Relationship Id="rId48" Type="http://schemas.openxmlformats.org/officeDocument/2006/relationships/customXml" Target="ink/ink19.xml"/><Relationship Id="rId56" Type="http://schemas.openxmlformats.org/officeDocument/2006/relationships/image" Target="media/image24.png"/><Relationship Id="rId64" Type="http://schemas.openxmlformats.org/officeDocument/2006/relationships/image" Target="media/image28.png"/><Relationship Id="rId69" Type="http://schemas.openxmlformats.org/officeDocument/2006/relationships/image" Target="media/image32.png"/><Relationship Id="rId77" Type="http://schemas.openxmlformats.org/officeDocument/2006/relationships/customXml" Target="ink/ink31.xml"/><Relationship Id="rId8" Type="http://schemas.openxmlformats.org/officeDocument/2006/relationships/webSettings" Target="webSettings.xml"/><Relationship Id="rId51" Type="http://schemas.openxmlformats.org/officeDocument/2006/relationships/image" Target="media/image21.png"/><Relationship Id="rId72" Type="http://schemas.openxmlformats.org/officeDocument/2006/relationships/image" Target="media/image34.png"/><Relationship Id="rId80" Type="http://schemas.openxmlformats.org/officeDocument/2006/relationships/header" Target="header1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customXml" Target="ink/ink12.xml"/><Relationship Id="rId38" Type="http://schemas.openxmlformats.org/officeDocument/2006/relationships/image" Target="media/image14.png"/><Relationship Id="rId46" Type="http://schemas.openxmlformats.org/officeDocument/2006/relationships/customXml" Target="ink/ink18.xml"/><Relationship Id="rId59" Type="http://schemas.openxmlformats.org/officeDocument/2006/relationships/customXml" Target="ink/ink24.xml"/><Relationship Id="rId67" Type="http://schemas.openxmlformats.org/officeDocument/2006/relationships/image" Target="media/image30.png"/><Relationship Id="rId20" Type="http://schemas.openxmlformats.org/officeDocument/2006/relationships/image" Target="media/image5.png"/><Relationship Id="rId41" Type="http://schemas.openxmlformats.org/officeDocument/2006/relationships/customXml" Target="ink/ink16.xml"/><Relationship Id="rId54" Type="http://schemas.openxmlformats.org/officeDocument/2006/relationships/image" Target="media/image23.png"/><Relationship Id="rId62" Type="http://schemas.openxmlformats.org/officeDocument/2006/relationships/image" Target="media/image27.png"/><Relationship Id="rId70" Type="http://schemas.openxmlformats.org/officeDocument/2006/relationships/image" Target="media/image33.png"/><Relationship Id="rId75" Type="http://schemas.openxmlformats.org/officeDocument/2006/relationships/customXml" Target="ink/ink30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9.png"/><Relationship Id="rId36" Type="http://schemas.openxmlformats.org/officeDocument/2006/relationships/image" Target="media/image13.png"/><Relationship Id="rId49" Type="http://schemas.openxmlformats.org/officeDocument/2006/relationships/image" Target="media/image20.png"/><Relationship Id="rId57" Type="http://schemas.openxmlformats.org/officeDocument/2006/relationships/customXml" Target="ink/ink23.xml"/><Relationship Id="rId10" Type="http://schemas.openxmlformats.org/officeDocument/2006/relationships/endnotes" Target="endnotes.xml"/><Relationship Id="rId31" Type="http://schemas.openxmlformats.org/officeDocument/2006/relationships/customXml" Target="ink/ink11.xml"/><Relationship Id="rId44" Type="http://schemas.openxmlformats.org/officeDocument/2006/relationships/image" Target="media/image17.png"/><Relationship Id="rId52" Type="http://schemas.openxmlformats.org/officeDocument/2006/relationships/customXml" Target="ink/ink21.xml"/><Relationship Id="rId60" Type="http://schemas.openxmlformats.org/officeDocument/2006/relationships/image" Target="media/image26.png"/><Relationship Id="rId65" Type="http://schemas.openxmlformats.org/officeDocument/2006/relationships/customXml" Target="ink/ink27.xml"/><Relationship Id="rId73" Type="http://schemas.openxmlformats.org/officeDocument/2006/relationships/customXml" Target="ink/ink29.xml"/><Relationship Id="rId78" Type="http://schemas.openxmlformats.org/officeDocument/2006/relationships/image" Target="media/image37.png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39" Type="http://schemas.openxmlformats.org/officeDocument/2006/relationships/customXml" Target="ink/ink15.xml"/><Relationship Id="rId34" Type="http://schemas.openxmlformats.org/officeDocument/2006/relationships/image" Target="media/image12.png"/><Relationship Id="rId50" Type="http://schemas.openxmlformats.org/officeDocument/2006/relationships/customXml" Target="ink/ink20.xml"/><Relationship Id="rId55" Type="http://schemas.openxmlformats.org/officeDocument/2006/relationships/customXml" Target="ink/ink22.xml"/><Relationship Id="rId76" Type="http://schemas.openxmlformats.org/officeDocument/2006/relationships/image" Target="media/image36.png"/><Relationship Id="rId7" Type="http://schemas.openxmlformats.org/officeDocument/2006/relationships/settings" Target="settings.xml"/><Relationship Id="rId71" Type="http://schemas.openxmlformats.org/officeDocument/2006/relationships/customXml" Target="ink/ink28.xml"/><Relationship Id="rId2" Type="http://schemas.openxmlformats.org/officeDocument/2006/relationships/customXml" Target="../customXml/item2.xml"/><Relationship Id="rId29" Type="http://schemas.openxmlformats.org/officeDocument/2006/relationships/customXml" Target="ink/ink10.xml"/><Relationship Id="rId24" Type="http://schemas.openxmlformats.org/officeDocument/2006/relationships/image" Target="media/image7.png"/><Relationship Id="rId40" Type="http://schemas.openxmlformats.org/officeDocument/2006/relationships/image" Target="media/image15.png"/><Relationship Id="rId45" Type="http://schemas.openxmlformats.org/officeDocument/2006/relationships/image" Target="media/image18.png"/><Relationship Id="rId66" Type="http://schemas.openxmlformats.org/officeDocument/2006/relationships/image" Target="media/image2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endr13\Application%20Data\Microsoft\Templates\72_Use_Case_Specification.do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2:55:59.704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667 161 7344 0 0,'0'0'36'0'0,"16"-37"1322"0"0,-13 23 1680 0 0,-3 13-2561 0 0,0 1-12 0 0,-1 0-378 0 0,1 0-1 0 0,-1-1 0 0 0,1 1 0 0 0,-1 0 1 0 0,1 0-1 0 0,-1 0 0 0 0,1-1 1 0 0,-1 1-1 0 0,1 0 0 0 0,-1 0 0 0 0,0 0 1 0 0,1 0-1 0 0,-1 0 0 0 0,1 0 1 0 0,-1 0-1 0 0,1 0 0 0 0,-1 0 1 0 0,1 0-1 0 0,-1 0 0 0 0,0 0 0 0 0,1 0 1 0 0,-1 1-1 0 0,1-1 0 0 0,-2 1 1 0 0,-13 5 499 0 0,6-2-298 0 0,0 0 0 0 0,0 1-1 0 0,-12 10 1 0 0,16-11-166 0 0,0 1 1 0 0,0 0-1 0 0,0 0 1 0 0,1 0-1 0 0,-1 0 0 0 0,1 1 1 0 0,1 0-1 0 0,-1 0 1 0 0,1 0-1 0 0,-3 6 0 0 0,1 3 129 0 0,-1 1-1 0 0,2-1 0 0 0,0 1 0 0 0,1 0 1 0 0,-2 30-1 0 0,4-35-111 0 0,1 0 1 0 0,1 0-1 0 0,0 0 0 0 0,0 0 1 0 0,1 0-1 0 0,0 0 0 0 0,1 0 0 0 0,0-1 1 0 0,7 15-1 0 0,-7-21-81 0 0,-1 1 0 0 0,1-1 0 0 0,0 0 0 0 0,0 0 0 0 0,0 0-1 0 0,1 0 1 0 0,-1-1 0 0 0,1 1 0 0 0,0-1 0 0 0,0 0 0 0 0,0 0 0 0 0,1 0 0 0 0,-1-1 0 0 0,1 0 0 0 0,-1 1 0 0 0,1-2 0 0 0,9 4-1 0 0,-6-3-270 0 0,0-1 0 0 0,0 1 0 0 0,1-1 0 0 0,9-1 0 0 0,-8 0-1701 0 0,0-1 0 0 0,20-3 0 0 0,-21 1-3791 0 0</inkml:trace>
  <inkml:trace contextRef="#ctx0" brushRef="#br0" timeOffset="507.27">891 341 7688 0 0,'0'0'166'0'0,"4"-24"2812"0"0,-4 24-2796 0 0,0-1 0 0 0,0 0-1 0 0,0 0 1 0 0,0 1 0 0 0,0-1 0 0 0,0 0 0 0 0,0 0 0 0 0,-1 1 0 0 0,1-1 0 0 0,0 0 0 0 0,0 1 0 0 0,0-1 0 0 0,-1 0 0 0 0,1 0 0 0 0,0 1-1 0 0,-1-1 1 0 0,1 1 0 0 0,-1-1 0 0 0,1 0 0 0 0,-1 1 0 0 0,0-2 0 0 0,0 2-37 0 0,1 0 1 0 0,-1 0 0 0 0,1 0-1 0 0,-1 0 1 0 0,0 0-1 0 0,1 0 1 0 0,-1 0-1 0 0,1 0 1 0 0,-1 0-1 0 0,0 0 1 0 0,1 0-1 0 0,-1 0 1 0 0,1 0-1 0 0,-1 0 1 0 0,0 0 0 0 0,1 1-1 0 0,-1-1 1 0 0,1 0-1 0 0,-1 0 1 0 0,0 1-1 0 0,-2 1 142 0 0,0 0 0 0 0,0 1 0 0 0,0-1 0 0 0,0 0 0 0 0,1 1 0 0 0,-1 0 0 0 0,-2 4 0 0 0,1-1-121 0 0,0 1-1 0 0,1 0 1 0 0,0 0-1 0 0,0 0 1 0 0,1 0-1 0 0,0 0 1 0 0,0 1-1 0 0,1-1 1 0 0,0 1-1 0 0,0 9 1 0 0,1-12-101 0 0,0 0 1 0 0,0 0 0 0 0,1 0-1 0 0,-1 0 1 0 0,1 0-1 0 0,1 0 1 0 0,-1 0-1 0 0,1 0 1 0 0,2 4 0 0 0,-3-6-32 0 0,1 0 0 0 0,0 0 0 0 0,0-1 0 0 0,0 1 0 0 0,0 0 0 0 0,0-1 0 0 0,1 1 0 0 0,4 3 0 0 0,-6-5-30 0 0,0-1 1 0 0,0 1 0 0 0,1 0 0 0 0,-1 0 0 0 0,0-1 0 0 0,0 1 0 0 0,1 0 0 0 0,-1-1-1 0 0,1 0 1 0 0,-1 1 0 0 0,1-1 0 0 0,-1 0 0 0 0,0 0 0 0 0,1 1 0 0 0,-1-1-1 0 0,1 0 1 0 0,-1 0 0 0 0,1-1 0 0 0,-1 1 0 0 0,1 0 0 0 0,-1 0 0 0 0,1-1 0 0 0,-1 1-1 0 0,0-1 1 0 0,1 1 0 0 0,-1-1 0 0 0,0 0 0 0 0,1 1 0 0 0,-1-1 0 0 0,0 0-1 0 0,2-2 1 0 0,3-2-9 0 0,-1-1-1 0 0,0 0 1 0 0,0 0-1 0 0,7-13 1 0 0,-1 3 24 0 0,-10 16-18 0 0,-1 0 1 0 0,0 0-1 0 0,0 0 1 0 0,0 0-1 0 0,1 0 0 0 0,-1 0 1 0 0,0 0-1 0 0,0 0 1 0 0,0 0-1 0 0,1 0 0 0 0,-1 0 1 0 0,0 0-1 0 0,0 0 0 0 0,0 0 1 0 0,1 0-1 0 0,-1 0 1 0 0,0 0-1 0 0,0 0 0 0 0,0 0 1 0 0,1 0-1 0 0,-1 0 1 0 0,0 0-1 0 0,0 1 0 0 0,0-1 1 0 0,0 0-1 0 0,1 0 1 0 0,-1 0-1 0 0,0 0 0 0 0,0 1 1 0 0,0-1-1 0 0,0 0 1 0 0,0 0-1 0 0,0 0 0 0 0,0 0 1 0 0,1 1-1 0 0,-1-1 1 0 0,0 0-1 0 0,0 0 0 0 0,0 0 1 0 0,0 1-1 0 0,0-1 1 0 0,0 0-1 0 0,0 0 0 0 0,0 1 1 0 0,6 14-193 0 0,-4-10 299 0 0,-1-3-111 0 0,0 0 0 0 0,1 0 0 0 0,-1 1 0 0 0,1-1 0 0 0,-1 0-1 0 0,1 0 1 0 0,0-1 0 0 0,0 1 0 0 0,0 0 0 0 0,0 0 0 0 0,0-1 0 0 0,0 0 0 0 0,5 3 0 0 0,9 0-6728 0 0,-9-4-316 0 0</inkml:trace>
  <inkml:trace contextRef="#ctx0" brushRef="#br0" timeOffset="923.94">1083 489 9760 0 0,'0'0'284'0'0,"0"0"1"0"0,0 0-34 0 0,0 0 541 0 0,0 0 257 0 0,0 0 51 0 0,0 0 0 0 0,1-19 4202 0 0,2-40-2298 0 0,-4 42-2617 0 0,2 0 0 0 0,4-27-1 0 0,-4 39-386 0 0,10-38 0 0 0,-10 41 0 0 0,0-1 0 0 0,0 0 0 0 0,1 0 0 0 0,-1 1 0 0 0,0-1 0 0 0,1 1 0 0 0,0-1 0 0 0,0 1 0 0 0,0-1 0 0 0,0 1 0 0 0,0 0 0 0 0,3-2 0 0 0,-4 3 0 0 0,0 1 0 0 0,-1-1-1 0 0,1 1 1 0 0,0 0 0 0 0,-1 0-1 0 0,1-1 1 0 0,0 1 0 0 0,0 0-1 0 0,-1 0 1 0 0,1 0 0 0 0,0 0-1 0 0,0 0 1 0 0,0 0 0 0 0,-1 0-1 0 0,1 0 1 0 0,0 0 0 0 0,0 0-1 0 0,0 0 1 0 0,-1 0 0 0 0,1 1-1 0 0,0-1 1 0 0,1 1 0 0 0,0 0-18 0 0,0 0 0 0 0,0 1 1 0 0,0-1-1 0 0,0 1 0 0 0,0-1 1 0 0,-1 1-1 0 0,3 3 0 0 0,2 3-4 0 0,0 0 0 0 0,7 15 0 0 0,-12-22 37 0 0,18 45 105 0 0,-1-1-5169 0 0,-14-38 3546 0 0</inkml:trace>
  <inkml:trace contextRef="#ctx0" brushRef="#br0" timeOffset="1378.96">1401 361 10240 0 0,'-9'-13'840'0'0,"8"11"-609"0"0,0 1-1 0 0,0 0 1 0 0,-1 0 0 0 0,1 0 0 0 0,0 0 0 0 0,0 0 0 0 0,-1 0 0 0 0,1 0 0 0 0,-1 0 0 0 0,1 0 0 0 0,-1 0 0 0 0,1 1 0 0 0,-1-1-1 0 0,1 1 1 0 0,-1-1 0 0 0,0 1 0 0 0,1 0 0 0 0,-1-1 0 0 0,0 1 0 0 0,1 0 0 0 0,-1 0 0 0 0,0 0 0 0 0,1 0 0 0 0,-1 1 0 0 0,0-1-1 0 0,1 0 1 0 0,-3 1 0 0 0,2 0-109 0 0,0 1 0 0 0,0-1 0 0 0,0 0 0 0 0,0 1 0 0 0,0-1 0 0 0,0 1 0 0 0,0 0 0 0 0,1 0 0 0 0,-1-1 0 0 0,1 1 0 0 0,-1 0 0 0 0,1 1-1 0 0,0-1 1 0 0,0 0 0 0 0,0 0 0 0 0,0 0 0 0 0,0 1 0 0 0,-1 2 0 0 0,1 2-52 0 0,-1-1-1 0 0,1 1 1 0 0,0 0-1 0 0,1 0 1 0 0,-1 0 0 0 0,1 0-1 0 0,1 0 1 0 0,0-1-1 0 0,-1 1 1 0 0,4 8 0 0 0,-4-13-54 0 0,1 0 1 0 0,-1 0-1 0 0,1 0 1 0 0,0 0-1 0 0,-1 0 1 0 0,1 0-1 0 0,0 0 1 0 0,0-1-1 0 0,0 1 1 0 0,1 0-1 0 0,-1-1 1 0 0,0 1-1 0 0,1 0 1 0 0,-1-1-1 0 0,1 0 1 0 0,-1 1 0 0 0,1-1-1 0 0,0 0 1 0 0,0 0-1 0 0,-1 0 1 0 0,1 0-1 0 0,0 0 1 0 0,0 0-1 0 0,0-1 1 0 0,0 1-1 0 0,0-1 1 0 0,0 1-1 0 0,0-1 1 0 0,0 0-1 0 0,0 1 1 0 0,1-1-1 0 0,-1 0 1 0 0,0-1-1 0 0,0 1 1 0 0,0 0-1 0 0,0 0 1 0 0,3-2-1 0 0,-2 1-3 0 0,-1 1-1 0 0,1-1 1 0 0,0 0-1 0 0,0-1 1 0 0,-1 1-1 0 0,1 0 1 0 0,-1-1-1 0 0,1 1 1 0 0,-1-1-1 0 0,0 0 0 0 0,0 0 1 0 0,0 0-1 0 0,0 0 1 0 0,4-5-1 0 0,-3 3 40 0 0,-1-1 0 0 0,0 1 0 0 0,0-1 0 0 0,0 1 0 0 0,0-1 0 0 0,0 0 0 0 0,1-10 0 0 0,-1-3 111 0 0,-1-1-1 0 0,-1 1 0 0 0,-3-31 0 0 0,3 47-160 0 0,-2-20 44 0 0,1-9-40 0 0,-2 0 0 0 0,-2 0 1 0 0,-1 1-1 0 0,-11-36 0 0 0,8 43-1442 0 0,8 20 157 0 0</inkml:trace>
  <inkml:trace contextRef="#ctx0" brushRef="#br0" timeOffset="1914.75">1592 348 8464 0 0,'0'0'190'0'0,"0"0"28"0"0,0 0 10 0 0,0 0 90 0 0,0 14 2660 0 0,9 27-502 0 0,3 9-2106 0 0,-10-45-440 0 0,-1-1 1 0 0,1 1 0 0 0,1-1 0 0 0,4 7 0 0 0,-4-6-179 0 0</inkml:trace>
  <inkml:trace contextRef="#ctx0" brushRef="#br0" timeOffset="2317.13">1652 226 11072 0 0,'-3'-5'312'0'0,"3"5"72"0"0,-3-1-304 0 0,2 0-80 0 0,-2-1 0 0 0,3 2 0 0 0,-2 0 160 0 0,-1 2 8 0 0,1-1 8 0 0,1 3 0 0 0,-1 0-176 0 0,2 2 0 0 0,0-1 0 0 0</inkml:trace>
  <inkml:trace contextRef="#ctx0" brushRef="#br0" timeOffset="2687.08">1830 340 8720 0 0,'-7'-17'912'0'0,"6"15"-803"0"0,0 1 1 0 0,0 0-1 0 0,0 0 0 0 0,0 0 1 0 0,0 0-1 0 0,0 1 1 0 0,0-1-1 0 0,0 0 0 0 0,0 0 1 0 0,0 1-1 0 0,-1-1 1 0 0,1 1-1 0 0,0-1 0 0 0,-1 1 1 0 0,1-1-1 0 0,0 1 1 0 0,-1 0-1 0 0,1-1 1 0 0,0 1-1 0 0,-1 0 0 0 0,1 0 1 0 0,-1 0-1 0 0,1 0 1 0 0,0 1-1 0 0,-1-1 0 0 0,1 0 1 0 0,0 0-1 0 0,-3 2 1 0 0,0-1 218 0 0,0 0 1 0 0,0 0 0 0 0,1 1-1 0 0,-1-1 1 0 0,1 1 0 0 0,-1 0-1 0 0,1 0 1 0 0,0 1 0 0 0,-4 2 0 0 0,3 0-245 0 0,0-1 1 0 0,0 1 0 0 0,1 0-1 0 0,0 0 1 0 0,0 1 0 0 0,0-1-1 0 0,1 0 1 0 0,0 1 0 0 0,0 0 0 0 0,-2 7-1 0 0,3-9-68 0 0,1-1 1 0 0,-1 1-1 0 0,0 0 0 0 0,1 0 0 0 0,0 0 0 0 0,0 0 0 0 0,0 0 1 0 0,0 0-1 0 0,1 0 0 0 0,0 0 0 0 0,-1-1 0 0 0,1 1 0 0 0,1 0 1 0 0,-1 0-1 0 0,1-1 0 0 0,2 6 0 0 0,-2-7-93 0 0,-1 0 0 0 0,0-1 0 0 0,1 1 1 0 0,0-1-1 0 0,-1 1 0 0 0,1-1 0 0 0,0 0 0 0 0,0 1 0 0 0,0-1 0 0 0,0 0 0 0 0,0 0 1 0 0,0 0-1 0 0,0-1 0 0 0,0 1 0 0 0,0 0 0 0 0,0-1 0 0 0,0 0 0 0 0,1 1 0 0 0,-1-1 1 0 0,0 0-1 0 0,0 0 0 0 0,1 0 0 0 0,-1 0 0 0 0,4-2 0 0 0,-2 2-127 0 0,-1-1-1 0 0,1 0 0 0 0,0 0 1 0 0,-1-1-1 0 0,1 1 0 0 0,-1-1 1 0 0,0 0-1 0 0,1 0 1 0 0,-1 0-1 0 0,0 0 0 0 0,0 0 1 0 0,-1-1-1 0 0,5-4 1 0 0,-1 0 286 0 0,-2 0 1 0 0,1-1-1 0 0,-1 0 0 0 0,0 0 1 0 0,-1 0-1 0 0,0-1 1 0 0,0 1-1 0 0,-1-1 1 0 0,0 1-1 0 0,0-1 1 0 0,-1 0-1 0 0,0 0 1 0 0,-1 1-1 0 0,-1-12 1 0 0,-1-11 742 0 0,-1 0 0 0 0,-14-50 0 0 0,16 76-810 0 0,-1-5 260 0 0,0 1 0 0 0,-1-1 0 0 0,-5-11 0 0 0,7 20-226 0 0,1-1 1 0 0,-1 0 0 0 0,0 1 0 0 0,0-1 0 0 0,0 1-1 0 0,0-1 1 0 0,0 1 0 0 0,0-1 0 0 0,0 1 0 0 0,-1 0-1 0 0,1 0 1 0 0,0-1 0 0 0,-1 1 0 0 0,1 0 0 0 0,-1 0-1 0 0,1 0 1 0 0,-1 1 0 0 0,0-1 0 0 0,1 0-1 0 0,-1 1 1 0 0,0-1 0 0 0,0 1 0 0 0,1-1 0 0 0,-4 1-1 0 0,4 0-58 0 0,1 0 0 0 0,-1 0 0 0 0,1 0 0 0 0,-1 0 0 0 0,0 0-1 0 0,1 0 1 0 0,-1 0 0 0 0,1 0 0 0 0,-1 1 0 0 0,0-1 0 0 0,1 0 0 0 0,-1 0-1 0 0,1 1 1 0 0,-1-1 0 0 0,1 0 0 0 0,-1 1 0 0 0,1-1 0 0 0,-1 1-1 0 0,1-1 1 0 0,-1 1 0 0 0,1-1 0 0 0,0 1 0 0 0,-1-1 0 0 0,1 1-1 0 0,0-1 1 0 0,-1 1 0 0 0,1 0 0 0 0,-2 7-5070 0 0,2-2-617 0 0</inkml:trace>
  <inkml:trace contextRef="#ctx0" brushRef="#br0" timeOffset="3079.37">2013 320 8864 0 0,'-5'-3'672'0'0,"0"0"-1"0"0,0 1 1 0 0,0-1 0 0 0,-10-2 0 0 0,13 4-475 0 0,0 1 0 0 0,0 0 0 0 0,0-1 0 0 0,1 1 1 0 0,-1 0-1 0 0,0 0 0 0 0,0 0 0 0 0,0 1 0 0 0,1-1 0 0 0,-1 0 1 0 0,0 1-1 0 0,0-1 0 0 0,0 1 0 0 0,1-1 0 0 0,-1 1 0 0 0,0 0 1 0 0,1 0-1 0 0,-1 0 0 0 0,-2 2 0 0 0,1-1-27 0 0,1 1 0 0 0,-1 0 0 0 0,1 0 0 0 0,0 0 0 0 0,-1 0 0 0 0,2 1 0 0 0,-1-1 0 0 0,0 0 0 0 0,0 1 0 0 0,1-1 0 0 0,0 1 0 0 0,0 0 0 0 0,0-1 0 0 0,-1 8 0 0 0,2-7-49 0 0,-1 1 0 0 0,1 0 0 0 0,0-1 0 0 0,0 1 0 0 0,0 0 0 0 0,1-1 0 0 0,-1 1 0 0 0,1-1 0 0 0,0 1-1 0 0,1-1 1 0 0,2 9 0 0 0,-3-12-116 0 0,0 1-1 0 0,-1-1 1 0 0,1 0-1 0 0,0 1 0 0 0,-1-1 1 0 0,1 0-1 0 0,0 1 0 0 0,0-1 1 0 0,0 0-1 0 0,0 0 1 0 0,0 0-1 0 0,0 0 0 0 0,1 0 1 0 0,-1 0-1 0 0,0 0 0 0 0,0 0 1 0 0,1-1-1 0 0,-1 1 1 0 0,0 0-1 0 0,1-1 0 0 0,-1 1 1 0 0,1-1-1 0 0,-1 0 1 0 0,1 1-1 0 0,-1-1 0 0 0,1 0 1 0 0,-1 0-1 0 0,1 0 0 0 0,-1 0 1 0 0,1 0-1 0 0,-1 0 1 0 0,1 0-1 0 0,-1-1 0 0 0,1 1 1 0 0,-1-1-1 0 0,1 1 0 0 0,-1-1 1 0 0,0 1-1 0 0,1-1 1 0 0,-1 0-1 0 0,0 1 0 0 0,2-2 1 0 0,4-3-72 0 0,0-1 0 0 0,-1 1 0 0 0,1-1 0 0 0,-1-1 0 0 0,10-12 0 0 0,-15 18 24 0 0,-1 0 87 0 0,13 21 40 0 0,-12-16-485 0 0,0 1 0 0 0,0-1-1 0 0,1 0 1 0 0,0 1-1 0 0,4 5 1 0 0,-6-9 242 0 0,1 0 0 0 0,-1 0 1 0 0,1 0-1 0 0,0 0 0 0 0,0 0 1 0 0,0 0-1 0 0,-1 0 0 0 0,1-1 1 0 0,0 1-1 0 0,0 0 0 0 0,0 0 1 0 0,0-1-1 0 0,0 1 0 0 0,1-1 1 0 0,-1 1-1 0 0,0-1 0 0 0,0 0 0 0 0,0 1 1 0 0,0-1-1 0 0,0 0 0 0 0,1 0 1 0 0,-1 1-1 0 0,0-1 0 0 0,0 0 1 0 0,0 0-1 0 0,2-1 0 0 0,5 0-4947 0 0</inkml:trace>
  <inkml:trace contextRef="#ctx0" brushRef="#br0" timeOffset="3582.38">2147 73 11776 0 0,'-4'-16'689'0'0,"2"8"-107"0"0,-1 0 0 0 0,0-1 0 0 0,0 1 0 0 0,-8-15 1 0 0,11 23 193 0 0,0 21 1019 0 0,4 7-1180 0 0,2-1 0 0 0,13 43 0 0 0,0-1-410 0 0,-11-33-275 0 0,16 73-1013 0 0,-13-35-3071 0 0,-11-65 2598 0 0,-1-8 185 0 0,-6-13-421 0 0,-1-2 1869 0 0,2 6-377 0 0,-1 1 0 0 0,0-1 1 0 0,-9-6-1 0 0,-12-6 1219 0 0,41 22 3114 0 0,31-5-2493 0 0,-20-2-845 0 0,24-6 1 0 0,-40 8-428 0 0,1 0 0 0 0,-1 0-1 0 0,0-1 1 0 0,-1 0 0 0 0,1 0 0 0 0,10-8 0 0 0,-17 11-253 0 0,1 0-1 0 0,-1-1 1 0 0,1 1-1 0 0,-1-1 1 0 0,0 1-1 0 0,1-1 1 0 0,-1 0-1 0 0,0 1 1 0 0,0-1 0 0 0,1-2-1 0 0,-2 3 11 0 0,0 1 0 0 0,0-1 0 0 0,1 0 0 0 0,-1 1 0 0 0,0-1 0 0 0,0 1 0 0 0,0-1 0 0 0,0 0 0 0 0,0 1 0 0 0,0-1 0 0 0,0 1 0 0 0,-1-1 0 0 0,1 0 1 0 0,0 1-1 0 0,0-1 0 0 0,0 1 0 0 0,-1-1 0 0 0,1 0 0 0 0,0 1 0 0 0,0-1 0 0 0,-1 1 0 0 0,1-1 0 0 0,-1 1 0 0 0,1-1 0 0 0,0 1 0 0 0,-1 0 0 0 0,1-1 0 0 0,-1 1 0 0 0,1-1 0 0 0,-1 1 0 0 0,1 0 0 0 0,-1-1 0 0 0,1 1 0 0 0,-1 0 0 0 0,0 0 0 0 0,1 0 0 0 0,-1-1 0 0 0,0 1 0 0 0,0 0 24 0 0,-1 0-1 0 0,1 0 0 0 0,0 0 0 0 0,0 0 1 0 0,0 0-1 0 0,0 0 0 0 0,0 0 1 0 0,0 0-1 0 0,-1 0 0 0 0,1 1 0 0 0,0-1 1 0 0,0 0-1 0 0,0 1 0 0 0,0-1 0 0 0,0 1 1 0 0,0-1-1 0 0,0 1 0 0 0,0 0 0 0 0,0-1 1 0 0,1 1-1 0 0,-1 0 0 0 0,0 0 0 0 0,0 0 1 0 0,1 0-1 0 0,-1-1 0 0 0,0 1 1 0 0,0 2-1 0 0,-2 0 160 0 0,1 1 0 0 0,0-1 0 0 0,0 1 0 0 0,1-1 0 0 0,-1 1 0 0 0,-1 6 0 0 0,2-7-143 0 0,1 0-1 0 0,0-1 1 0 0,0 1-1 0 0,0 0 0 0 0,0-1 1 0 0,0 1-1 0 0,1-1 1 0 0,-1 1-1 0 0,1 0 0 0 0,0-1 1 0 0,-1 1-1 0 0,1-1 1 0 0,0 1-1 0 0,1-1 0 0 0,-1 0 1 0 0,0 1-1 0 0,1-1 1 0 0,-1 0-1 0 0,1 0 1 0 0,0 0-1 0 0,-1 0 0 0 0,1 0 1 0 0,0 0-1 0 0,5 2 1 0 0,-2 0-350 0 0,0 0 0 0 0,1-1 0 0 0,0 0 0 0 0,0 0 0 0 0,0-1 1 0 0,0 0-1 0 0,0 0 0 0 0,13 2 0 0 0,-5-2-642 0 0</inkml:trace>
  <inkml:trace contextRef="#ctx0" brushRef="#br0" timeOffset="185852.44">81 1038 5496 0 0,'0'0'249'0'0,"0"0"-1"0"0,-17-17 4133 0 0,16 16-4280 0 0,0 1 0 0 0,0-1 1 0 0,-1 0-1 0 0,1 1 0 0 0,0-1 0 0 0,0 1 0 0 0,0-1 0 0 0,-1 1 0 0 0,1 0 0 0 0,0 0 0 0 0,0-1 0 0 0,-1 1 0 0 0,1 0 0 0 0,0 0 0 0 0,-1 0 0 0 0,1 0 0 0 0,0 0 1 0 0,-1 1-1 0 0,1-1 0 0 0,0 0 0 0 0,0 1 0 0 0,-1-1 0 0 0,1 0 0 0 0,0 1 0 0 0,0 0 0 0 0,0-1 0 0 0,0 1 0 0 0,0 0 0 0 0,0-1 0 0 0,0 1 0 0 0,0 0 0 0 0,0 0 1 0 0,0 0-1 0 0,0 0 0 0 0,0 0 0 0 0,0 0 0 0 0,1 0 0 0 0,-1 0 0 0 0,0 0 0 0 0,0 3 0 0 0,-2 2 109 0 0,0 0-1 0 0,1 1 1 0 0,0-1-1 0 0,0 1 1 0 0,1-1-1 0 0,-2 11 1 0 0,2-2-169 0 0,0 1 1 0 0,2 27-1 0 0,0-38-29 0 0,-1 0-1 0 0,1 0 1 0 0,0 0 0 0 0,1 0-1 0 0,-1 0 1 0 0,1 0 0 0 0,0-1-1 0 0,0 1 1 0 0,0 0 0 0 0,1-1-1 0 0,-1 0 1 0 0,6 6 0 0 0,-7-8-13 0 0,0-1 1 0 0,0 0-1 0 0,1 0 0 0 0,-1 0 1 0 0,1 0-1 0 0,-1 0 0 0 0,1 0 1 0 0,-1 0-1 0 0,1 0 0 0 0,-1-1 1 0 0,1 1-1 0 0,0-1 0 0 0,-1 1 1 0 0,1-1-1 0 0,0 0 0 0 0,0 1 1 0 0,2-1-1 0 0,-1 0-59 0 0,1-1-1 0 0,-1 1 1 0 0,0-1 0 0 0,0 0-1 0 0,0 0 1 0 0,0 0 0 0 0,0 0-1 0 0,0 0 1 0 0,3-2-1 0 0,1-1 94 0 0,-1 0-1 0 0,1-1 0 0 0,-1 0 0 0 0,0 0 0 0 0,-1 0 0 0 0,1-1 0 0 0,5-7 0 0 0,-6 5-31 0 0,0 0-1 0 0,-1 0 1 0 0,0-1-1 0 0,0 0 1 0 0,-1 0-1 0 0,0 0 1 0 0,0 0 0 0 0,-1 0-1 0 0,0-1 1 0 0,-1 1-1 0 0,0-1 1 0 0,-1-18-1 0 0,-1 4 101 0 0,-1 1 1 0 0,-2-1-1 0 0,0 1 0 0 0,-8-25 0 0 0,9 40 54 0 0,1 0-1 0 0,-1 0 0 0 0,-1 0 0 0 0,0 0 1 0 0,0 1-1 0 0,0 0 0 0 0,-1 0 0 0 0,-9-11 0 0 0,5 10 76 0 0,1-1 0 0 0,-2 2-1 0 0,1-1 1 0 0,-1 1-1 0 0,-16-8 1 0 0,20 12-313 0 0,3 1-104 0 0,0 0 0 0 0,0 0 0 0 0,-1 0 0 0 0,1 1 0 0 0,-1-1 0 0 0,0 1 0 0 0,-7-2 0 0 0,11 3-1022 0 0,0 0-56 0 0</inkml:trace>
  <inkml:trace contextRef="#ctx0" brushRef="#br0" timeOffset="186651.88">296 1065 7744 0 0,'0'-1'164'0'0,"-1"1"0"0"0,0-1 0 0 0,1 0 0 0 0,-1 0 0 0 0,1 0 0 0 0,-1 0 0 0 0,0 1 0 0 0,0-1 0 0 0,0 0 0 0 0,1 1 0 0 0,-1-1 1 0 0,0 1-1 0 0,0-1 0 0 0,0 1 0 0 0,0-1 0 0 0,0 1 0 0 0,0-1 0 0 0,0 1 0 0 0,0 0 0 0 0,-1-1 0 0 0,1 2 18 0 0,0-1 0 0 0,0 0 0 0 0,0 1 0 0 0,0-1-1 0 0,0 1 1 0 0,0-1 0 0 0,0 1 0 0 0,0 0 0 0 0,0-1 0 0 0,0 1 0 0 0,1 0 0 0 0,-1-1-1 0 0,0 1 1 0 0,1 0 0 0 0,-1 0 0 0 0,0 0 0 0 0,1 0 0 0 0,-1-1 0 0 0,1 1-1 0 0,-1 0 1 0 0,0 2 0 0 0,0 1-68 0 0,-1-1 0 0 0,1 1-1 0 0,0 0 1 0 0,0 0-1 0 0,1 0 1 0 0,-1 0 0 0 0,1 0-1 0 0,0 0 1 0 0,0 0 0 0 0,0 0-1 0 0,0 0 1 0 0,1 0 0 0 0,0 0-1 0 0,-1 0 1 0 0,1-1 0 0 0,1 1-1 0 0,-1 0 1 0 0,1 0 0 0 0,-1-1-1 0 0,1 1 1 0 0,0-1 0 0 0,0 1-1 0 0,1-1 1 0 0,-1 0-1 0 0,1 0 1 0 0,-1 0 0 0 0,1 0-1 0 0,4 3 1 0 0,-6-6-94 0 0,1 1-1 0 0,-1-1 1 0 0,1 1 0 0 0,0-1-1 0 0,-1 1 1 0 0,1-1-1 0 0,0 0 1 0 0,-1 0 0 0 0,1 0-1 0 0,0 0 1 0 0,-1 0-1 0 0,1 0 1 0 0,0-1 0 0 0,-1 1-1 0 0,1 0 1 0 0,0-1-1 0 0,-1 1 1 0 0,1-1 0 0 0,-1 0-1 0 0,1 1 1 0 0,-1-1-1 0 0,1 0 1 0 0,-1 0 0 0 0,0 0-1 0 0,3-2 1 0 0,2-2 131 0 0,0 0 0 0 0,0-1 1 0 0,10-11-1 0 0,-13 13-105 0 0,1-1 0 0 0,-1 1 0 0 0,0-1 0 0 0,0 0 0 0 0,0 0 0 0 0,-1 0 0 0 0,0 0-1 0 0,0-1 1 0 0,0 1 0 0 0,0-1 0 0 0,0-7 0 0 0,-2 9-36 0 0,1-1-1 0 0,-2 1 1 0 0,1-1-1 0 0,0 0 1 0 0,-1 1 0 0 0,0-1-1 0 0,0 1 1 0 0,0-1-1 0 0,-1 1 1 0 0,0 0-1 0 0,1-1 1 0 0,-1 1-1 0 0,-1 0 1 0 0,-2-5-1 0 0,2 5 2 0 0,0 0-1 0 0,0 0 0 0 0,0 1 0 0 0,0-1 0 0 0,-1 0 0 0 0,1 1 0 0 0,-8-5 1 0 0,10 7 5 0 0,0 1 1 0 0,0-1-1 0 0,0 1 1 0 0,0-1 0 0 0,0 1-1 0 0,0-1 1 0 0,-1 1 0 0 0,1 0-1 0 0,0 0 1 0 0,0-1 0 0 0,0 1-1 0 0,-1 0 1 0 0,1 0-1 0 0,0 0 1 0 0,0 0 0 0 0,0 0-1 0 0,-1 1 1 0 0,1-1 0 0 0,0 0-1 0 0,0 1 1 0 0,0-1-1 0 0,0 0 1 0 0,-1 1 0 0 0,1-1-1 0 0,0 1 1 0 0,0 0 0 0 0,0-1-1 0 0,0 1 1 0 0,0 0 0 0 0,0 0-1 0 0,1 0 1 0 0,-1-1-1 0 0,0 1 1 0 0,0 0 0 0 0,-1 2-1 0 0,0 0-87 0 0,-1 0 0 0 0,1 0 0 0 0,0 0 0 0 0,0 1 0 0 0,0-1 0 0 0,1 1-1 0 0,-1-1 1 0 0,1 1 0 0 0,0-1 0 0 0,0 1 0 0 0,0 0 0 0 0,0-1 0 0 0,0 7-1 0 0,2-4-684 0 0</inkml:trace>
  <inkml:trace contextRef="#ctx0" brushRef="#br0" timeOffset="187067.21">447 1128 11544 0 0,'6'-5'648'0'0,"1"1"0"0"0,0-1-1 0 0,-1 0 1 0 0,10-11 0 0 0,2-1 177 0 0,-5 7-669 0 0,-5 4-62 0 0,-1 0 0 0 0,11-12 0 0 0,-17 17-89 0 0,0 0 1 0 0,0 0-1 0 0,0-1 1 0 0,0 1-1 0 0,0 0 1 0 0,0-1-1 0 0,0 1 1 0 0,0-1-1 0 0,-1 1 1 0 0,1-1 0 0 0,-1 1-1 0 0,1-1 1 0 0,-1 0-1 0 0,1 1 1 0 0,-1-1-1 0 0,0 0 1 0 0,0 1-1 0 0,0-1 1 0 0,0 0-1 0 0,0 1 1 0 0,-1-3 0 0 0,1 3 14 0 0,0 0 0 0 0,-1 0 0 0 0,1 0 0 0 0,-1 0 0 0 0,0 0 0 0 0,1 0 0 0 0,-1 1 0 0 0,0-1 0 0 0,1 0 0 0 0,-1 0 0 0 0,0 0 0 0 0,0 1 1 0 0,0-1-1 0 0,0 0 0 0 0,0 1 0 0 0,0-1 0 0 0,0 1 0 0 0,0-1 0 0 0,0 1 0 0 0,0 0 0 0 0,0-1 0 0 0,0 1 0 0 0,0 0 0 0 0,0 0 0 0 0,0 0 1 0 0,0-1-1 0 0,0 1 0 0 0,0 0 0 0 0,-1 1 0 0 0,1-1 0 0 0,0 0 0 0 0,0 0 0 0 0,0 0 0 0 0,-2 1 0 0 0,0 0 145 0 0,0 0-1 0 0,-1 0 1 0 0,1 0-1 0 0,0 0 1 0 0,0 1-1 0 0,0-1 1 0 0,0 1-1 0 0,0 0 0 0 0,1 0 1 0 0,-5 3-1 0 0,3 0 74 0 0,1-1 0 0 0,0 1 0 0 0,0-1-1 0 0,0 1 1 0 0,1 0 0 0 0,0 0 0 0 0,0 0-1 0 0,0 0 1 0 0,0 0 0 0 0,-1 8 0 0 0,2-3 76 0 0,0-1 1 0 0,0 1 0 0 0,1 0 0 0 0,1 18 0 0 0,-1-26-362 0 0,1 0 1 0 0,-1 0 0 0 0,1 0-1 0 0,0 0 1 0 0,-1 0 0 0 0,1 0-1 0 0,0 0 1 0 0,0 0 0 0 0,0-1-1 0 0,0 1 1 0 0,0 0 0 0 0,1-1-1 0 0,-1 1 1 0 0,0-1 0 0 0,1 1-1 0 0,-1-1 1 0 0,1 0 0 0 0,0 0 0 0 0,-1 0-1 0 0,1 1 1 0 0,0-2 0 0 0,0 1-1 0 0,0 0 1 0 0,-1 0 0 0 0,1 0-1 0 0,0-1 1 0 0,0 1 0 0 0,0-1-1 0 0,0 0 1 0 0,4 1 0 0 0,5-1-900 0 0</inkml:trace>
  <inkml:trace contextRef="#ctx0" brushRef="#br0" timeOffset="187524.42">655 1010 13192 0 0,'-5'1'698'0'0,"0"1"0"0"0,0 0 0 0 0,0 0 0 0 0,-4 4 1 0 0,5-4-426 0 0,0 1 1 0 0,1 0-1 0 0,-1-1 0 0 0,1 2 1 0 0,0-1-1 0 0,0 0 1 0 0,0 1-1 0 0,-3 4 0 0 0,6-8-209 0 0,0 0-29 0 0,0 0-124 0 0,15-2-1625 0 0,-8-1 1286 0 0,0 1 0 0 0,0 0 0 0 0,0 0-1 0 0,0 1 1 0 0,1 0 0 0 0,-1 0 0 0 0,13 0-1 0 0,-18 1 579 0 0,1 0 0 0 0,-1 1-1 0 0,0-1 1 0 0,0 0 0 0 0,1 1-1 0 0,-1-1 1 0 0,0 1 0 0 0,0 0-1 0 0,0 0 1 0 0,0 0 0 0 0,0 0-1 0 0,0 0 1 0 0,0 0 0 0 0,0 1-1 0 0,0-1 1 0 0,-1 0 0 0 0,1 1-1 0 0,-1 0 1 0 0,1-1 0 0 0,-1 1-1 0 0,1 0 1 0 0,-1 0 0 0 0,0 0-1 0 0,0 0 1 0 0,0 0 0 0 0,0 0-1 0 0,0 0 1 0 0,0 0 0 0 0,0 3-1 0 0,0 1 299 0 0,0-1-1 0 0,-1 1 0 0 0,1-1 0 0 0,-1 1 0 0 0,0-1 0 0 0,-1 1 0 0 0,0-1 0 0 0,0 1 0 0 0,0-1 0 0 0,-3 9 0 0 0,3-12-384 0 0,1 0-1 0 0,-1 0 0 0 0,0 0 1 0 0,0-1-1 0 0,1 1 1 0 0,-1 0-1 0 0,0-1 0 0 0,-1 1 1 0 0,1-1-1 0 0,0 1 0 0 0,0-1 1 0 0,-1 0-1 0 0,1 1 1 0 0,-1-1-1 0 0,1 0 0 0 0,-1 0 1 0 0,1 0-1 0 0,-1 0 0 0 0,0 0 1 0 0,1 0-1 0 0,-1-1 1 0 0,0 1-1 0 0,0-1 0 0 0,1 1 1 0 0,-1-1-1 0 0,0 1 1 0 0,0-1-1 0 0,0 0 0 0 0,0 0 1 0 0,0 0-1 0 0,0 0 0 0 0,0 0 1 0 0,1-1-1 0 0,-5 0 1 0 0,6 1-154 0 0,-1 0 1 0 0,0-1 0 0 0,1 1 0 0 0,-1 0 0 0 0,0-1 0 0 0,1 1 0 0 0,-1 0 0 0 0,1-1-1 0 0,-1 1 1 0 0,0-1 0 0 0,1 1 0 0 0,-1-1 0 0 0,1 0 0 0 0,0 1 0 0 0,-1-1-1 0 0,1 1 1 0 0,-1-1 0 0 0,1 0 0 0 0,0 1 0 0 0,-1-1 0 0 0,1 0 0 0 0,0 1 0 0 0,0-1-1 0 0,0 0 1 0 0,0 0 0 0 0,-1 1 0 0 0,1-1 0 0 0,0 0 0 0 0,0-1 0 0 0,0-4-2156 0 0</inkml:trace>
  <inkml:trace contextRef="#ctx0" brushRef="#br0" timeOffset="187957.09">777 1078 8360 0 0,'4'15'2792'0'0,"-2"4"1150"0"0,-2-14-3273 0 0,0 0 0 0 0,1 0 0 0 0,0 0 0 0 0,0 0 0 0 0,0 0 0 0 0,0 0 0 0 0,1 0 0 0 0,4 8 0 0 0,-6-13-631 0 0,0 1-1 0 0,0-1 0 0 0,0 0 0 0 0,0 0 0 0 0,0 0 1 0 0,0 0-1 0 0,1 0 0 0 0,-1 1 0 0 0,0-1 1 0 0,0 0-1 0 0,0 0 0 0 0,0 0 0 0 0,0 0 0 0 0,0 0 1 0 0,1 0-1 0 0,-1 0 0 0 0,0 1 0 0 0,0-1 0 0 0,0 0 1 0 0,0 0-1 0 0,1 0 0 0 0,-1 0 0 0 0,0 0 1 0 0,0 0-1 0 0,0 0 0 0 0,1 0 0 0 0,-1 0 0 0 0,0 0 1 0 0,0 0-1 0 0,0 0 0 0 0,0 0 0 0 0,1 0 0 0 0,-1 0 1 0 0,0 0-1 0 0,0 0 0 0 0,6-7 686 0 0,0-8-46 0 0,-3 0-491 0 0,-1 1 1 0 0,1-31-1 0 0,2-10 79 0 0,-5 54-266 0 0,0-1 1 0 0,0 1-1 0 0,0 0 0 0 0,1-1 0 0 0,-1 1 0 0 0,1 0 1 0 0,-1-1-1 0 0,1 1 0 0 0,0 0 0 0 0,-1 0 0 0 0,1-1 1 0 0,0 1-1 0 0,1-1 0 0 0,-1 1 0 0 0,-1 1 0 0 0,1-1 0 0 0,-1 1-1 0 0,1 0 1 0 0,-1 0 0 0 0,1-1 0 0 0,-1 1 0 0 0,1 0-1 0 0,0 0 1 0 0,-1-1 0 0 0,1 1 0 0 0,-1 0 0 0 0,1 0-1 0 0,0 0 1 0 0,-1 0 0 0 0,1 0 0 0 0,0 0 0 0 0,-1 0-1 0 0,1 0 1 0 0,0 0 0 0 0,0 1 0 0 0,1-1-2 0 0,0 1 0 0 0,0 0 0 0 0,-1 0-1 0 0,1 0 1 0 0,0 0 0 0 0,0 1 0 0 0,-1-1 0 0 0,1 0 0 0 0,-1 1 0 0 0,1-1-1 0 0,-1 1 1 0 0,0 0 0 0 0,0-1 0 0 0,1 1 0 0 0,-1 0 0 0 0,1 2 0 0 0,7 19-70 0 0,-7-17-216 0 0,1 0 1 0 0,-1 0 0 0 0,1 0 0 0 0,0 0-1 0 0,7 8 1 0 0,-8-11-691 0 0</inkml:trace>
  <inkml:trace contextRef="#ctx0" brushRef="#br0" timeOffset="188390.72">935 905 11272 0 0,'-1'5'1086'0'0,"1"0"0"0"0,0 0 1 0 0,0 0-1 0 0,1 0 1 0 0,1 9-1 0 0,0-7-774 0 0,-1 0 0 0 0,2 0 1 0 0,-1 0-1 0 0,1-1 0 0 0,0 0 0 0 0,4 8 0 0 0,-3-9-312 0 0</inkml:trace>
  <inkml:trace contextRef="#ctx0" brushRef="#br0" timeOffset="188391.72">1050 820 17015 0 0,'0'0'779'0'0,"2"14"290"0"0,2 41-454 0 0,5 52 2432 0 0,-6-91-2656 0 0,0 0 0 0 0,1 0 0 0 0,1-1-1 0 0,9 24 1 0 0,-12-37-849 0 0,-1 1-1 0 0,1-1 0 0 0,0 1 1 0 0,0-1-1 0 0,0 1 1 0 0,4 2-1 0 0,6 8-2367 0 0,-12-12 846 0 0</inkml:trace>
  <inkml:trace contextRef="#ctx0" brushRef="#br0" timeOffset="188816.47">1030 1071 19055 0 0,'3'-3'475'0'0,"1"0"-1"0"0,-1 1 0 0 0,1-1 0 0 0,-1 1 0 0 0,1 0 0 0 0,0 0 0 0 0,0 1 0 0 0,0-1 0 0 0,0 1 0 0 0,0-1 0 0 0,0 1 1 0 0,5 0-1 0 0,7-1-299 0 0,30 0 0 0 0,-40 2-109 0 0,1 0-382 0 0</inkml:trace>
  <inkml:trace contextRef="#ctx0" brushRef="#br0" timeOffset="190187.53">1434 747 7968 0 0,'-2'-10'969'0'0,"5"12"1421"0"0,7 15-19 0 0,12 80-210 0 0,-17-70-1950 0 0,1-1 1 0 0,1 1-1 0 0,15 36 1 0 0,-22-61-157 0 0,1 0 1 0 0,0 0-1 0 0,0 0 1 0 0,0 0-1 0 0,1-1 1 0 0,-1 1-1 0 0,0 0 1 0 0,1-1-1 0 0,-1 1 1 0 0,1-1-1 0 0,-1 1 1 0 0,1-1-1 0 0,0 0 1 0 0,0 1-1 0 0,0-1 1 0 0,-1 0-1 0 0,1 0 1 0 0,3 0-1 0 0,-4-1-18 0 0,1 1 0 0 0,-1-1 0 0 0,1 0-1 0 0,-1 0 1 0 0,0 0 0 0 0,1 0 0 0 0,-1-1-1 0 0,1 1 1 0 0,-1 0 0 0 0,1-1 0 0 0,-1 1-1 0 0,1-1 1 0 0,-1 1 0 0 0,0-1 0 0 0,1 0-1 0 0,-1 0 1 0 0,0 1 0 0 0,0-1-1 0 0,0 0 1 0 0,1 0 0 0 0,-1 0 0 0 0,0 0-1 0 0,0 0 1 0 0,0 0 0 0 0,-1-1 0 0 0,3-1-1 0 0,0-2-33 0 0,-1-1-1 0 0,1 1 0 0 0,-1-1 1 0 0,0 1-1 0 0,0-1 0 0 0,-1 0 1 0 0,1 0-1 0 0,-1 0 0 0 0,0-7 1 0 0,-1 7-42 0 0,1 0 0 0 0,0 0 0 0 0,0 0 1 0 0,1 0-1 0 0,0 0 0 0 0,0 0 1 0 0,0 0-1 0 0,4-7 0 0 0,-5 13 46 0 0,-1-1 0 0 0,0 0 0 0 0,1 1 0 0 0,-1-1-1 0 0,0 1 1 0 0,1-1 0 0 0,-1 1 0 0 0,1-1 0 0 0,-1 1 0 0 0,1-1 0 0 0,-1 1-1 0 0,1-1 1 0 0,-1 1 0 0 0,1-1 0 0 0,-1 1 0 0 0,1 0 0 0 0,0-1-1 0 0,-1 1 1 0 0,1 0 0 0 0,0 0 0 0 0,-1-1 0 0 0,1 1 0 0 0,0 0 0 0 0,-1 0-1 0 0,1 0 1 0 0,0 0 0 0 0,-1 0 0 0 0,1 0 0 0 0,1 0 0 0 0,-1 1 7 0 0,0-1-1 0 0,0 1 1 0 0,0 0 0 0 0,0 0 0 0 0,0-1-1 0 0,0 1 1 0 0,0 0 0 0 0,0 0 0 0 0,0 0 0 0 0,0 0-1 0 0,-1 0 1 0 0,1 0 0 0 0,0 1 0 0 0,0 0-1 0 0,3 7 81 0 0,0 1 0 0 0,5 18 0 0 0,-9-27-91 0 0,1 6-30 0 0,0-3-33 0 0,0 1 0 0 0,0-1 0 0 0,1 1 0 0 0,-1-1 0 0 0,1 0 0 0 0,0 0 0 0 0,0 0 0 0 0,1 0-1 0 0,-1 0 1 0 0,4 4 0 0 0,-2-4-384 0 0</inkml:trace>
  <inkml:trace contextRef="#ctx0" brushRef="#br0" timeOffset="190589.01">1805 887 10912 0 0,'0'0'101'0'0,"-1"-1"1"0"0,1 1-1 0 0,0-1 1 0 0,-1 0-1 0 0,1 1 1 0 0,0-1-1 0 0,-1 1 1 0 0,1-1 0 0 0,-1 0-1 0 0,1 1 1 0 0,-1-1-1 0 0,1 1 1 0 0,-1-1-1 0 0,1 1 1 0 0,-1 0-1 0 0,1-1 1 0 0,-1 1-1 0 0,1 0 1 0 0,-1-1 0 0 0,0 1-1 0 0,1 0 1 0 0,-1 0-1 0 0,0-1 1 0 0,1 1-1 0 0,-1 0 1 0 0,-1 0-1 0 0,1 0 71 0 0,0 0 0 0 0,0 1 0 0 0,0-1 0 0 0,1 1 0 0 0,-1-1 0 0 0,0 0 0 0 0,0 1 0 0 0,0 0 0 0 0,0-1 0 0 0,0 1 0 0 0,0-1 0 0 0,1 1 0 0 0,-1 0 0 0 0,0 0 0 0 0,0 1 0 0 0,-2 1 310 0 0,0 2 1 0 0,0-1-1 0 0,1 0 1 0 0,-1 1-1 0 0,1-1 1 0 0,-2 6-1 0 0,3-6-294 0 0,0-1 0 0 0,1 1-1 0 0,-1 0 1 0 0,1-1 0 0 0,0 1-1 0 0,0 0 1 0 0,0-1 0 0 0,0 1 0 0 0,1 0-1 0 0,-1-1 1 0 0,1 1 0 0 0,2 4 0 0 0,-3-7-176 0 0,0 0 0 0 0,1 0 0 0 0,-1 0 0 0 0,1 0 0 0 0,0 0 0 0 0,-1 0 0 0 0,1 0 0 0 0,0 0 0 0 0,-1 0 0 0 0,1 0 0 0 0,0-1 0 0 0,0 1 0 0 0,0 0 0 0 0,0-1 0 0 0,0 1 0 0 0,0 0 0 0 0,0-1 0 0 0,0 1 0 0 0,0-1 0 0 0,0 1 0 0 0,0-1 0 0 0,0 0 0 0 0,0 0 0 0 0,0 1 0 0 0,0-1 0 0 0,1 0 0 0 0,-1 0 0 0 0,0 0 0 0 0,0 0 0 0 0,0 0 0 0 0,0 0 0 0 0,0 0 0 0 0,1-1 0 0 0,-1 1 0 0 0,0 0 0 0 0,0-1 0 0 0,0 1 0 0 0,0-1 0 0 0,0 1 0 0 0,0-1 0 0 0,2-1 0 0 0,-1 1-12 0 0,1-1 0 0 0,-1 1 0 0 0,0-1 0 0 0,0 0 0 0 0,0 0 0 0 0,0 0 0 0 0,0 0 0 0 0,3-5 0 0 0,5-5 0 0 0,-10 12 0 0 0,1 0 0 0 0,-1 0 0 0 0,0-1 0 0 0,0 1 0 0 0,1 0 0 0 0,-1 0 0 0 0,0 0 0 0 0,0 0 0 0 0,1 0 0 0 0,-1 0 0 0 0,0 0 0 0 0,0 0 0 0 0,1 0 0 0 0,-1 0 0 0 0,0 0 0 0 0,1 0 0 0 0,-1 0 0 0 0,0 0 0 0 0,0 1 0 0 0,1-1 0 0 0,-1 0 0 0 0,0 0 0 0 0,0 0 0 0 0,0 0 0 0 0,1 0-1 0 0,-1 0 1 0 0,0 1 0 0 0,0-1 0 0 0,1 0 0 0 0,-1 0 0 0 0,0 0 0 0 0,0 1 0 0 0,0-1 0 0 0,0 0 0 0 0,0 0 0 0 0,1 1 0 0 0,-1-1 0 0 0,0 0 0 0 0,0 0 0 0 0,0 1 0 0 0,0-1 0 0 0,0 0 0 0 0,0 1 0 0 0,5 9 16 0 0,-5-10-15 0 0,2 6 104 0 0,0-1 0 0 0,0 1 0 0 0,1-1 0 0 0,3 5 0 0 0,-6-9-204 0 0,1 0 0 0 0,0 0 1 0 0,-1 0-1 0 0,1 0 0 0 0,0 0 0 0 0,-1 0 1 0 0,1 0-1 0 0,0-1 0 0 0,0 1 1 0 0,0 0-1 0 0,0-1 0 0 0,0 1 0 0 0,-1 0 1 0 0,1-1-1 0 0,0 0 0 0 0,1 1 0 0 0,-1-1 1 0 0,0 1-1 0 0,0-1 0 0 0,0 0 1 0 0,0 0-1 0 0,0 0 0 0 0,0 1 0 0 0,0-1 1 0 0,0 0-1 0 0,0 0 0 0 0,1-1 0 0 0,1 1 1 0 0,-1-1-2140 0 0</inkml:trace>
  <inkml:trace contextRef="#ctx0" brushRef="#br0" timeOffset="191283.37">1915 866 9696 0 0,'0'10'1259'0'0,"1"0"1"0"0,0 0-1 0 0,1-1 1 0 0,4 17 0 0 0,-5-23-902 0 0,0 1 0 0 0,0 0 1 0 0,1-1-1 0 0,-1 0 1 0 0,1 1-1 0 0,0-1 1 0 0,0 0-1 0 0,0 0 1 0 0,0 0-1 0 0,0 0 1 0 0,1 0-1 0 0,-1 0 0 0 0,1-1 1 0 0,0 1-1 0 0,0-1 1 0 0,5 3-1 0 0,-8-5-362 0 0,1 1 0 0 0,0-1 0 0 0,0 0 0 0 0,0 1 0 0 0,-1-1 0 0 0,1 0 0 0 0,0 0 0 0 0,0 0 0 0 0,0 0 0 0 0,0 0 0 0 0,0 0 0 0 0,-1 0 0 0 0,1 0 0 0 0,0 0 0 0 0,0-1 0 0 0,0 1 0 0 0,0 0 0 0 0,-1 0 0 0 0,1-1 0 0 0,0 1 0 0 0,1-1 0 0 0,-1 0-19 0 0,1-1 1 0 0,0 1-1 0 0,0 0 0 0 0,-1-1 0 0 0,1 0 0 0 0,-1 1 0 0 0,0-1 1 0 0,2-2-1 0 0,0-2-60 0 0,0 0 1 0 0,0 0 0 0 0,0 0-1 0 0,2-11 1 0 0,-4 14 26 0 0,0 0-1 0 0,-1 0 1 0 0,0 0-1 0 0,0 0 1 0 0,0 0 0 0 0,0 0-1 0 0,0 0 1 0 0,0 0-1 0 0,-1 0 1 0 0,0 0 0 0 0,1 1-1 0 0,-1-1 1 0 0,0 0 0 0 0,0 0-1 0 0,-1 1 1 0 0,-1-5-1 0 0,3 7-21 0 0,-1 0 0 0 0,1 0-1 0 0,0 0 1 0 0,0 0 0 0 0,0 0-1 0 0,0 1 1 0 0,-1-1 0 0 0,1 0 0 0 0,0 0-1 0 0,0 0 1 0 0,0 0 0 0 0,0 0-1 0 0,0 0 1 0 0,-1 1 0 0 0,1-1-1 0 0,0 0 1 0 0,0 0 0 0 0,0 0-1 0 0,0 0 1 0 0,0 1 0 0 0,0-1-1 0 0,0 0 1 0 0,0 0 0 0 0,0 0-1 0 0,0 1 1 0 0,0-1 0 0 0,0 0-1 0 0,0 0 1 0 0,0 0 0 0 0,0 1-1 0 0,0-1 1 0 0,0 0 0 0 0,0 0 0 0 0,0 0-1 0 0,0 0 1 0 0,0 1 0 0 0,0-1-1 0 0,0 0 1 0 0,0 0 0 0 0,0 0-1 0 0,3 12-1795 0 0,13 6-1325 0 0,-10-14 3164 0 0,-1 0 0 0 0,1 1 0 0 0,9 4 1 0 0,-13-9 177 0 0,-1 0 1 0 0,1 1-1 0 0,0-1 1 0 0,-1 0 0 0 0,1 0-1 0 0,0 0 1 0 0,-1 0-1 0 0,1 0 1 0 0,0 0 0 0 0,-1 0-1 0 0,1 0 1 0 0,0-1-1 0 0,-1 1 1 0 0,1-1 0 0 0,0 1-1 0 0,-1-1 1 0 0,1 0-1 0 0,-1 0 1 0 0,1 0 0 0 0,-1 1-1 0 0,1-1 1 0 0,-1-1-1 0 0,0 1 1 0 0,0 0 0 0 0,1 0-1 0 0,-1 0 1 0 0,1-3-1 0 0,0 3-55 0 0,-1-1 1 0 0,1 0-1 0 0,-1 1 0 0 0,1-1 0 0 0,-1 0 0 0 0,0 0 0 0 0,0 0 1 0 0,0 0-1 0 0,0 0 0 0 0,0-1 0 0 0,-1 1 0 0 0,1 0 0 0 0,0 0 0 0 0,-1-1 1 0 0,0 1-1 0 0,0 0 0 0 0,1 0 0 0 0,-1-1 0 0 0,-1 1 0 0 0,1-3 0 0 0,0 4-54 0 0,0 1-1 0 0,0-1 0 0 0,0 1 0 0 0,-1-1 0 0 0,1 1 0 0 0,0-1 0 0 0,0 1 0 0 0,0 0 0 0 0,-1-1 0 0 0,1 1 0 0 0,0-1 0 0 0,0 1 1 0 0,-1-1-1 0 0,1 1 0 0 0,0 0 0 0 0,-1-1 0 0 0,1 1 0 0 0,0 0 0 0 0,-1-1 0 0 0,1 1 0 0 0,-1 0 0 0 0,1 0 0 0 0,0-1 0 0 0,-1 1 1 0 0,1 0-1 0 0,-1 0 0 0 0,1 0 0 0 0,-1 0 0 0 0,0-1 0 0 0,0 2 25 0 0,0-1 0 0 0,0 0 0 0 0,1 0 0 0 0,-1 1 0 0 0,0-1 0 0 0,0 1-1 0 0,1-1 1 0 0,-1 1 0 0 0,0-1 0 0 0,1 1 0 0 0,-1-1 0 0 0,0 1 0 0 0,1 0 0 0 0,-1-1 0 0 0,0 2 0 0 0,-2 2 107 0 0,1-1 0 0 0,-1 1 0 0 0,1 1 0 0 0,0-1 0 0 0,-2 5 0 0 0,3-4 69 0 0,0 0 0 0 0,0-1 0 0 0,0 1 1 0 0,0 0-1 0 0,1 0 0 0 0,0 0 0 0 0,0 0 1 0 0,0 0-1 0 0,1-1 0 0 0,1 7 0 0 0,-2-9-192 0 0,1 0-1 0 0,0 0 0 0 0,0 0 0 0 0,0 0 0 0 0,0 0 0 0 0,0 0 0 0 0,0-1 1 0 0,0 1-1 0 0,1 0 0 0 0,-1-1 0 0 0,0 1 0 0 0,1-1 0 0 0,0 1 0 0 0,-1-1 1 0 0,1 0-1 0 0,0 1 0 0 0,0-1 0 0 0,-1 0 0 0 0,1 0 0 0 0,0-1 1 0 0,0 1-1 0 0,0 0 0 0 0,0-1 0 0 0,0 1 0 0 0,3 0 0 0 0,0-1-639 0 0,-1 1 0 0 0,1-1 0 0 0,-1 0 0 0 0,9-1 1 0 0,-13 1 589 0 0,11-1-7766 0 0</inkml:trace>
  <inkml:trace contextRef="#ctx0" brushRef="#br0" timeOffset="191933.5">2406 669 8208 0 0,'-2'-7'400'0'0,"1"5"-193"0"0,1 0 0 0 0,-1 1 0 0 0,0-1 0 0 0,0 0 0 0 0,0 0 0 0 0,0 1 1 0 0,0-1-1 0 0,-1-1 0 0 0,1 4 107 0 0,0 0 1 0 0,0 1-1 0 0,0-1 1 0 0,0 1-1 0 0,1-1 1 0 0,-1 1-1 0 0,1 0 1 0 0,-1-1 0 0 0,1 1-1 0 0,-1 1 1 0 0,1 16 317 0 0,1-1 1 0 0,0 1 0 0 0,2-1 0 0 0,0 1 0 0 0,0-1 0 0 0,12 29-1 0 0,-3-13-464 0 0,2-1-1 0 0,28 47 0 0 0,-40-77-287 0 0,-1 0-50 0 0,0-1 1 0 0,0 1-1 0 0,0-1 1 0 0,1 0-1 0 0,-1 1 1 0 0,1-1-1 0 0,0 0 0 0 0,0 0 1 0 0,0 0-1 0 0,0-1 1 0 0,0 1-1 0 0,0 0 1 0 0,0-1-1 0 0,3 2 1 0 0,-3-3-559 0 0</inkml:trace>
  <inkml:trace contextRef="#ctx0" brushRef="#br0" timeOffset="192516.99">2430 916 13184 0 0,'-6'-2'80'0'0,"-2"-2"3253"0"0,8 4-3263 0 0,0-1-1 0 0,0 1 0 0 0,0 0 0 0 0,0-1 0 0 0,1 1 0 0 0,-1 0 0 0 0,0 0 0 0 0,0-1 0 0 0,0 1 0 0 0,1 0 0 0 0,-1 0 0 0 0,0 0 0 0 0,0-1 0 0 0,1 1 0 0 0,-1 0 0 0 0,0 0 0 0 0,1 0 0 0 0,-1 0 0 0 0,0 0 1 0 0,1-1-1 0 0,-1 1 0 0 0,0 0 0 0 0,1 0 0 0 0,-1 0 0 0 0,0 0 0 0 0,1 0 0 0 0,-1 0 0 0 0,0 0 0 0 0,1 0 0 0 0,-1 0 0 0 0,125-31-176 0 0,-123 31-67 0 0,-1 1 167 0 0,-1 1 0 0 0,0-1 0 0 0,0 1-1 0 0,0-1 1 0 0,0 1 0 0 0,0-1 0 0 0,0 0 0 0 0,0 1 0 0 0,0-1 0 0 0,-1 1 0 0 0,1-1 0 0 0,-1 3 0 0 0,0-3 48 0 0,1 2 66 0 0,-1 0 0 0 0,1 1 0 0 0,0-1 0 0 0,0 0 0 0 0,0 0 0 0 0,0 0 1 0 0,0 0-1 0 0,1 0 0 0 0,-1 0 0 0 0,1 0 0 0 0,0 0 0 0 0,0 0 0 0 0,0 0 0 0 0,0 0 0 0 0,1 0 0 0 0,-1 0 0 0 0,1-1 0 0 0,0 1 0 0 0,0-1 0 0 0,2 3 0 0 0,-3-3-55 0 0,1 0 0 0 0,0-1 1 0 0,0 1-1 0 0,0-1 0 0 0,0 1 0 0 0,0-1 0 0 0,0 0 0 0 0,0 0 0 0 0,1 0 0 0 0,-1 0 0 0 0,0 0 0 0 0,0 0 0 0 0,1-1 0 0 0,-1 1 0 0 0,1-1 0 0 0,-1 1 0 0 0,1-1 0 0 0,-1 0 0 0 0,0 0 0 0 0,1 0 0 0 0,-1-1 0 0 0,1 1 0 0 0,-1 0 0 0 0,1-1 0 0 0,3-1 0 0 0,0-1 3 0 0,0 1 0 0 0,0-1-1 0 0,0-1 1 0 0,0 1 0 0 0,6-6 0 0 0,-10 8-50 0 0,0-1 0 0 0,0 1 1 0 0,-1-1-1 0 0,1 0 0 0 0,0 0 0 0 0,-1 1 1 0 0,1-1-1 0 0,-1 0 0 0 0,1 0 1 0 0,-1-1-1 0 0,0 1 0 0 0,0 0 1 0 0,0 0-1 0 0,0 0 0 0 0,-1-1 1 0 0,1 1-1 0 0,0-4 0 0 0,-1 3 4 0 0,-1 1 0 0 0,0-1 0 0 0,1 1 0 0 0,-1-1 0 0 0,0 1 0 0 0,0 0 0 0 0,-1-1 0 0 0,1 1 0 0 0,0 0 0 0 0,-1 0 0 0 0,1 0 0 0 0,-1 0 0 0 0,0 0 0 0 0,0 0 0 0 0,1 1 0 0 0,-1-1 0 0 0,-1 0 0 0 0,1 1 0 0 0,-2-2 0 0 0,1 1 4 0 0,0 0 0 0 0,0 0 0 0 0,0 1 0 0 0,-1-1 0 0 0,1 1-1 0 0,0 0 1 0 0,-1-1 0 0 0,1 1 0 0 0,-1 1 0 0 0,1-1 0 0 0,-1 1 0 0 0,1-1-1 0 0,-5 1 1 0 0,3 2-1638 0 0,2 1-3296 0 0,3-1-2060 0 0</inkml:trace>
  <inkml:trace contextRef="#ctx0" brushRef="#br0" timeOffset="193260.1">2903 648 9040 0 0,'-3'-10'311'0'0,"2"8"-274"0"0,1 0 0 0 0,-1 0 0 0 0,1-1 1 0 0,-1 1-1 0 0,0 0 0 0 0,0 0 0 0 0,0 0 0 0 0,0 0 1 0 0,0 1-1 0 0,-1-1 0 0 0,1 0 0 0 0,-3-2 0 0 0,4 4 30 0 0,0 0 1 0 0,0 0-1 0 0,0 0 0 0 0,0 0 0 0 0,0 0 0 0 0,0 0 0 0 0,0 0 0 0 0,0 0 0 0 0,0 0 0 0 0,-1 0 1 0 0,1 0-1 0 0,0-1 0 0 0,0 1 0 0 0,0 0 0 0 0,0 1 0 0 0,0-1 0 0 0,0 0 0 0 0,0 0 0 0 0,0 0 1 0 0,-1 0-1 0 0,1 0 0 0 0,0 0 0 0 0,0 0 0 0 0,0 0 0 0 0,0 0 0 0 0,0 0 0 0 0,0 0 0 0 0,0 0 0 0 0,0 0 1 0 0,0 0-1 0 0,0 0 0 0 0,0 0 0 0 0,-1 0 0 0 0,1 0 0 0 0,0 0 0 0 0,0 1 0 0 0,0-1 0 0 0,0 0 1 0 0,0 0-1 0 0,0 0 0 0 0,0 0 0 0 0,0 0 0 0 0,0 0 0 0 0,0 0 0 0 0,0 0 0 0 0,0 1 0 0 0,-1 6 1307 0 0,1 11-492 0 0,0-18-730 0 0,1 22 467 0 0,1 0 0 0 0,1-1 0 0 0,1 1 0 0 0,1-1 0 0 0,1 0 0 0 0,1 0 0 0 0,0-1 0 0 0,20 36 0 0 0,-25-53-573 0 0,-1-1 0 0 0,1 1 0 0 0,0-1 0 0 0,0 1 0 0 0,0-1 0 0 0,0 0 0 0 0,0 0 0 0 0,0 0 0 0 0,4 3-1 0 0,-5-5-58 0 0,0 0 0 0 0,0 1-1 0 0,0-1 1 0 0,-1 0 0 0 0,1 0-1 0 0,0 0 1 0 0,0 0-1 0 0,0 1 1 0 0,0-1 0 0 0,0 0-1 0 0,0 0 1 0 0,-1-1 0 0 0,1 1-1 0 0,0 0 1 0 0,0 0-1 0 0,0 0 1 0 0,0-1 0 0 0,0 1-1 0 0,-1 0 1 0 0,1-1-1 0 0,0 1 1 0 0,0 0 0 0 0,0-1-1 0 0,-1 0 1 0 0,1 1 0 0 0,0-1-1 0 0,-1 1 1 0 0,1-1-1 0 0,0 0 1 0 0,-1 1 0 0 0,1-1-1 0 0,-1 0 1 0 0,1 1-1 0 0,-1-1 1 0 0,1-1 0 0 0,3-5-340 0 0,0 0 0 0 0,-1 0 0 0 0,5-15 0 0 0,-7 17 233 0 0,1 0 0 0 0,-1 0 0 0 0,1 1 0 0 0,0-1 0 0 0,1 0-1 0 0,-1 1 1 0 0,1-1 0 0 0,0 1 0 0 0,0 0 0 0 0,0 0 0 0 0,0 0 0 0 0,8-6-1 0 0,-10 9 119 0 0,-1 1-1 0 0,1 0 0 0 0,-1-1 0 0 0,1 1 0 0 0,0 0 0 0 0,-1-1 0 0 0,1 1 1 0 0,0 0-1 0 0,-1 0 0 0 0,1 0 0 0 0,0 0 0 0 0,-1 0 0 0 0,1 0 0 0 0,0 0 1 0 0,0 0-1 0 0,-1 0 0 0 0,1 0 0 0 0,0 0 0 0 0,-1 0 0 0 0,1 0 0 0 0,0 0 1 0 0,-1 0-1 0 0,2 1 0 0 0,0 0 41 0 0,-1 0-1 0 0,0 0 1 0 0,1 0 0 0 0,-1 0 0 0 0,0 1-1 0 0,0-1 1 0 0,0 0 0 0 0,0 0 0 0 0,0 1 0 0 0,1 1-1 0 0,2 4 306 0 0,-1 1-1 0 0,0 0 0 0 0,3 10 0 0 0,-4-13-126 0 0,-1 0-11 0 0,0 0 1 0 0,1 0-1 0 0,-2 0 0 0 0,1 1 0 0 0,-1-1 0 0 0,0 0 0 0 0,0 1 0 0 0,0-1 0 0 0,0 0 0 0 0,-1 0 0 0 0,0 1 0 0 0,-2 5 0 0 0,2-8-128 0 0,0 0 0 0 0,-1 0 0 0 0,1-1-1 0 0,0 1 1 0 0,-1-1 0 0 0,1 1 0 0 0,-1-1-1 0 0,0 1 1 0 0,0-1 0 0 0,0 0 0 0 0,0 0-1 0 0,0 0 1 0 0,0 0 0 0 0,-1 0 0 0 0,1-1-1 0 0,-1 1 1 0 0,1-1 0 0 0,-1 1 0 0 0,1-1-1 0 0,-1 0 1 0 0,0 0 0 0 0,0 0 0 0 0,-5 0-1 0 0,7-1-57 0 0,-1 0 1 0 0,0 0-1 0 0,0 0 0 0 0,1 0 0 0 0,-1 0 0 0 0,0-1 1 0 0,1 1-1 0 0,-1 0 0 0 0,0-1 0 0 0,1 0 0 0 0,-1 1 0 0 0,1-1 1 0 0,-3-2-1 0 0,3 3-174 0 0,0-1-1 0 0,0 1 1 0 0,0-1 0 0 0,0 0-1 0 0,1 1 1 0 0,-1-1 0 0 0,0 0 0 0 0,1 1-1 0 0,-1-1 1 0 0,0 0 0 0 0,1 0 0 0 0,-1 0-1 0 0,1 0 1 0 0,-1 0 0 0 0,1 0-1 0 0,0 0 1 0 0,-1 1 0 0 0,1-1 0 0 0,0 0-1 0 0,0 0 1 0 0,-1 0 0 0 0,1 0 0 0 0,0 0-1 0 0,0-2 1 0 0,1-1-1724 0 0</inkml:trace>
  <inkml:trace contextRef="#ctx0" brushRef="#br0" timeOffset="193650.05">3180 885 15256 0 0,'0'0'55'0'0,"0"0"-1"0"0,0 0 1 0 0,0 0 0 0 0,0 0 0 0 0,0 0 0 0 0,0 0 0 0 0,0 1 0 0 0,1-1 0 0 0,-1 0 0 0 0,0 0 0 0 0,0 0 0 0 0,0 0 0 0 0,0 0 0 0 0,0 0 0 0 0,0 0 0 0 0,0 0 0 0 0,0 0 0 0 0,0 0 0 0 0,0 0 0 0 0,0 0 0 0 0,0 1 0 0 0,0-1 0 0 0,1 0 0 0 0,-1 0 0 0 0,0 0 0 0 0,0 0 0 0 0,0 0 0 0 0,0 0 0 0 0,0 0 0 0 0,0 0 0 0 0,0 0 0 0 0,0 1 0 0 0,0-1 0 0 0,0 0 0 0 0,0 0 0 0 0,0 0 0 0 0,0 0 0 0 0,0 0 0 0 0,0 0 0 0 0,0 0 0 0 0,0 0 0 0 0,-1 1 0 0 0,1-1 0 0 0,0 0 0 0 0,0 0 0 0 0,0 0 0 0 0,0 0 0 0 0,0 0 0 0 0,11-2 2105 0 0,-5-1-1986 0 0,0 0 1 0 0,-1-1-1 0 0,0 0 0 0 0,0 0 0 0 0,0-1 0 0 0,8-8 1 0 0,-11 10-103 0 0,1 0 0 0 0,-1 0 1 0 0,0 0-1 0 0,0 0 1 0 0,0 0-1 0 0,-1-1 1 0 0,1 1-1 0 0,-1-1 0 0 0,0 1 1 0 0,0-1-1 0 0,0 1 1 0 0,0-1-1 0 0,0-5 0 0 0,-1 8-67 0 0,0 1 0 0 0,0-1-1 0 0,0 0 1 0 0,0 1 0 0 0,0-1 0 0 0,0 0-1 0 0,0 0 1 0 0,0 1 0 0 0,0-1-1 0 0,-1 0 1 0 0,1 1 0 0 0,0-1 0 0 0,0 0-1 0 0,-1 1 1 0 0,1-1 0 0 0,-1 1-1 0 0,1-1 1 0 0,0 0 0 0 0,-1 1 0 0 0,1-1-1 0 0,-1 1 1 0 0,1-1 0 0 0,-1 1-1 0 0,1-1 1 0 0,-1 1 0 0 0,0 0-1 0 0,1-1 1 0 0,-1 1 0 0 0,0 0 0 0 0,1-1-1 0 0,-1 1 1 0 0,0 0 0 0 0,1 0-1 0 0,-1-1 1 0 0,0 1 0 0 0,1 0 0 0 0,-1 0-1 0 0,0 0 1 0 0,1 0 0 0 0,-1 0-1 0 0,0 0 1 0 0,0 0 0 0 0,1 0 0 0 0,-1 1-1 0 0,0-1 1 0 0,1 0 0 0 0,-2 1-1 0 0,-1-1 24 0 0,0 1 1 0 0,1 0-1 0 0,-1 0 0 0 0,0 1 0 0 0,1-1 0 0 0,-1 0 1 0 0,1 1-1 0 0,-1 0 0 0 0,1-1 0 0 0,-4 4 0 0 0,4-1 125 0 0,-1 0 0 0 0,0 0 1 0 0,1 0-1 0 0,0 1 0 0 0,0-1 0 0 0,0 1 0 0 0,0-1 0 0 0,1 1 0 0 0,0-1 0 0 0,0 1 0 0 0,0 0 0 0 0,0 0 1 0 0,1-1-1 0 0,0 1 0 0 0,0 9 0 0 0,0-12-119 0 0,1 1 0 0 0,-1-1 1 0 0,0 1-1 0 0,1 0 0 0 0,0-1 1 0 0,0 1-1 0 0,-1-1 0 0 0,1 1 1 0 0,1-1-1 0 0,-1 0 0 0 0,0 1 1 0 0,1-1-1 0 0,-1 0 0 0 0,1 0 1 0 0,-1 0-1 0 0,1 0 0 0 0,0 0 0 0 0,0 0 1 0 0,0-1-1 0 0,0 1 0 0 0,0-1 1 0 0,1 1-1 0 0,-1-1 0 0 0,0 0 1 0 0,1 0-1 0 0,-1 0 0 0 0,1 0 1 0 0,-1 0-1 0 0,1 0 0 0 0,2 0 1 0 0,5 0-133 0 0</inkml:trace>
  <inkml:trace contextRef="#ctx0" brushRef="#br0" timeOffset="196022.55">3662 762 9416 0 0,'-3'-25'2402'0'0,"3"25"-2278"0"0,-1-1-1 0 0,1 0 0 0 0,0 1 1 0 0,0-1-1 0 0,0 1 0 0 0,0-1 0 0 0,-1 0 1 0 0,1 1-1 0 0,0-1 0 0 0,-1 1 1 0 0,1-1-1 0 0,0 0 0 0 0,-1 1 0 0 0,1-1 1 0 0,-1 1-1 0 0,1-1 0 0 0,-1 1 1 0 0,1 0-1 0 0,-1-1 0 0 0,1 1 0 0 0,-1-1 1 0 0,0 1-1 0 0,1 0 0 0 0,-1 0 1 0 0,1-1-1 0 0,-1 1 0 0 0,0 0 0 0 0,1 0 1 0 0,-1 0-1 0 0,0 0 0 0 0,1-1 1 0 0,-1 1-1 0 0,-1 0 0 0 0,-1 1 14 0 0,0 0 0 0 0,1 1 0 0 0,-1-1 0 0 0,0 0-1 0 0,1 1 1 0 0,-1-1 0 0 0,1 1 0 0 0,-1 0 0 0 0,1 0 0 0 0,0 0-1 0 0,0 0 1 0 0,0 0 0 0 0,0 1 0 0 0,0-1 0 0 0,0 1 0 0 0,1-1 0 0 0,-3 6-1 0 0,0 0 224 0 0,0 0 0 0 0,1 1-1 0 0,0-1 1 0 0,-3 15-1 0 0,6-18-210 0 0,-1-1-1 0 0,1 1 1 0 0,0 0-1 0 0,0 0 0 0 0,0-1 1 0 0,1 1-1 0 0,-1 0 1 0 0,1-1-1 0 0,0 1 1 0 0,1 0-1 0 0,1 5 0 0 0,-2-8-133 0 0,0-1-1 0 0,0 1 0 0 0,-1 0 0 0 0,1-1 0 0 0,0 1 0 0 0,0-1 0 0 0,1 1 1 0 0,-1-1-1 0 0,0 0 0 0 0,0 1 0 0 0,1-1 0 0 0,-1 0 0 0 0,1 0 0 0 0,-1 0 1 0 0,1 0-1 0 0,-1 0 0 0 0,1 0 0 0 0,0 0 0 0 0,-1-1 0 0 0,1 1 1 0 0,0-1-1 0 0,-1 1 0 0 0,1-1 0 0 0,0 1 0 0 0,0-1 0 0 0,0 0 0 0 0,0 0 1 0 0,-1 0-1 0 0,1 0 0 0 0,0 0 0 0 0,0-1 0 0 0,3 0 0 0 0,-3 0-2 0 0,1 1-1 0 0,0-1 1 0 0,0-1-1 0 0,-1 1 1 0 0,1 0-1 0 0,-1-1 1 0 0,1 0-1 0 0,-1 1 1 0 0,0-1-1 0 0,1 0 1 0 0,-1 0-1 0 0,0 0 1 0 0,0 0-1 0 0,0-1 1 0 0,2-3-1 0 0,-1 1 12 0 0,0-1 0 0 0,0 1 0 0 0,-1-1 0 0 0,0 0 0 0 0,0 0-1 0 0,1-8 1 0 0,11 43 130 0 0,-12-26-146 0 0,-1-1-54 0 0,0 0 0 0 0,0 0 0 0 0,1 0 0 0 0,-1 0 0 0 0,1 0-1 0 0,-1-1 1 0 0,1 1 0 0 0,-1 0 0 0 0,1-1 0 0 0,0 0 0 0 0,0 1-1 0 0,0-1 1 0 0,0 0 0 0 0,0 0 0 0 0,0 0 0 0 0,0 0 0 0 0,0 0 0 0 0,0 0-1 0 0,0-1 1 0 0,1 1 0 0 0,3 0 0 0 0,-2-1-804 0 0</inkml:trace>
  <inkml:trace contextRef="#ctx0" brushRef="#br0" timeOffset="196609.99">3815 853 12528 0 0,'0'9'1437'0'0,"0"-9"-997"0"0,0 0 141 0 0,0 0 25 0 0,0 0-16 0 0,0 0-73 0 0,0 0-33 0 0,0 0-4 0 0,9-17 1934 0 0,-3-7-2200 0 0,-4 13-172 0 0,0 0-1 0 0,7-17 1 0 0,-8 26-37 0 0,0 0 0 0 0,0 0-1 0 0,0 0 1 0 0,0 0 0 0 0,0 0-1 0 0,1 0 1 0 0,-1 0 0 0 0,1 0-1 0 0,-1 0 1 0 0,1 0 0 0 0,0 1 0 0 0,0-1-1 0 0,-1 1 1 0 0,1-1 0 0 0,0 1-1 0 0,0 0 1 0 0,4-2 0 0 0,-5 3 0 0 0,1 0 0 0 0,-1-1 0 0 0,0 1 0 0 0,1 0 0 0 0,-1 0 1 0 0,0 0-1 0 0,1 0 0 0 0,-1 0 0 0 0,1 0 0 0 0,-1 0 0 0 0,0 0 0 0 0,1 1 1 0 0,-1-1-1 0 0,0 1 0 0 0,0-1 0 0 0,1 1 0 0 0,-1-1 0 0 0,0 1 0 0 0,0 0 1 0 0,0-1-1 0 0,0 1 0 0 0,1 0 0 0 0,-1 0 0 0 0,0 0 0 0 0,0 0 0 0 0,-1 0 1 0 0,1 0-1 0 0,0 0 0 0 0,0 0 0 0 0,0 0 0 0 0,-1 1 0 0 0,1-1 0 0 0,-1 0 1 0 0,1 2-1 0 0,3 6 10 0 0,0 0 0 0 0,-1 0 0 0 0,3 17-1 0 0,-4-16 29 0 0,3 7 93 0 0,-3-8-64 0 0</inkml:trace>
  <inkml:trace contextRef="#ctx0" brushRef="#br0" timeOffset="197171.84">4380 776 8176 0 0,'0'-3'248'0'0,"0"0"1"0"0,-1-1 0 0 0,1 1-1 0 0,-1 0 1 0 0,0 0-1 0 0,0 0 1 0 0,0 0 0 0 0,0 0-1 0 0,0 0 1 0 0,-1 0-1 0 0,1 0 1 0 0,-1 0 0 0 0,0 1-1 0 0,0-1 1 0 0,0 0-1 0 0,-3-2 1 0 0,4 4-99 0 0,0 0-1 0 0,0 0 1 0 0,-1 0-1 0 0,1 0 1 0 0,0 1-1 0 0,-1-1 1 0 0,1 0-1 0 0,0 1 1 0 0,-1-1-1 0 0,1 1 1 0 0,-1-1-1 0 0,1 1 1 0 0,-1 0-1 0 0,1 0 1 0 0,-1 0-1 0 0,1 0 1 0 0,-1 0-1 0 0,1 0 1 0 0,-1 0-1 0 0,1 0 1 0 0,-1 0-1 0 0,1 1 1 0 0,-1-1-1 0 0,1 1 1 0 0,-1-1-1 0 0,1 1 1 0 0,-1-1-1 0 0,1 1 1 0 0,0 0 0 0 0,0 0-1 0 0,-1 0 1 0 0,1 0-1 0 0,0 0 1 0 0,0 0-1 0 0,0 0 1 0 0,-2 2-1 0 0,0 1 95 0 0,0 0 0 0 0,0 0 0 0 0,0 0 0 0 0,0 1-1 0 0,0-1 1 0 0,1 1 0 0 0,0 0 0 0 0,0 0 0 0 0,-2 7 0 0 0,3-8-89 0 0,0 1-1 0 0,0-1 1 0 0,1 0 0 0 0,-1 0 0 0 0,1 0-1 0 0,0 0 1 0 0,0 0 0 0 0,0 1 0 0 0,1-1-1 0 0,0 0 1 0 0,-1 0 0 0 0,3 6 0 0 0,-2-8-144 0 0,0 0 0 0 0,0 0 1 0 0,1 0-1 0 0,-1 0 0 0 0,0 0 1 0 0,1 0-1 0 0,-1 0 0 0 0,1-1 1 0 0,0 1-1 0 0,-1-1 0 0 0,1 1 1 0 0,0-1-1 0 0,0 1 0 0 0,0-1 1 0 0,0 0-1 0 0,0 0 0 0 0,0 0 1 0 0,1 0-1 0 0,-1-1 0 0 0,0 1 1 0 0,0 0-1 0 0,1-1 0 0 0,-1 0 1 0 0,0 1-1 0 0,1-1 0 0 0,-1 0 1 0 0,0 0-1 0 0,1-1 0 0 0,-1 1 1 0 0,3-1-1 0 0,-1 1-85 0 0,-1-1 0 0 0,1 0 0 0 0,0 0 0 0 0,-1 0-1 0 0,1-1 1 0 0,-1 1 0 0 0,0-1 0 0 0,1 0 0 0 0,-1 0 0 0 0,0 0 0 0 0,0 0-1 0 0,0-1 1 0 0,0 1 0 0 0,0-1 0 0 0,-1 0 0 0 0,1 0 0 0 0,-1 0 0 0 0,2-3-1 0 0,-2 2 14 0 0,4-4-67 0 0,-6 8 127 0 0,0 0-1 0 0,1 1 1 0 0,-1-1-1 0 0,0 0 1 0 0,1 0 0 0 0,-1 0-1 0 0,0 1 1 0 0,1-1 0 0 0,-1 0-1 0 0,0 1 1 0 0,0-1-1 0 0,1 0 1 0 0,-1 1 0 0 0,0-1-1 0 0,0 0 1 0 0,0 1-1 0 0,1-1 1 0 0,-1 0 0 0 0,0 1-1 0 0,0-1 1 0 0,0 1 0 0 0,0-1-1 0 0,0 0 1 0 0,0 1-1 0 0,2 6 228 0 0,-2-6-188 0 0,1 1 0 0 0,-1-1 0 0 0,0 0-1 0 0,1 1 1 0 0,0-1 0 0 0,-1 0-1 0 0,1 1 1 0 0,0-1 0 0 0,1 2 0 0 0,-2-3-192 0 0,0 1 0 0 0,1-1 0 0 0,-1 0 0 0 0,1 1 1 0 0,-1-1-1 0 0,1 0 0 0 0,-1 0 0 0 0,1 1 0 0 0,0-1 1 0 0,-1 0-1 0 0,1 0 0 0 0,-1 0 0 0 0,1 1 0 0 0,0-1 0 0 0,-1 0 1 0 0,1 0-1 0 0,0 0 0 0 0,3 0-1049 0 0</inkml:trace>
  <inkml:trace contextRef="#ctx0" brushRef="#br0" timeOffset="197534.35">4540 742 12992 0 0,'0'-1'119'0'0,"0"1"1"0"0,0-1 0 0 0,-1 0-1 0 0,1 0 1 0 0,0 0 0 0 0,-1 0 0 0 0,1 0-1 0 0,0 0 1 0 0,-1 1 0 0 0,1-1-1 0 0,-1 0 1 0 0,0 0 0 0 0,1 1 0 0 0,-1-1-1 0 0,1 0 1 0 0,-1 1 0 0 0,0-1-1 0 0,1 1 1 0 0,-1-1 0 0 0,0 1-1 0 0,0-1 1 0 0,0 1 0 0 0,1-1 0 0 0,-1 1-1 0 0,0 0 1 0 0,0-1 0 0 0,0 1-1 0 0,0 0 1 0 0,0 0 0 0 0,0 0 0 0 0,0 0-1 0 0,0-1 1 0 0,1 1 0 0 0,-1 0-1 0 0,-1 1 1 0 0,0-1 129 0 0,0 1-1 0 0,-1-1 1 0 0,1 1-1 0 0,0 0 1 0 0,0 0 0 0 0,1 0-1 0 0,-1 0 1 0 0,0 0-1 0 0,0 0 1 0 0,0 0 0 0 0,1 1-1 0 0,-1-1 1 0 0,1 1-1 0 0,-4 3 1 0 0,4-3-157 0 0,-1 1 0 0 0,1 0 0 0 0,0 0 1 0 0,-1 0-1 0 0,1 0 0 0 0,0 0 0 0 0,1 0 0 0 0,-1 0 0 0 0,1 0 0 0 0,-1 0 0 0 0,1 0 1 0 0,0 0-1 0 0,0 1 0 0 0,0-1 0 0 0,0 0 0 0 0,1 0 0 0 0,0 0 0 0 0,-1 0 0 0 0,1 0 1 0 0,0 0-1 0 0,0 0 0 0 0,1 0 0 0 0,1 4 0 0 0,-1-4-118 0 0,-1 0 1 0 0,1 0-1 0 0,0 0 0 0 0,-1 0 0 0 0,1-1 0 0 0,0 1 0 0 0,1-1 1 0 0,-1 1-1 0 0,0-1 0 0 0,1 0 0 0 0,0 0 0 0 0,-1 0 1 0 0,1 0-1 0 0,0 0 0 0 0,0-1 0 0 0,0 1 0 0 0,0-1 0 0 0,0 0 1 0 0,0 0-1 0 0,0 0 0 0 0,0 0 0 0 0,6 0 0 0 0,-7-1-355 0 0,1 0 0 0 0,-1-1 0 0 0,1 1 0 0 0,-1-1-1 0 0,0 0 1 0 0,1 1 0 0 0,2-3 0 0 0,-4 3 296 0 0,6-3-1373 0 0</inkml:trace>
  <inkml:trace contextRef="#ctx0" brushRef="#br0" timeOffset="197879.48">4699 552 13944 0 0,'0'0'74'0'0,"0"0"0"0"0,0 0 0 0 0,0-1 0 0 0,0 1 0 0 0,0 0 0 0 0,0 0 0 0 0,0 0 0 0 0,0 0 0 0 0,0 0 0 0 0,0 0 0 0 0,0 0 1 0 0,0-1-1 0 0,0 1 0 0 0,0 0 0 0 0,0 0 0 0 0,0 0 0 0 0,0 0 0 0 0,0 0 0 0 0,-1 0 0 0 0,1 0 0 0 0,0 0 0 0 0,0 0 0 0 0,0 0 1 0 0,0-1-1 0 0,0 1 0 0 0,0 0 0 0 0,0 0 0 0 0,0 0 0 0 0,-1 0 0 0 0,1 0 0 0 0,0 0 0 0 0,0 0 0 0 0,0 0 0 0 0,0 0 0 0 0,0 0 0 0 0,0 0 1 0 0,0 0-1 0 0,-1 0 0 0 0,1 0 0 0 0,0 0 0 0 0,0 0 0 0 0,0 0 0 0 0,0 0 0 0 0,0 0 0 0 0,0 0 0 0 0,-1 0 0 0 0,1 1 0 0 0,0-1 1 0 0,0 0-1 0 0,0 0 0 0 0,0 0 0 0 0,0 0 0 0 0,0 0 0 0 0,0 0 0 0 0,-5 10 1571 0 0,0 12-359 0 0,3 5-928 0 0,0 0 1 0 0,2 0 0 0 0,0 0-1 0 0,2 1 1 0 0,11 51 0 0 0,-12-75-406 0 0,0 1-94 0 0,0 0 0 0 0,0 0 0 0 0,1 0 0 0 0,-1-1 1 0 0,1 1-1 0 0,0 0 0 0 0,1-1 0 0 0,-1 0 0 0 0,5 8 0 0 0,-6-12-337 0 0,-1 0-44 0 0,0 0-180 0 0,0 0-76 0 0,0 0-20 0 0</inkml:trace>
  <inkml:trace contextRef="#ctx0" brushRef="#br0" timeOffset="198306.37">4678 797 13040 0 0,'-4'-2'231'0'0,"-1"0"1"0"0,1 0-1 0 0,-1 1 0 0 0,0 0 1 0 0,-5-1-1 0 0,-4-1 2828 0 0,13 3-2683 0 0,6-2 3720 0 0,17-7-3676 0 0,109-28-4418 0 0,-123 35 2722 0 0,-11 6 1688 0 0,-8 12 670 0 0,11-13-911 0 0,-1 1-1 0 0,0-1 0 0 0,1 0 1 0 0,0 1-1 0 0,-1-1 0 0 0,1 1 0 0 0,1-1 1 0 0,-1 1-1 0 0,0-1 0 0 0,1 0 1 0 0,0 1-1 0 0,0-1 0 0 0,0 0 0 0 0,0 1 1 0 0,0-1-1 0 0,1 0 0 0 0,-1 0 0 0 0,3 3 1 0 0,-3-4-159 0 0,0-1 0 0 0,0 0 0 0 0,0 1 0 0 0,0-1 0 0 0,1 0 0 0 0,-1 0 0 0 0,0 0 0 0 0,0 0 0 0 0,1 0 0 0 0,-1 0 0 0 0,0 0 0 0 0,1 0 0 0 0,-1-1 0 0 0,1 1 0 0 0,-1-1 1 0 0,1 1-1 0 0,-1-1 0 0 0,1 1 0 0 0,0-1 0 0 0,-1 0 0 0 0,1 0 0 0 0,-1 1 0 0 0,1-1 0 0 0,0 0 0 0 0,-1-1 0 0 0,1 1 0 0 0,0 0 0 0 0,-1 0 0 0 0,1-1 0 0 0,-1 1 0 0 0,1-1 0 0 0,-1 1 0 0 0,1-1 0 0 0,-1 0 0 0 0,1 0 0 0 0,-1 0 1 0 0,0 1-1 0 0,1-1 0 0 0,1-3 0 0 0,1 1-26 0 0,-1 0 1 0 0,0 0 0 0 0,0-1 0 0 0,0 1 0 0 0,-1-1 0 0 0,1 0 0 0 0,-1 0-1 0 0,0 0 1 0 0,0 0 0 0 0,0 0 0 0 0,1-8 0 0 0,-2 9 140 0 0,0 0 0 0 0,0-1 1 0 0,0 1-1 0 0,-1-1 1 0 0,0 1-1 0 0,1-1 0 0 0,-1 1 1 0 0,0 0-1 0 0,-1-1 0 0 0,1 1 1 0 0,-1-1-1 0 0,1 1 0 0 0,-1-1 1 0 0,0 1-1 0 0,-3-6 1 0 0,1 2 75 0 0,2 5-2870 0 0,1 2 2661 0 0,0 0-1354 0 0</inkml:trace>
  <inkml:trace contextRef="#ctx0" brushRef="#br0" timeOffset="198741.36">5035 738 8752 0 0,'0'0'190'0'0,"0"0"65"0"0,0 0 165 0 0,0 0 76 0 0,0 0 15 0 0,0 0-69 0 0,-16-5 4748 0 0,14 5-4929 0 0,1 0 1 0 0,-1 1 0 0 0,1-1 0 0 0,-1 1 0 0 0,0-1-1 0 0,1 1 1 0 0,-1 0 0 0 0,1-1 0 0 0,-1 1 0 0 0,1 0-1 0 0,0 0 1 0 0,-1 0 0 0 0,1 0 0 0 0,0 0 0 0 0,0 0 0 0 0,0 1-1 0 0,-1-1 1 0 0,1 0 0 0 0,0 1 0 0 0,1-1 0 0 0,-1 0-1 0 0,0 1 1 0 0,0-1 0 0 0,1 1 0 0 0,-2 2 0 0 0,1 0-50 0 0,-1 0 1 0 0,1 0-1 0 0,0 0 1 0 0,0 0-1 0 0,1 1 1 0 0,-1-1-1 0 0,1 0 1 0 0,0 7-1 0 0,0-9-122 0 0,0 0 0 0 0,1 0 1 0 0,-1 0-1 0 0,1 0 0 0 0,-1 0 0 0 0,1 0 0 0 0,0 0 0 0 0,1 3 0 0 0,-1-4-69 0 0,0 0 0 0 0,0 0 0 0 0,0 0 0 0 0,0 0 0 0 0,0 0 0 0 0,0 0 0 0 0,0 0 0 0 0,0-1 0 0 0,0 1 1 0 0,0 0-1 0 0,0-1 0 0 0,0 1 0 0 0,1 0 0 0 0,-1-1 0 0 0,0 1 0 0 0,0-1 0 0 0,2 1 0 0 0,-1-1-51 0 0,0 0 1 0 0,0 0 0 0 0,0 0-1 0 0,-1 0 1 0 0,1-1 0 0 0,0 1-1 0 0,0 0 1 0 0,-1-1 0 0 0,1 1-1 0 0,0-1 1 0 0,-1 0 0 0 0,1 1-1 0 0,-1-1 1 0 0,1 0 0 0 0,-1 0-1 0 0,1 0 1 0 0,-1 0 0 0 0,1 0-1 0 0,-1 0 1 0 0,0-1 0 0 0,0 1-1 0 0,1 0 1 0 0,-1-1 0 0 0,1-2-1 0 0,-1 4 26 0 0,-1-1 1 0 0,0 0-1 0 0,0 1 0 0 0,1-1 0 0 0,-1 1 1 0 0,0-1-1 0 0,1 0 0 0 0,-1 1 0 0 0,1-1 0 0 0,-1 1 1 0 0,1-1-1 0 0,-1 1 0 0 0,1-1 0 0 0,-1 1 0 0 0,1 0 1 0 0,-1-1-1 0 0,1 1 0 0 0,0 0 0 0 0,-1-1 1 0 0,1 1-1 0 0,-1 0 0 0 0,2 0 0 0 0,-1 0 0 0 0,-1 0-1 0 0,1 1 1 0 0,-1-1-1 0 0,1 1 1 0 0,-1 0-1 0 0,1-1 1 0 0,-1 1-1 0 0,0-1 1 0 0,1 1-1 0 0,-1 0 1 0 0,0-1-1 0 0,1 1 0 0 0,-1 0 1 0 0,0 0-1 0 0,1 1 3 0 0,-1-1-1 0 0,1 1 0 0 0,-1-1 0 0 0,1 1 0 0 0,0-1 0 0 0,0 0 0 0 0,-1 1 1 0 0,1-1-1 0 0,0 0 0 0 0,0 0 0 0 0,0 0 0 0 0,2 2 0 0 0,-1-2-305 0 0,0 1 0 0 0,1-1 0 0 0,-1 0 0 0 0,0 0 0 0 0,0 0-1 0 0,1-1 1 0 0,-1 1 0 0 0,0 0 0 0 0,1-1 0 0 0,-1 0 0 0 0,1 1-1 0 0,-1-1 1 0 0,0 0 0 0 0,1 0 0 0 0,-1-1 0 0 0,5 0 0 0 0,-2-1-1534 0 0</inkml:trace>
  <inkml:trace contextRef="#ctx0" brushRef="#br0" timeOffset="199166.94">5226 565 18151 0 0,'0'0'532'0'0,"0"0"-4"0"0,-4 14 615 0 0,0-3-673 0 0,2 1 0 0 0,0-1-1 0 0,0 1 1 0 0,1 0 0 0 0,0 0 0 0 0,1-1 0 0 0,0 1-1 0 0,1 0 1 0 0,1 0 0 0 0,2 12 0 0 0,6 15-1130 0 0,24 61 0 0 0,-26-80 171 0 0,-6-14-561 0 0</inkml:trace>
  <inkml:trace contextRef="#ctx0" brushRef="#br1" timeOffset="342130.52">2177 1198 5640 0 0,'0'0'165'0'0,"0"0"55"0"0,0 0 145 0 0,0 0 62 0 0,0 0 12 0 0,0 0 2 0 0,0 0 7 0 0,0 0 7 0 0,0 0 1 0 0,14-6 4589 0 0,-10 7-4884 0 0,0 0 0 0 0,0 0 0 0 0,0 1 0 0 0,0-1 0 0 0,0 1 0 0 0,0 0 0 0 0,-1 0 0 0 0,1 1 0 0 0,0-1 1 0 0,-1 1-1 0 0,0-1 0 0 0,6 8 0 0 0,-2-2-86 0 0,-1 1 1 0 0,-1 0 0 0 0,1 0-1 0 0,3 10 1 0 0,-5-11 10 0 0,0 0 0 0 0,-1-1 0 0 0,0 1 1 0 0,0 0-1 0 0,-1 1 0 0 0,0-1 0 0 0,0 0 1 0 0,-1 1-1 0 0,0-1 0 0 0,-1 1 0 0 0,0-1 0 0 0,0 1 1 0 0,-1-1-1 0 0,0 1 0 0 0,0-1 0 0 0,-1 0 1 0 0,-5 14-1 0 0,-2 14-884 0 0,4-14-1355 0 0,4-19 1579 0 0</inkml:trace>
  <inkml:trace contextRef="#ctx0" brushRef="#br1" timeOffset="344285.93">2507 1203 6624 0 0,'0'0'298'0'0,"0"0"-3"0"0,3 4 859 0 0,4 7-341 0 0,16 31 533 0 0,26 63 1 0 0,-40-84-554 0 0,-7-15-610 0 0,0-1-1 0 0,0 0 0 0 0,1 0 1 0 0,0 0-1 0 0,0 0 0 0 0,0 0 1 0 0,1-1-1 0 0,4 5 1 0 0,-8-9-178 0 0,0 0 1 0 0,0 0-1 0 0,0 0 1 0 0,0 0-1 0 0,0 0 1 0 0,1 0-1 0 0,-1 0 1 0 0,0 0-1 0 0,0 0 1 0 0,0 0-1 0 0,0 0 1 0 0,0 1-1 0 0,0-1 1 0 0,0 0-1 0 0,0 0 1 0 0,0 0-1 0 0,0 0 1 0 0,0-1-1 0 0,1 1 1 0 0,-1 0-1 0 0,0 0 0 0 0,0 0 1 0 0,0 0-1 0 0,0 0 1 0 0,0 0-1 0 0,0 0 1 0 0,0 0-1 0 0,0 0 1 0 0,0 0-1 0 0,0 0 1 0 0,0 0-1 0 0,0 0 1 0 0,1 0-1 0 0,-1 0 1 0 0,0 0-1 0 0,0 0 1 0 0,0 0-1 0 0,0 0 1 0 0,0 0-1 0 0,0 0 1 0 0,0-1-1 0 0,0 1 1 0 0,0 0-1 0 0,0 0 1 0 0,0 0-1 0 0,0 0 1 0 0,0 0-1 0 0,0 0 1 0 0,0 0-1 0 0,0 0 1 0 0,0 0-1 0 0,0 0 1 0 0,0-1-1 0 0,0 1 1 0 0,0 0-1 0 0,0 0 1 0 0,0 0-1 0 0,0 0 1 0 0,0-10-23 0 0,-2-9-370 0 0,2 17 344 0 0,-2-3-26 0 0,1-1 0 0 0,1 0 1 0 0,-1 1-1 0 0,1-1 0 0 0,1-10 1 0 0,-1 15 71 0 0,0-1 0 0 0,1 1 0 0 0,-1 0 0 0 0,1-1 0 0 0,-1 1 0 0 0,1 0 0 0 0,0 0 0 0 0,-1-1 0 0 0,1 1 0 0 0,0 0 0 0 0,0 0 0 0 0,0 0 0 0 0,0 0 0 0 0,0 0 0 0 0,0 0 0 0 0,0 0 0 0 0,0 0 0 0 0,0 0 0 0 0,0 0 0 0 0,0 1 0 0 0,1-1 0 0 0,-1 0 0 0 0,0 1 0 0 0,1-1 0 0 0,-1 1 0 0 0,0 0 0 0 0,1-1 0 0 0,1 1 0 0 0,0-1 24 0 0,0 1 0 0 0,1-1 0 0 0,-1 1 0 0 0,1 0 0 0 0,-1 0 0 0 0,0 0 0 0 0,1 1 0 0 0,-1-1 0 0 0,0 1 0 0 0,1 0 0 0 0,-1-1 0 0 0,0 1 0 0 0,0 1 0 0 0,0-1 1 0 0,0 1-1 0 0,0-1 0 0 0,0 1 0 0 0,0 0 0 0 0,0 0 0 0 0,0 0 0 0 0,-1 0 0 0 0,1 0 0 0 0,-1 1 0 0 0,0-1 0 0 0,0 1 0 0 0,0 0 0 0 0,0-1 0 0 0,0 1 0 0 0,0 0 0 0 0,-1 0 1 0 0,1 0-1 0 0,-1 1 0 0 0,0-1 0 0 0,0 0 0 0 0,0 0 0 0 0,0 7 0 0 0,-1-7 67 0 0,0 0 1 0 0,-1 0-1 0 0,1-1 1 0 0,-1 1-1 0 0,0 0 1 0 0,0-1-1 0 0,0 1 1 0 0,0 0-1 0 0,0-1 1 0 0,0 1-1 0 0,-1-1 1 0 0,1 0-1 0 0,-1 1 1 0 0,-3 3-1 0 0,2-3 64 0 0,0 0 1 0 0,0-1-1 0 0,1 1 0 0 0,-2 0 0 0 0,1-1 0 0 0,0 1 0 0 0,0-1 0 0 0,-1 0 0 0 0,-7 3 0 0 0,11-5-154 0 0,0 0-1 0 0,0 0 0 0 0,-1 0 0 0 0,1 0 0 0 0,0 0 0 0 0,0 0 0 0 0,-1 0 0 0 0,1 0 0 0 0,0 0 0 0 0,0 0 0 0 0,-1 0 0 0 0,1 0 0 0 0,0 0 0 0 0,0 0 0 0 0,-1 0 1 0 0,1 0-1 0 0,0 0 0 0 0,-1 0 0 0 0,1 0 0 0 0,0 0 0 0 0,0 0 0 0 0,0 0 0 0 0,-1 0 0 0 0,1-1 0 0 0,0 1 0 0 0,0 0 0 0 0,-1 0 0 0 0,1 0 0 0 0,0 0 1 0 0,0-1-1 0 0,0 1 0 0 0,0 0 0 0 0,-1 0 0 0 0,1 0 0 0 0,0-1 0 0 0,0 1 0 0 0,0 0 0 0 0,0 0 0 0 0,0-1 0 0 0,0 1 0 0 0,0 0 0 0 0,-1 0 0 0 0,1-1 0 0 0,0 1 1 0 0,0 0-1 0 0,0-1 0 0 0,0 1 0 0 0,0 0 0 0 0,0 0 0 0 0,0-1 0 0 0,0 1 0 0 0,1 0 0 0 0,-1-3-70 0 0</inkml:trace>
  <inkml:trace contextRef="#ctx0" brushRef="#br1" timeOffset="345211.01">2459 1414 10664 0 0,'-3'-2'224'0'0,"2"2"48"0"0,0 1-272 0 0,0 0 0 0 0,0 1 0 0 0,0 1 0 0 0,0 1 512 0 0,0 1 56 0 0,0 1 8 0 0,-1 1 0 0 0,1 0-320 0 0,-1 2-56 0 0,2 2-8 0 0,-2-2-8 0 0,0 1-112 0 0,1-2-72 0 0,-1 0 96 0 0</inkml:trace>
  <inkml:trace contextRef="#ctx0" brushRef="#br1" timeOffset="346097.88">2805 1361 9872 0 0,'-1'1'125'0'0,"0"0"1"0"0,0 0-1 0 0,0 0 0 0 0,0 0 1 0 0,1 0-1 0 0,-1 0 1 0 0,0 1-1 0 0,1-1 0 0 0,-1 0 1 0 0,1 0-1 0 0,-1 0 1 0 0,1 1-1 0 0,-1-1 0 0 0,1 0 1 0 0,0 1-1 0 0,0-1 1 0 0,0 0-1 0 0,0 1 1 0 0,0-1-1 0 0,0 0 0 0 0,0 1 1 0 0,0-1-1 0 0,0 0 1 0 0,1 0-1 0 0,-1 1 0 0 0,0-1 1 0 0,1 0-1 0 0,-1 0 1 0 0,2 2-1 0 0,-1 1 74 0 0,1-1 1 0 0,-1 0-1 0 0,1 0 0 0 0,0 0 0 0 0,-1 0 1 0 0,2 0-1 0 0,-1 0 0 0 0,0-1 1 0 0,0 1-1 0 0,5 2 0 0 0,-4-3-156 0 0,0-1-1 0 0,0 1 1 0 0,1-1-1 0 0,-1 0 1 0 0,1 0-1 0 0,-1 0 1 0 0,0 0-1 0 0,1-1 1 0 0,0 0-1 0 0,-1 1 1 0 0,1-1-1 0 0,-1-1 1 0 0,1 1-1 0 0,-1 0 1 0 0,1-1-1 0 0,-1 0 1 0 0,7-1-1 0 0,-7 1-29 0 0,0 0 1 0 0,0 0-1 0 0,0-1 1 0 0,-1 1-1 0 0,1 0 0 0 0,0-1 1 0 0,0 0-1 0 0,-1 1 0 0 0,1-1 1 0 0,-1 0-1 0 0,0-1 0 0 0,1 1 1 0 0,-1 0-1 0 0,0-1 0 0 0,0 1 1 0 0,0-1-1 0 0,-1 1 0 0 0,1-1 1 0 0,-1 0-1 0 0,2-3 0 0 0,-2 2-9 0 0,-1 0 0 0 0,1 0-1 0 0,-1 0 1 0 0,0 0-1 0 0,-1 0 1 0 0,1 0-1 0 0,0 0 1 0 0,-1 1-1 0 0,-1-6 1 0 0,1 7 5 0 0,1 0 0 0 0,-1 1 0 0 0,1-1 0 0 0,-1 0 0 0 0,0 0 0 0 0,1 1 0 0 0,-1-1 0 0 0,0 0 0 0 0,0 1 0 0 0,0-1 0 0 0,-1 1 0 0 0,1-1 0 0 0,0 1 0 0 0,-1-1 0 0 0,1 1 0 0 0,0 0 0 0 0,-1 0 0 0 0,0 0 0 0 0,1 0 0 0 0,-4-2-1 0 0,5 3-10 0 0,-1 0-1 0 0,1 0 0 0 0,-1 0 0 0 0,0 0 0 0 0,1 0 0 0 0,-1 0 1 0 0,1 0-1 0 0,-1 0 0 0 0,0 1 0 0 0,1-1 0 0 0,-1 0 0 0 0,1 0 1 0 0,-1 0-1 0 0,1 1 0 0 0,-1-1 0 0 0,1 0 0 0 0,-1 1 0 0 0,1-1 1 0 0,-1 0-1 0 0,1 1 0 0 0,-1-1 0 0 0,1 1 0 0 0,-1-1 0 0 0,1 0 1 0 0,0 1-1 0 0,-1-1 0 0 0,1 1 0 0 0,0-1 0 0 0,-1 1 0 0 0,1 0 0 0 0,-1 3-77 0 0</inkml:trace>
  <inkml:trace contextRef="#ctx0" brushRef="#br1" timeOffset="346490.01">3005 1232 12840 0 0,'-1'0'30'0'0,"1"-1"1"0"0,0 1-1 0 0,-1 0 1 0 0,1 0-1 0 0,-1 0 1 0 0,1-1-1 0 0,-1 1 1 0 0,1 0-1 0 0,-1 0 1 0 0,0 0-1 0 0,1 0 0 0 0,-1 0 1 0 0,1 0-1 0 0,-1 0 1 0 0,1 0-1 0 0,-1 0 1 0 0,1 0-1 0 0,-1 0 1 0 0,1 1-1 0 0,-1-1 1 0 0,1 0-1 0 0,-1 0 1 0 0,1 0-1 0 0,-1 1 1 0 0,1-1-1 0 0,0 0 1 0 0,-1 0-1 0 0,1 1 1 0 0,-1-1-1 0 0,1 1 1 0 0,0-1-1 0 0,-1 1 1 0 0,0 0 68 0 0,1 0-1 0 0,-1 1 1 0 0,1-1 0 0 0,0 1 0 0 0,-1-1-1 0 0,1 0 1 0 0,0 1 0 0 0,0-1 0 0 0,0 1-1 0 0,0-1 1 0 0,0 0 0 0 0,1 2 0 0 0,0 6 282 0 0,1-1 1 0 0,1 1-1 0 0,3 9 0 0 0,14 46 815 0 0,-17-49-1072 0 0,1 0 0 0 0,1 0 0 0 0,0 0 0 0 0,15 26 0 0 0,-13-32-1630 0 0,-6-9 741 0 0</inkml:trace>
  <inkml:trace contextRef="#ctx0" brushRef="#br1" timeOffset="347013.37">2987 1406 13192 0 0,'14'-7'7102'0'0,"69"-28"-7601"0"0,-70 32-289 0 0</inkml:trace>
  <inkml:trace contextRef="#ctx0" brushRef="#br1" timeOffset="350869.86">3367 1294 7384 0 0,'0'0'270'0'0,"0"0"-139"0"0,0 0 65 0 0,0 0 48 0 0,0 0 11 0 0,0 0 34 0 0,5 19 3247 0 0,4 17-2769 0 0,-8-29-663 0 0</inkml:trace>
  <inkml:trace contextRef="#ctx0" brushRef="#br1" timeOffset="351278.81">3369 1218 9576 0 0,'-1'-3'400'0'0,"-1"1"-320"0"0,1 0 416 0 0,1 0 80 0 0,-1 1 24 0 0,1 1 0 0 0,0 0-320 0 0,0 0-64 0 0,0 0-16 0 0,0 0 0 0 0,0 0-200 0 0,0 0-160 0 0,0 0 24 0 0</inkml:trace>
  <inkml:trace contextRef="#ctx0" brushRef="#br1" timeOffset="351712.06">3465 1186 9520 0 0,'-1'6'1462'0'0,"2"10"-128"0"0,15 80 312 0 0,-13-85-1920 0 0,0-1 0 0 0,0 1 1 0 0,1 0-1 0 0,0-1 1 0 0,1 0-1 0 0,11 16 0 0 0,-15-24-204 0 0</inkml:trace>
  <inkml:trace contextRef="#ctx0" brushRef="#br1" timeOffset="351713.06">3467 1319 8720 0 0,'-4'-3'7045'0'0,"10"0"-1373"0"0,-2 1-6608 0 0,10-3 1186 0 0,0 1 0 0 0,0 0 1 0 0,27-3-1 0 0,-36 7-673 0 0</inkml:trace>
  <inkml:trace contextRef="#ctx0" brushRef="#br1" timeOffset="352132.62">3384 1296 10680 0 0,'0'0'63'0'0,"0"1"1"0"0,0-1 0 0 0,0 0 0 0 0,0 0-1 0 0,0 0 1 0 0,0 0 0 0 0,0 0-1 0 0,0 1 1 0 0,0-1 0 0 0,-1 0 0 0 0,1 0-1 0 0,0 0 1 0 0,0 0 0 0 0,0 0-1 0 0,0 1 1 0 0,0-1 0 0 0,0 0 0 0 0,0 0-1 0 0,0 0 1 0 0,0 0 0 0 0,-1 0 0 0 0,1 0-1 0 0,0 0 1 0 0,0 1 0 0 0,0-1-1 0 0,0 0 1 0 0,0 0 0 0 0,0 0 0 0 0,-1 0-1 0 0,1 0 1 0 0,0 0 0 0 0,0 0-1 0 0,0 0 1 0 0,0 0 0 0 0,-1 0 0 0 0,1 0-1 0 0,0 0 1 0 0,0 0 0 0 0,0 0-1 0 0,0 0 1 0 0,0 0 0 0 0,-1 0 0 0 0,1 0-1 0 0,0 0 1 0 0,0 0 0 0 0,0 0 0 0 0,0 0-1 0 0,-1 0 1 0 0,1 0 0 0 0,0-1-1 0 0,0 1 1 0 0,0 0 0 0 0,0 0 0 0 0,0 0-1 0 0,0 0 1 0 0,0 0 0 0 0,-1 0-1 0 0,1 0 1 0 0,0 0 0 0 0,0-1 0 0 0,0 1-1 0 0,0 0 1 0 0,0 0 0 0 0,0 0-1 0 0,0 0 1 0 0,0-1 0 0 0,-1 5 244 0 0,1-1 0 0 0,-1 1 0 0 0,1-1 1 0 0,0 1-1 0 0,0-1 0 0 0,1 1 0 0 0,-1-1 0 0 0,1 1 0 0 0,0-1 0 0 0,1 5 1 0 0,14 33 429 0 0,-14-38-863 0 0,-1 0 0 0 0,1 0 0 0 0,0-1 0 0 0,0 1-1 0 0,0 0 1 0 0,0-1 0 0 0,0 0 0 0 0,0 1 0 0 0,4 2 0 0 0,0-1-654 0 0</inkml:trace>
  <inkml:trace contextRef="#ctx0" brushRef="#br1" timeOffset="353672.54">3816 1222 7752 0 0,'-2'-12'3112'0'0,"1"12"-3027"0"0,1 0 0 0 0,0 0 0 0 0,0 0 0 0 0,0 0 1 0 0,-1 0-1 0 0,1 0 0 0 0,0 0 0 0 0,0 0 0 0 0,0 1 1 0 0,-1-1-1 0 0,1 0 0 0 0,0 0 0 0 0,0 0 1 0 0,0 0-1 0 0,0 0 0 0 0,-1 0 0 0 0,1 0 0 0 0,0 0 1 0 0,0 0-1 0 0,0 0 0 0 0,0 1 0 0 0,-1-1 0 0 0,1 0 1 0 0,0 0-1 0 0,0 0 0 0 0,0 0 0 0 0,0 1 0 0 0,0-1 1 0 0,0 0-1 0 0,-1 0 0 0 0,1 0 0 0 0,-1 3 147 0 0,0-1-1 0 0,-1 0 1 0 0,1 1-1 0 0,0-1 0 0 0,0 0 1 0 0,-1 6-1 0 0,0 5 449 0 0,1 0 0 0 0,0 0 1 0 0,2 24-1 0 0,-1-32-611 0 0,0 0 0 0 0,1-1 1 0 0,0 1-1 0 0,0 0 0 0 0,0-1 0 0 0,1 1 1 0 0,-1-1-1 0 0,1 0 0 0 0,0 1 1 0 0,0-1-1 0 0,1 0 0 0 0,-1 0 0 0 0,7 7 1 0 0,-7-9-78 0 0,0 0-1 0 0,0-1 1 0 0,1 1 0 0 0,-1-1 0 0 0,0 1-1 0 0,1-1 1 0 0,-1 0 0 0 0,0 0 0 0 0,1 0-1 0 0,0 0 1 0 0,-1-1 0 0 0,1 1 0 0 0,-1-1-1 0 0,1 1 1 0 0,0-1 0 0 0,-1 0 0 0 0,1 0-1 0 0,0 0 1 0 0,-1 0 0 0 0,1-1 0 0 0,0 1-1 0 0,-1-1 1 0 0,1 0 0 0 0,0 1 0 0 0,2-2-1 0 0,-1 0-536 0 0,0 0 0 0 0,0 0-1 0 0,0-1 1 0 0,0 1-1 0 0,0-1 1 0 0,-1 0-1 0 0,1 0 1 0 0,-1 0 0 0 0,0 0-1 0 0,1-1 1 0 0,-2 1-1 0 0,1-1 1 0 0,4-7-1 0 0,1-13-3078 0 0,-8 12 2889 0 0,0 12 806 0 0,-1 0 0 0 0,1-1 0 0 0,0 1-1 0 0,0 0 1 0 0,0 0 0 0 0,-1-1 0 0 0,1 1 0 0 0,0 0 0 0 0,-1 0 0 0 0,1 0 0 0 0,0-1 0 0 0,0 1 0 0 0,-1 0-1 0 0,1 0 1 0 0,0 0 0 0 0,-1 0 0 0 0,1 0 0 0 0,0 0 0 0 0,-1 0 0 0 0,1-1 0 0 0,0 1 0 0 0,-1 0 0 0 0,1 0 0 0 0,0 0-1 0 0,-1 1 1 0 0,1-1 0 0 0,-1 0 0 0 0,1 0 0 0 0,0 0 0 0 0,-1 0 0 0 0,1 0 0 0 0,-1 0 117 0 0,0 1 0 0 0,1-1 0 0 0,-1 0 0 0 0,1 1 1 0 0,-1-1-1 0 0,1 1 0 0 0,-1-1 0 0 0,1 0 0 0 0,-1 1 0 0 0,1-1 0 0 0,-1 1 1 0 0,1 0-1 0 0,-1-1 0 0 0,1 1 0 0 0,0-1 0 0 0,-1 1 0 0 0,1 0 1 0 0,0-1-1 0 0,-1 1 0 0 0,1-1 0 0 0,0 1 0 0 0,0 0 0 0 0,0-1 0 0 0,0 1 1 0 0,0 0-1 0 0,0 0 0 0 0,0-1 0 0 0,0 1 0 0 0,0 0 0 0 0,0-1 1 0 0,0 1-1 0 0,0 0 0 0 0,0-1 0 0 0,0 1 0 0 0,1 0 0 0 0,-1-1 0 0 0,1 2 1 0 0,-1 0-95 0 0,1 0 0 0 0,0-1 1 0 0,-1 1-1 0 0,1 0 1 0 0,0 0-1 0 0,0-1 0 0 0,0 1 1 0 0,0-1-1 0 0,0 1 1 0 0,0-1-1 0 0,1 1 0 0 0,2 2 1 0 0,-2-3-75 0 0,0 0 0 0 0,-1-1 1 0 0,1 1-1 0 0,0 0 0 0 0,0-1 0 0 0,0 1 1 0 0,0-1-1 0 0,0 0 0 0 0,0 1 0 0 0,0-1 1 0 0,0 0-1 0 0,0 0 0 0 0,0-1 0 0 0,0 1 0 0 0,0 0 1 0 0,0-1-1 0 0,0 1 0 0 0,0-1 0 0 0,0 1 1 0 0,0-1-1 0 0,0 0 0 0 0,-1 0 0 0 0,1 0 1 0 0,0 0-1 0 0,-1 0 0 0 0,1 0 0 0 0,0 0 1 0 0,-1-1-1 0 0,1 1 0 0 0,0-2 0 0 0,0 0-19 0 0,0 1 0 0 0,0 0 0 0 0,-1 0 0 0 0,1-1 0 0 0,-1 1 0 0 0,0-1-1 0 0,0 1 1 0 0,0-1 0 0 0,0 1 0 0 0,0-1 0 0 0,0 0 0 0 0,-1 0 0 0 0,1 1 0 0 0,-1-1-1 0 0,0 0 1 0 0,0 0 0 0 0,0 1 0 0 0,0-1 0 0 0,0 0 0 0 0,-1 0 0 0 0,0-3-1 0 0,0 3-4 0 0,0 0 0 0 0,-1 0-1 0 0,1-1 1 0 0,-1 1 0 0 0,0 0 0 0 0,0 0-1 0 0,0 1 1 0 0,0-1 0 0 0,0 0-1 0 0,-1 1 1 0 0,0-1 0 0 0,-4-2-1 0 0,6 4 19 0 0,0 0 0 0 0,-1 0 0 0 0,1 0-1 0 0,-1 0 1 0 0,1 1 0 0 0,-1-1 0 0 0,1 1-1 0 0,-1-1 1 0 0,0 1 0 0 0,1-1 0 0 0,-1 1-1 0 0,0 0 1 0 0,1 0 0 0 0,-1 0 0 0 0,0 0-1 0 0,1 0 1 0 0,-1 0 0 0 0,0 0 0 0 0,1 1-1 0 0,-1-1 1 0 0,0 1 0 0 0,1-1 0 0 0,-1 1-1 0 0,1 0 1 0 0,-1-1 0 0 0,1 1 0 0 0,-1 0-1 0 0,-1 2 1 0 0,1-2-5 0 0,1 0-1 0 0,0 0 0 0 0,0 0 1 0 0,0 0-1 0 0,0 0 1 0 0,0 0-1 0 0,0 0 0 0 0,0 1 1 0 0,1-1-1 0 0,-1 0 1 0 0,0 1-1 0 0,1-1 1 0 0,-1 0-1 0 0,1 1 0 0 0,-1-1 1 0 0,1 1-1 0 0,0-1 1 0 0,-1 1-1 0 0,1-1 1 0 0,0 1-1 0 0,0-1 0 0 0,0 1 1 0 0,0-1-1 0 0,1 1 1 0 0,-1 1-1 0 0,1-2-162 0 0,-1 0 0 0 0,1 0 0 0 0,-1 0 0 0 0,1 0 0 0 0,-1 0 0 0 0,1 0 0 0 0,0 0 0 0 0,-1 0 0 0 0,1-1 0 0 0,0 1 0 0 0,0 0 0 0 0,-1-1 0 0 0,1 1 0 0 0,0 0 0 0 0,1 0 0 0 0,3 1-1071 0 0</inkml:trace>
  <inkml:trace contextRef="#ctx0" brushRef="#br1" timeOffset="354085.94">4099 1237 12032 0 0,'-1'-1'60'0'0,"1"1"1"0"0,0 0-1 0 0,-1-1 1 0 0,1 1-1 0 0,-1 0 1 0 0,1-1-1 0 0,-1 1 1 0 0,1 0-1 0 0,-1 0 1 0 0,1-1-1 0 0,-1 1 1 0 0,1 0-1 0 0,-1 0 1 0 0,0 0-1 0 0,1 0 1 0 0,-1 0-1 0 0,1 0 1 0 0,-1 0-1 0 0,1 0 1 0 0,-1 0-1 0 0,0 0 1 0 0,1 0-1 0 0,-1 0 1 0 0,1 0-1 0 0,-1 0 1 0 0,1 1-1 0 0,-1-1 1 0 0,1 0-1 0 0,-1 0 1 0 0,1 1-1 0 0,-1-1 1 0 0,1 0-1 0 0,-1 1 1 0 0,1-1-1 0 0,-1 0 1 0 0,1 1-1 0 0,0-1 1 0 0,-1 1-1 0 0,1-1 1 0 0,0 1-1 0 0,-1-1 1 0 0,1 0-1 0 0,0 1 1 0 0,-1 0-1 0 0,1-1 1 0 0,0 1-1 0 0,0-1 1 0 0,0 1-1 0 0,0-1 1 0 0,-1 1-1 0 0,1-1 1 0 0,0 1-1 0 0,0-1 1 0 0,0 1-1 0 0,0 0 1 0 0,1 0-1 0 0,-2 4 280 0 0,1 0 0 0 0,0-1 0 0 0,1 1 0 0 0,-1 0 0 0 0,2 6-1 0 0,-1-9-293 0 0,0 1-1 0 0,-1 0 0 0 0,1-1 0 0 0,1 1 0 0 0,-1-1 0 0 0,0 1 0 0 0,0-1 0 0 0,1 1 0 0 0,0-1 1 0 0,-1 0-1 0 0,1 0 0 0 0,0 0 0 0 0,0 0 0 0 0,0 0 0 0 0,0 0 0 0 0,0-1 0 0 0,1 1 0 0 0,2 1 1 0 0,-3-2-40 0 0,0-1 0 0 0,0 1 1 0 0,0-1-1 0 0,0 1 1 0 0,0-1-1 0 0,0 1 1 0 0,0-1-1 0 0,0 0 1 0 0,0 0-1 0 0,0 0 1 0 0,0-1-1 0 0,0 1 1 0 0,0 0-1 0 0,0-1 0 0 0,0 1 1 0 0,0-1-1 0 0,0 0 1 0 0,0 1-1 0 0,0-1 1 0 0,0 0-1 0 0,0 0 1 0 0,-1 0-1 0 0,1-1 1 0 0,2-1-1 0 0,-2 1 26 0 0,1 0 0 0 0,-1 0 0 0 0,0 0 1 0 0,-1 0-1 0 0,1-1 0 0 0,0 1 0 0 0,0 0 0 0 0,-1-1 0 0 0,0 1 0 0 0,1-1 0 0 0,-1 0 0 0 0,0 1 0 0 0,0-1 1 0 0,-1 0-1 0 0,1 0 0 0 0,0 0 0 0 0,-1 0 0 0 0,0-5 0 0 0,0 4 31 0 0,0 0 0 0 0,-1-1 0 0 0,1 1-1 0 0,-1 0 1 0 0,0 0 0 0 0,-1 0 0 0 0,1 0 0 0 0,-1 1-1 0 0,1-1 1 0 0,-1 0 0 0 0,0 1 0 0 0,-5-7 0 0 0,5 8-1313 0 0,1 3-3757 0 0,2-1-893 0 0</inkml:trace>
  <inkml:trace contextRef="#ctx0" brushRef="#br1" timeOffset="354517.96">4269 1110 10800 0 0,'-4'-7'1138'0'0,"2"7"478"0"0,4 14 1061 0 0,-1-6-2575 0 0,1 10 863 0 0,12 79 1448 0 0,-10-80-2271 0 0,0 1 1 0 0,1-1-1 0 0,10 23 1 0 0,-15-39-253 0 0,11 17 3 0 0,-11-17-67 0 0,0-1 1 0 0,1 1-1 0 0,-1-1 1 0 0,0 1-1 0 0,1-1 1 0 0,-1 1-1 0 0,1-1 1 0 0,-1 0-1 0 0,1 1 1 0 0,-1-1-1 0 0,1 0 1 0 0,-1 1 0 0 0,1-1-1 0 0,-1 0 1 0 0,1 1-1 0 0,-1-1 1 0 0,1 0-1 0 0,-1 0 1 0 0,1 0-1 0 0,0 0 1 0 0,-1 1-1 0 0,1-1 1 0 0,-1 0-1 0 0,1 0 1 0 0,0 0 0 0 0,-1 0-1 0 0,1 0 1 0 0,-1-1-1 0 0,1 1 1 0 0,0 0-1 0 0,2-2-1264 0 0</inkml:trace>
  <inkml:trace contextRef="#ctx0" brushRef="#br1" timeOffset="355836.09">4455 1250 6848 0 0,'0'0'157'0'0,"-19"-5"1198"0"0,18 5-1249 0 0,0 0-1 0 0,0 0 1 0 0,0 1 0 0 0,0-1 0 0 0,0 0 0 0 0,0 1-1 0 0,0-1 1 0 0,0 1 0 0 0,0-1 0 0 0,0 1 0 0 0,0-1-1 0 0,1 1 1 0 0,-1 0 0 0 0,0 0 0 0 0,0-1 0 0 0,0 1-1 0 0,1 0 1 0 0,-1 0 0 0 0,1 0 0 0 0,-1 0 0 0 0,0 1-1 0 0,0 0 57 0 0,0 0-1 0 0,1 0 1 0 0,-1 0-1 0 0,0 1 0 0 0,1-1 1 0 0,0 0-1 0 0,-1 1 1 0 0,1-1-1 0 0,1 4 0 0 0,-1-2 3 0 0,0 0 0 0 0,1 0-1 0 0,0 0 1 0 0,0 0 0 0 0,0 0-1 0 0,0 0 1 0 0,0 0-1 0 0,1-1 1 0 0,0 1 0 0 0,0 0-1 0 0,3 3 1 0 0,-5-6-134 0 0,1 0 0 0 0,0 0 1 0 0,-1-1-1 0 0,1 1 0 0 0,0 0 0 0 0,0 0 1 0 0,0 0-1 0 0,-1-1 0 0 0,1 1 0 0 0,0-1 1 0 0,0 1-1 0 0,0-1 0 0 0,0 1 1 0 0,0-1-1 0 0,1 1 0 0 0,-1-1 0 0 0,0 0 1 0 0,0 0-1 0 0,0 1 0 0 0,0-1 0 0 0,0 0 1 0 0,0 0-1 0 0,0 0 0 0 0,1 0 0 0 0,-1-1 1 0 0,0 1-1 0 0,0 0 0 0 0,0 0 0 0 0,0 0 1 0 0,0-1-1 0 0,0 1 0 0 0,0-1 0 0 0,0 1 1 0 0,0-1-1 0 0,0 1 0 0 0,0-1 0 0 0,0 0 1 0 0,0 1-1 0 0,0-1 0 0 0,-1 0 1 0 0,2-1-1 0 0,0 0-8 0 0,0 0 0 0 0,0-1 0 0 0,-1 1 0 0 0,1 0 0 0 0,-1-1 0 0 0,1 1 0 0 0,-1-1 0 0 0,0 0 0 0 0,0 1 0 0 0,0-1 0 0 0,-1 0 0 0 0,1 0 0 0 0,-1 0 0 0 0,1 0 0 0 0,-1-3 0 0 0,-1-4-1 0 0,-1-1 0 0 0,0 1 1 0 0,0 0-1 0 0,-7-16 0 0 0,-18-39 251 0 0,21 53-234 0 0,-28-44 1705 0 0,34 55-2080 0 0,1 0-22 0 0</inkml:trace>
  <inkml:trace contextRef="#ctx0" brushRef="#br1" timeOffset="356668.89">4776 1079 7616 0 0,'5'10'2325'0'0,"0"0"0"0"0,4 13 0 0 0,18 62-469 0 0,-8-22-1250 0 0,-19-63-584 0 0,0 0-1 0 0,0 0 1 0 0,0 1 0 0 0,0-1-1 0 0,0 0 1 0 0,0 0 0 0 0,0 0-1 0 0,0 0 1 0 0,0 0 0 0 0,0 1 0 0 0,0-1-1 0 0,0 0 1 0 0,0 0 0 0 0,0 0-1 0 0,0 0 1 0 0,0 0 0 0 0,0 0-1 0 0,1 1 1 0 0,-1-1 0 0 0,0 0 0 0 0,0 0-1 0 0,0 0 1 0 0,0 0 0 0 0,0 0-1 0 0,0 0 1 0 0,0 0 0 0 0,1 0-1 0 0,-1 0 1 0 0,0 0 0 0 0,0 1 0 0 0,0-1-1 0 0,0 0 1 0 0,0 0 0 0 0,0 0-1 0 0,1 0 1 0 0,-1 0 0 0 0,0 0-1 0 0,0 0 1 0 0,0 0 0 0 0,0 0 0 0 0,0 0-1 0 0,1 0 1 0 0,-1 0 0 0 0,0 0-1 0 0,0 0 1 0 0,0 0 0 0 0,0 0-1 0 0,1-1 1 0 0,4-6 124 0 0,2-13-638 0 0,-7 18 411 0 0,1-1 1 0 0,0 1-1 0 0,-1-1 1 0 0,1 1-1 0 0,0-1 0 0 0,1 1 1 0 0,-1-1-1 0 0,0 1 0 0 0,1 0 1 0 0,-1 0-1 0 0,1 0 0 0 0,0 0 1 0 0,0 0-1 0 0,0 0 1 0 0,0 0-1 0 0,0 0 0 0 0,4-2 1 0 0,-4 3 84 0 0,-1 1 0 0 0,1-1 0 0 0,-1 1 0 0 0,1-1 0 0 0,-1 1 0 0 0,1 0 0 0 0,-1-1 0 0 0,1 1 0 0 0,0 0 0 0 0,-1 0 0 0 0,1 0 0 0 0,-1 1 1 0 0,1-1-1 0 0,-1 0 0 0 0,1 1 0 0 0,0-1 0 0 0,-1 1 0 0 0,1-1 0 0 0,-1 1 0 0 0,0-1 0 0 0,1 1 0 0 0,-1 0 0 0 0,0 0 0 0 0,1 0 0 0 0,-1 0 0 0 0,0 0 1 0 0,0 0-1 0 0,0 0 0 0 0,1 0 0 0 0,-1 1 0 0 0,1 1 0 0 0,-1-1 103 0 0,0-1-1 0 0,0 1 1 0 0,0 0 0 0 0,0-1 0 0 0,0 1 0 0 0,-1 0-1 0 0,1 0 1 0 0,0 0 0 0 0,-1 0 0 0 0,0 0 0 0 0,1 0-1 0 0,-1 0 1 0 0,0 0 0 0 0,0 0 0 0 0,0 0 0 0 0,0 0 0 0 0,0 0-1 0 0,-1 0 1 0 0,1 0 0 0 0,-1 0 0 0 0,1 0 0 0 0,-1 0-1 0 0,1-1 1 0 0,-1 1 0 0 0,0 0 0 0 0,0 0 0 0 0,-2 2-1 0 0,2-2-39 0 0,-1 0 0 0 0,1 0-1 0 0,-1 0 1 0 0,1-1 0 0 0,-1 1-1 0 0,0 0 1 0 0,1-1 0 0 0,-1 1-1 0 0,0-1 1 0 0,0 0 0 0 0,0 0-1 0 0,0 0 1 0 0,0 0 0 0 0,0 0-1 0 0,-1 0 1 0 0,1 0 0 0 0,0-1-1 0 0,0 1 1 0 0,-1-1 0 0 0,1 1-1 0 0,0-1 1 0 0,-1 0 0 0 0,-3 0-1 0 0,0-5-695 0 0,5 2-5051 0 0,1 1-658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3:11:43.0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244 573 7280 0 0,'0'0'209'0'0,"0"-7"935"0"0,0-16 967 0 0,-1 20-1826 0 0,0 0 0 0 0,-1 0 0 0 0,1 1 0 0 0,-1-1 0 0 0,0 1 0 0 0,0-1 0 0 0,0 1 0 0 0,0 0 0 0 0,0-1 0 0 0,0 1 0 0 0,-1 0 0 0 0,1 0 0 0 0,-4-1 0 0 0,5 2-224 0 0,-1 0 0 0 0,0 0 0 0 0,1 1 0 0 0,-1-1 0 0 0,0 1 0 0 0,1-1 0 0 0,-1 1 0 0 0,0-1 0 0 0,0 1 0 0 0,0 0 0 0 0,1 0 0 0 0,-1 0 0 0 0,0 0 0 0 0,0 0 0 0 0,-2 1 0 0 0,-27 10 499 0 0,9-2-358 0 0,14-6-108 0 0,1 0 1 0 0,-1 0-1 0 0,1 1 1 0 0,0 0 0 0 0,1 1-1 0 0,-1-1 1 0 0,-8 8 0 0 0,0 3 455 0 0,-23 26 1 0 0,37-39-532 0 0,-1 0-1 0 0,1 0 0 0 0,0 0 1 0 0,0 0-1 0 0,0 0 1 0 0,0 0-1 0 0,0 0 1 0 0,0 0-1 0 0,1 1 0 0 0,-1-1 1 0 0,1 0-1 0 0,-1 1 1 0 0,1-1-1 0 0,0 0 0 0 0,0 1 1 0 0,0-1-1 0 0,0 0 1 0 0,1 5-1 0 0,1 0 34 0 0,0 1 0 0 0,1 0-1 0 0,6 14 1 0 0,-2-7 12 0 0,-4-9-26 0 0,1 0 0 0 0,0 0 0 0 0,0 0 0 0 0,0-1 0 0 0,1 0-1 0 0,0 0 1 0 0,0 0 0 0 0,0 0 0 0 0,1-1 0 0 0,0 0 0 0 0,0 0 0 0 0,10 5-1 0 0,-13-7-8 0 0,1 0-1 0 0,0-1 0 0 0,-1 1 0 0 0,1-1 0 0 0,0 0 1 0 0,0 0-1 0 0,0 0 0 0 0,0-1 0 0 0,0 1 0 0 0,0-1 1 0 0,0 0-1 0 0,0 0 0 0 0,0 0 0 0 0,0-1 0 0 0,0 1 1 0 0,0-1-1 0 0,0 0 0 0 0,0 0 0 0 0,0-1 0 0 0,4-1 1 0 0,-1 0-33 0 0,0-1 1 0 0,-1 0 0 0 0,1 0-1 0 0,-1 0 1 0 0,0-1 0 0 0,0 0 0 0 0,-1 0-1 0 0,1 0 1 0 0,-1-1 0 0 0,5-7-1 0 0,9-10-40 0 0,-14 17 96 0 0,0 1 1 0 0,0-1-1 0 0,-1-1 1 0 0,0 1 0 0 0,5-10-1 0 0,1-4-58 0 0,-8 16 6 0 0,0 0 1 0 0,0 1-1 0 0,0-1 0 0 0,0 0 0 0 0,-1 0 0 0 0,1 0 1 0 0,-1 0-1 0 0,0 0 0 0 0,0 0 0 0 0,-1 0 1 0 0,1 0-1 0 0,-1 0 0 0 0,0 0 0 0 0,-1-7 0 0 0,-1-1 49 0 0,1 7-28 0 0,-1 0-1 0 0,1-1 1 0 0,-1 1 0 0 0,1 0 0 0 0,-1 1 0 0 0,-1-1-1 0 0,-5-9 1 0 0,-3-3 131 0 0,1-1 1 0 0,-8-20-1 0 0,9 20 63 0 0,0 0 0 0 0,-16-23-1 0 0,15 25-2 0 0,-13-24 0 0 0,15 25-140 0 0,-1 0 0 0 0,-10-14 0 0 0,-3-4-32 0 0,18 25-33 0 0,-1 0-1 0 0,0 0 1 0 0,-1 1 0 0 0,0 0 0 0 0,-8-8-1 0 0,9 11-19 0 0,4 3-54 0 0,1 1-13 0 0,0 0-46 0 0,0 0-197 0 0,0 0-86 0 0,0 0-21 0 0,0 0-42 0 0,0 0-169 0 0,0 0-79 0 0,7 5-916 0 0,2 1 39 0 0,-1 4-304 0 0</inkml:trace>
  <inkml:trace contextRef="#ctx0" brushRef="#br0" timeOffset="400.44">431 411 8592 0 0,'0'0'184'0'0,"0"2"84"0"0,-7 27 1416 0 0,8-19-1448 0 0,0-1 1 0 0,1 0 0 0 0,0 1 0 0 0,1-1-1 0 0,0 0 1 0 0,0-1 0 0 0,1 1 0 0 0,0-1 0 0 0,10 15-1 0 0,4 12 453 0 0,-9-17-587 0 0,11 17 0 0 0,-17-30-92 0 0,1 1 1 0 0,0-1-1 0 0,0-1 1 0 0,0 1-1 0 0,1-1 1 0 0,-1 1-1 0 0,9 4 1 0 0,-3-2-104 0 0,-7-4 2 0 0,0-1 0 0 0,0 0 0 0 0,0 0 0 0 0,0 0-1 0 0,1-1 1 0 0,6 4 0 0 0,2-5-322 0 0</inkml:trace>
  <inkml:trace contextRef="#ctx0" brushRef="#br0" timeOffset="827.33">481 336 8408 0 0,'-10'-10'368'0'0,"3"0"80"0"0,2 4-352 0 0,0 1-96 0 0,5 5 0 0 0,0 0 0 0 0,0 0 144 0 0,0 0 16 0 0,0 0 0 0 0,0 0 0 0 0,0 0-368 0 0,17 11-72 0 0</inkml:trace>
  <inkml:trace contextRef="#ctx0" brushRef="#br0" timeOffset="1210.48">854 392 6280 0 0,'0'0'134'0'0,"-1"-1"0"0"0,0-1 9 0 0,0 1 0 0 0,0 0-1 0 0,0 0 1 0 0,-1-1 0 0 0,1 1 0 0 0,-1 0 0 0 0,1 0 0 0 0,-1 0 0 0 0,1 1-1 0 0,-3-2 1 0 0,2 1-102 0 0,0 0 505 0 0,-10 2 860 0 0,9 0-1293 0 0,0 0 1 0 0,1 1-1 0 0,-1-1 0 0 0,0 0 1 0 0,1 1-1 0 0,0 0 1 0 0,-1-1-1 0 0,1 1 1 0 0,0 0-1 0 0,0 0 1 0 0,0 1-1 0 0,0-1 0 0 0,1 0 1 0 0,-1 0-1 0 0,-2 5 1 0 0,-2 5 347 0 0,1 0 1 0 0,-5 17-1 0 0,-4 6 213 0 0,9-24-588 0 0,0-2 73 0 0,1 1 0 0 0,-5 14 0 0 0,8-21-95 0 0,0 0 0 0 0,1 0 1 0 0,-1 0-1 0 0,1 0 0 0 0,0 0 0 0 0,-1 0 1 0 0,2 0-1 0 0,-1 0 0 0 0,0 0 0 0 0,0 0 1 0 0,1 0-1 0 0,0 0 0 0 0,1 4 1 0 0,-1-3-28 0 0,1 0 0 0 0,0 1 0 0 0,0-1 0 0 0,0 0 0 0 0,1-1 0 0 0,0 1 1 0 0,-1 0-1 0 0,1-1 0 0 0,0 1 0 0 0,1-1 0 0 0,-1 0 0 0 0,1 0 0 0 0,-1-1 1 0 0,1 1-1 0 0,0-1 0 0 0,0 1 0 0 0,0-1 0 0 0,0 0 0 0 0,0-1 0 0 0,0 1 1 0 0,1-1-1 0 0,-1 0 0 0 0,1 0 0 0 0,-1 0 0 0 0,1 0 0 0 0,-1-1 0 0 0,6 0 0 0 0,-7 0-12 0 0,0 0-1 0 0,0 0 1 0 0,0 0-1 0 0,0 0 0 0 0,0-1 1 0 0,0 0-1 0 0,0 0 0 0 0,0 1 1 0 0,0-2-1 0 0,0 1 1 0 0,0 0-1 0 0,4-3 0 0 0,-2 0-2 0 0,-1 0 0 0 0,1-1 0 0 0,-1 1-1 0 0,0-1 1 0 0,0 0 0 0 0,5-9 0 0 0,-4 7-1 0 0,-3 4 22 0 0,2 1 5 0 0,-3 1 140 0 0,-1 1 42 0 0,0 0 2 0 0,0 0-22 0 0,0 0-96 0 0,0 0-39 0 0,0 0-10 0 0,0 0-1 0 0,17 14 54 0 0,-6-5-107 0 0,-9-8-13 0 0,0 0 0 0 0,0 1 0 0 0,-1-1 0 0 0,1 1 0 0 0,-1-1 0 0 0,1 1 0 0 0,2 3-1 0 0,-4-5-1 0 0,0 0 0 0 0,0 1 0 0 0,0-1-1 0 0,0 0 1 0 0,1 0 0 0 0,-1 1 0 0 0,0-1-1 0 0,0 0 1 0 0,0 0 0 0 0,0 0 0 0 0,0 1-1 0 0,1-1 1 0 0,-1 0 0 0 0,0 0-1 0 0,0 0 1 0 0,0 0 0 0 0,1 1 0 0 0,-1-1-1 0 0,0 0 1 0 0,0 0 0 0 0,1 0 0 0 0,-1 0-1 0 0,0 0 1 0 0,0 0 0 0 0,1 0-1 0 0,-1 0 1 0 0,0 0 0 0 0,0 0 0 0 0,1 0-1 0 0,-1 0 1 0 0,0 0 0 0 0,1 0 0 0 0,-1 0-2 0 0,0 0 0 0 0,1 0 0 0 0,-1 0 0 0 0,0 0 0 0 0,0 0 0 0 0,1 0 0 0 0,-1 0 0 0 0,0 0 0 0 0,0 0 0 0 0,1 0 0 0 0,-1 0 0 0 0,0 1 0 0 0,0-1 0 0 0,1 0 0 0 0,-1 0 0 0 0,0 0 0 0 0,0 0 0 0 0,0 0 0 0 0,1 0 1 0 0,-1 1-1 0 0,0-1 0 0 0,0 0 0 0 0,0 0 0 0 0,0 0 0 0 0,1 1 0 0 0,-1-1 0 0 0,0 0 0 0 0,0 0 0 0 0,0 0 0 0 0,0 1 0 0 0,0-1 0 0 0,1 1 0 0 0,0 0-59 0 0,0 0 0 0 0,0 0 0 0 0,0 0 0 0 0,0 0-1 0 0,0-1 1 0 0,0 1 0 0 0,0 0 0 0 0,1 0 0 0 0,-1-1 0 0 0,0 1 0 0 0,1 0 0 0 0,-1-1-1 0 0,0 0 1 0 0,1 1 0 0 0,-1-1 0 0 0,3 1 0 0 0,0-1-343 0 0,1 1 0 0 0,-1-1 0 0 0,0 0-1 0 0,0 0 1 0 0,8-1 0 0 0,4-3-1354 0 0</inkml:trace>
  <inkml:trace contextRef="#ctx0" brushRef="#br0" timeOffset="1607.49">1198 467 7744 0 0,'0'0'166'0'0,"-1"-2"-6"0"0,-2-3-244 0 0,2 3 386 0 0,0-1 0 0 0,0 1 0 0 0,0-1 0 0 0,-1 1 0 0 0,1 0 0 0 0,-1-1 0 0 0,0 1 0 0 0,-2-2 0 0 0,1 3-177 0 0,1-1 1 0 0,-1 1 0 0 0,0 0 0 0 0,0 0-1 0 0,0 1 1 0 0,0-1 0 0 0,0 1 0 0 0,0-1-1 0 0,0 1 1 0 0,0 0 0 0 0,0 0 0 0 0,0 0-1 0 0,0 1 1 0 0,0-1 0 0 0,0 1 0 0 0,0-1-1 0 0,0 1 1 0 0,0 0 0 0 0,1 0 0 0 0,-1 0-1 0 0,0 1 1 0 0,0-1 0 0 0,1 1 0 0 0,-1 0-1 0 0,1-1 1 0 0,-1 1 0 0 0,1 0-1 0 0,-3 3 1 0 0,1 0 11 0 0,0 0-1 0 0,0-1 1 0 0,1 1 0 0 0,0 1-1 0 0,0-1 1 0 0,-5 11-1 0 0,-2 4 387 0 0,9-18-486 0 0,1 0 1 0 0,-1 0 0 0 0,0 0-1 0 0,1 1 1 0 0,-1-1-1 0 0,1 0 1 0 0,-1 0-1 0 0,1 1 1 0 0,0 4 0 0 0,0-7-27 0 0,0 2 86 0 0,2 0-37 0 0,0 0-55 0 0,0 0 1 0 0,0-1-1 0 0,0 1 1 0 0,0 0-1 0 0,1-1 0 0 0,-1 0 1 0 0,0 1-1 0 0,1-1 1 0 0,-1 0-1 0 0,1 0 1 0 0,0 0-1 0 0,-1-1 0 0 0,1 1 1 0 0,0-1-1 0 0,-1 1 1 0 0,1-1-1 0 0,0 0 1 0 0,-1 0-1 0 0,1 0 0 0 0,0 0 1 0 0,0-1-1 0 0,-1 1 1 0 0,1-1-1 0 0,0 1 1 0 0,-1-1-1 0 0,4-2 0 0 0,-3 2 0 0 0,0 0 0 0 0,0 0 0 0 0,1 0-1 0 0,-1 0 1 0 0,0 1 0 0 0,6-1-1 0 0,-1 0 7 0 0,0 0-1 0 0,15-5 1 0 0,-21 5 41 0 0,1 1 0 0 0,-1-1 0 0 0,0 1 0 0 0,1-1 0 0 0,-1 1 0 0 0,1 0 0 0 0,-1 0 0 0 0,1 0 0 0 0,-1 0 0 0 0,1 1 0 0 0,-1-1 0 0 0,1 1 0 0 0,-1-1 1 0 0,0 1-1 0 0,1 0 0 0 0,-1 0 0 0 0,4 2 0 0 0,26 21 953 0 0,-20-16-744 0 0,-11-7-239 0 0,0 0 1 0 0,0 0-1 0 0,0-1 1 0 0,0 1-1 0 0,0 0 0 0 0,0 0 1 0 0,0 0-1 0 0,0 0 0 0 0,-1 0 1 0 0,1 0-1 0 0,1 2 0 0 0,6 9 188 0 0,-6-11-186 0 0,-1 1-1 0 0,-1-1 1 0 0,1 0 0 0 0,0 1 0 0 0,0-1 0 0 0,0 0 0 0 0,-1 1 0 0 0,1-1 0 0 0,0 1 0 0 0,0 1-1 0 0,3 10 114 0 0,1 3 38 0 0,2 10 73 0 0,-7-1-116 0 0,1-13-109 0 0,2 0 1 0 0,-2-10-103 0 0,-1-2-11 0 0,1 2-42 0 0,2 5-212 0 0,-2-6-96 0 0,-1-1-22 0 0</inkml:trace>
  <inkml:trace contextRef="#ctx0" brushRef="#br0" timeOffset="2006.02">1463 542 6992 0 0,'2'1'149'0'0,"0"-1"-102"0"0,-1 0-39 0 0,0 1-1 0 0,0-1 1 0 0,0 1 0 0 0,0-1 0 0 0,0 0-1 0 0,0 1 1 0 0,0 0 0 0 0,-1-1 0 0 0,1 1-1 0 0,0-1 1 0 0,0 1 0 0 0,-1 0 0 0 0,1 0-1 0 0,0-1 1 0 0,0 2 0 0 0,7 5 774 0 0,-1 0 0 0 0,10 12 0 0 0,-16-17-435 0 0,0 0 0 0 0,-1 1 0 0 0,1-1 0 0 0,0 0 0 0 0,-1 0 0 0 0,0 0 0 0 0,1 4 0 0 0,-1-3-353 0 0,3 5 1709 0 0,-4-9 1824 0 0,-2-7-545 0 0,1 2-3828 0 0,-14-42 1529 0 0,10 31-549 0 0,0 0 0 0 0,2-1 0 0 0,-3-17 0 0 0,-2-16 442 0 0,6 33-357 0 0,0 0 1 0 0,0-26-1 0 0,3 9-155 0 0,0 29-64 0 0,6 1 0 0 0,-4 4-94 0 0,0 1 0 0 0,0-1-1 0 0,1 0 1 0 0,-1 1 0 0 0,0 0-1 0 0,1-1 1 0 0,-1 1 0 0 0,0 0-1 0 0,1 0 1 0 0,-1 0-1 0 0,0 0 1 0 0,0 1 0 0 0,1-1-1 0 0,-1 1 1 0 0,0-1 0 0 0,0 1-1 0 0,1 0 1 0 0,-1 0 0 0 0,0 0-1 0 0,4 2 1 0 0,4 4-843 0 0,0 0 0 0 0,18 16 0 0 0,-4-3-1088 0 0,-14-11 1032 0 0,-3 0-20 0 0</inkml:trace>
  <inkml:trace contextRef="#ctx0" brushRef="#br0" timeOffset="2774.96">1738 427 8176 0 0,'0'0'174'0'0,"0"0"69"0"0,0 0 181 0 0,0 0 79 0 0,0 0 10 0 0,-1-2-12 0 0,-2-9 647 0 0,3 10-1000 0 0,0-1-1 0 0,0 1 1 0 0,0 0 0 0 0,-1-1 0 0 0,1 1 0 0 0,-1 0-1 0 0,1-1 1 0 0,-1 1 0 0 0,1 0 0 0 0,-1 0 0 0 0,-1-2 0 0 0,0 2 304 0 0,-16-9 1436 0 0,-13 35-491 0 0,24-16-1094 0 0,1-3-81 0 0,1 0 0 0 0,0 0 0 0 0,1 1 0 0 0,0-1 0 0 0,0 1 0 0 0,0 0 0 0 0,-3 9-1 0 0,-4 12 452 0 0,8-22-543 0 0,0 1-1 0 0,1 0 1 0 0,0 0 0 0 0,0 1-1 0 0,0-1 1 0 0,1 0-1 0 0,-1 13 1 0 0,2-18-96 0 0,0 0-1 0 0,0 1 1 0 0,0-1 0 0 0,1 1 0 0 0,-1-1 0 0 0,0 0-1 0 0,1 1 1 0 0,-1-1 0 0 0,1 0 0 0 0,0 0 0 0 0,0 1 0 0 0,0-1-1 0 0,0 0 1 0 0,0 0 0 0 0,1 0 0 0 0,-1 0 0 0 0,0 0-1 0 0,1 0 1 0 0,0-1 0 0 0,-1 1 0 0 0,1 0 0 0 0,0-1 0 0 0,0 1-1 0 0,0-1 1 0 0,0 0 0 0 0,0 0 0 0 0,0 0 0 0 0,0 0 0 0 0,4 2-1 0 0,-1-3-43 0 0,0 0 0 0 0,-1 0 0 0 0,1-1 0 0 0,-1 1 0 0 0,1-1 0 0 0,0 0 0 0 0,-1 0-1 0 0,0-1 1 0 0,1 1 0 0 0,-1-1 0 0 0,8-5 0 0 0,-6 3-24 0 0,5-2-82 0 0,-1 0 0 0 0,-1-1 0 0 0,0 0 0 0 0,0-1 0 0 0,16-17-1 0 0,-18 19 117 0 0,2 0 0 0 0,1-6-125 0 0,-10 11 121 0 0,0 1 1 0 0,0 0 0 0 0,0 0 0 0 0,0 0 0 0 0,0 0 0 0 0,0 0 0 0 0,0 0 0 0 0,0 0 0 0 0,0-1 0 0 0,0 1 0 0 0,0 0 0 0 0,0 0 0 0 0,0 0 0 0 0,0 0 0 0 0,1 0 0 0 0,-1 0 0 0 0,0 0 0 0 0,0 0 0 0 0,0 0 0 0 0,0 0 0 0 0,0 0 0 0 0,0 0-1 0 0,0 0 1 0 0,0-1 0 0 0,0 1 0 0 0,1 0 0 0 0,-1 0 0 0 0,0 0 0 0 0,0 0 0 0 0,0 0 0 0 0,0 0 0 0 0,0 0 0 0 0,0 0 0 0 0,0 0 0 0 0,1 0 0 0 0,-1 0 0 0 0,0 0 0 0 0,0 0 0 0 0,0 0 0 0 0,0 0 0 0 0,0 1 0 0 0,0-1 0 0 0,0 0 0 0 0,1 0-1 0 0,-1 0 1 0 0,0 0 0 0 0,0 0 0 0 0,0 0 0 0 0,0 0 0 0 0,0 0 0 0 0,0 0 0 0 0,0 0 0 0 0,0 0 0 0 0,0 1 0 0 0,8 3-8 0 0,0 2 11 0 0,-5-4 0 0 0,0 1 0 0 0,0 0 0 0 0,0 0 0 0 0,-1-1 0 0 0,1 2 0 0 0,1 2 0 0 0,-3-4 0 0 0,1-1 0 0 0,-1 1 0 0 0,0 0 0 0 0,1-1 0 0 0,-1 0 0 0 0,0 1 0 0 0,1-1 0 0 0,0 0 0 0 0,-1 0 0 0 0,4 2 0 0 0,7 7 0 0 0,-9-7 0 0 0,0 0 0 0 0,1-1 0 0 0,-1 0 0 0 0,0 1 0 0 0,1-1 0 0 0,0 0 0 0 0,-1-1 0 0 0,1 1 0 0 0,0-1 0 0 0,0 1 0 0 0,7 0 0 0 0,-9-1-7 0 0,-1 0 4 0 0,0-1-1 0 0,0 1 1 0 0,0 0 0 0 0,1-1 0 0 0,-1 0 0 0 0,0 1 0 0 0,0-1 0 0 0,0 0 0 0 0,0 0 0 0 0,1 1 0 0 0,-1-1 0 0 0,0 0 0 0 0,0 0 0 0 0,0 0 0 0 0,0-1 0 0 0,1 1 0 0 0,-1 0 0 0 0,0 0-1 0 0,0-1 1 0 0,2 0 0 0 0,13-4 3 0 0,-11 0 0 0 0,-1-7 143 0 0,0 0 0 0 0,-1-1 0 0 0,-1 0 0 0 0,0 0 0 0 0,0 1-1 0 0,-1-26 1 0 0,4-3 369 0 0,-5 41-502 0 0,0-1-1 0 0,0 0 1 0 0,0 1-1 0 0,0-1 1 0 0,1 1 0 0 0,-1-1-1 0 0,0 0 1 0 0,0 1-1 0 0,1-1 1 0 0,-1 1-1 0 0,0-1 1 0 0,1 0-1 0 0,-1 1 1 0 0,0-1-1 0 0,1 1 1 0 0,-1-1 0 0 0,1 1-1 0 0,0-1 1 0 0,1 0-12 0 0,0 0 1 0 0,-1 1-1 0 0,1-1 1 0 0,0 1 0 0 0,0-1-1 0 0,0 1 1 0 0,0 0-1 0 0,-1-1 1 0 0,1 1-1 0 0,0 0 1 0 0,0 0 0 0 0,0 1-1 0 0,0-1 1 0 0,0 0-1 0 0,0 1 1 0 0,-1-1-1 0 0,1 1 1 0 0,0-1 0 0 0,0 1-1 0 0,2 1 1 0 0,6 2 17 0 0,-3-2-13 0 0,1 0-1 0 0,13 7 0 0 0,-14-6-24 0 0,0 1 1 0 0,0-2-1 0 0,9 3 0 0 0,-14-5 3 0 0,0 1 0 0 0,0-1 0 0 0,0 1 0 0 0,0-1 0 0 0,0 0 0 0 0,1 0 0 0 0,-1 0 0 0 0,0 0 0 0 0,0-1 0 0 0,0 1 0 0 0,3-1 0 0 0,3-1-213 0 0,0 0-1 0 0,1 1 1 0 0,-1 0-1 0 0,14 1 1 0 0,-3-5-26 0 0,-17 5 246 0 0,1 1 0 0 0,-1-1 0 0 0,1 1 0 0 0,-1 0-1 0 0,1 0 1 0 0,-1 0 0 0 0,0 0 0 0 0,1 0 0 0 0,-1 1-1 0 0,0-1 1 0 0,0 1 0 0 0,0-1 0 0 0,0 1 0 0 0,0 0 0 0 0,0 0-1 0 0,-1 0 1 0 0,1 0 0 0 0,-1 0 0 0 0,1 0 0 0 0,1 2-1 0 0,30 60 28 0 0,-26-44 122 0 0,-2-13-83 0 0,-3-5-147 0 0,1 1-1 0 0,0-1 1 0 0,-1 0 0 0 0,1 0 0 0 0,0-1 0 0 0,0 1 0 0 0,0 0 0 0 0,0-1-1 0 0,0 0 1 0 0,0 1 0 0 0,0-1 0 0 0,1-1 0 0 0,-1 1 0 0 0,0 0-1 0 0,1-1 1 0 0,-1 0 0 0 0,0 1 0 0 0,1-1 0 0 0,-1-1 0 0 0,0 1 0 0 0,7-1-1 0 0,5-7-1838 0 0</inkml:trace>
  <inkml:trace contextRef="#ctx0" brushRef="#br0" timeOffset="3196.55">2636 1 13344 0 0,'0'0'390'0'0,"0"0"-2"0"0,-1 1-246 0 0,-2 4 5 0 0,1 0 1 0 0,0 0-1 0 0,0 0 1 0 0,0 0 0 0 0,1 0-1 0 0,-1 0 1 0 0,1 1 0 0 0,1-1-1 0 0,-1 0 1 0 0,1 9 0 0 0,3 48 370 0 0,3 0 1 0 0,24 109-1 0 0,-23-146-834 0 0</inkml:trace>
  <inkml:trace contextRef="#ctx0" brushRef="#br0" timeOffset="3197.55">2861 648 15320 0 0,'0'0'640'0'0,"0"0"-512"0"0,0 0 535 0 0,0 0 105 0 0,0 0 16 0 0,0 0 8 0 0,0 0-496 0 0,0 0-96 0 0,12 0-16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3:11:28.4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6643 425 7744 0 0,'0'0'166'0'0,"0"0"78"0"0,0 0 219 0 0,0 0 90 0 0,0 0 21 0 0,0 0-16 0 0,0 0-72 0 0,0 0-34 0 0,0 0-4 0 0,-6 6 413 0 0,4-3-739 0 0,-1 0-1 0 0,1 0 1 0 0,0 0 0 0 0,0 0-1 0 0,1 0 1 0 0,-1 0 0 0 0,0 0-1 0 0,1 0 1 0 0,0 1-1 0 0,0-1 1 0 0,0 1 0 0 0,0-1-1 0 0,1 1 1 0 0,-1 3 0 0 0,0 11 709 0 0,1 29 0 0 0,0-23-350 0 0,0 0 25 0 0,2 0 0 0 0,6 41 0 0 0,-6-56-469 0 0,1 1 0 0 0,-1-1-1 0 0,2 1 1 0 0,-1-1 0 0 0,1 0-1 0 0,1-1 1 0 0,-1 1 0 0 0,1-1-1 0 0,10 13 1 0 0,-14-20-30 0 0,1 1-1 0 0,-1-1 1 0 0,1 1 0 0 0,0-1-1 0 0,-1 0 1 0 0,1 0-1 0 0,0 1 1 0 0,0-1 0 0 0,0 0-1 0 0,0-1 1 0 0,0 1 0 0 0,0 0-1 0 0,0-1 1 0 0,0 1-1 0 0,0-1 1 0 0,0 1 0 0 0,0-1-1 0 0,1 0 1 0 0,-1 0 0 0 0,0 0-1 0 0,0 0 1 0 0,0 0-1 0 0,0-1 1 0 0,0 1 0 0 0,0-1-1 0 0,1 1 1 0 0,-1-1 0 0 0,0 0-1 0 0,0 1 1 0 0,3-3-1 0 0,5-3 0 0 0,1-1 0 0 0,-2 0 0 0 0,1 0 0 0 0,11-12 0 0 0,-5 5-12 0 0,10-13 6 0 0,-23 23 0 0 0,1 0 0 0 0,-1 0 0 0 0,1 1 0 0 0,-1-1 0 0 0,1 1 0 0 0,0 0 0 0 0,0 0 0 0 0,1 0 0 0 0,-1 0 0 0 0,0 1 0 0 0,1 0 0 0 0,7-3 0 0 0,-6 4 0 0 0,1-1 0 0 0,0 1 0 0 0,0 1 0 0 0,-1 0 0 0 0,1 0 0 0 0,0 0 0 0 0,0 0 0 0 0,0 1 0 0 0,-1 0 0 0 0,1 1 0 0 0,0 0 0 0 0,-1 0 0 0 0,8 3 0 0 0,-1 1 78 0 0,-1-1 0 0 0,0 0 0 0 0,1-1 0 0 0,0-1 0 0 0,0 0 0 0 0,0-1 0 0 0,17 1 0 0 0,-27-3-43 0 0,0-1-1 0 0,0 1 1 0 0,1-1 0 0 0,-1 0-1 0 0,0 0 1 0 0,0 0-1 0 0,0-1 1 0 0,0 1-1 0 0,0-1 1 0 0,0 0-1 0 0,-1 1 1 0 0,1-1-1 0 0,0 0 1 0 0,-1-1-1 0 0,0 1 1 0 0,1 0-1 0 0,-1-1 1 0 0,0 1-1 0 0,0-1 1 0 0,0 0-1 0 0,-1 0 1 0 0,3-3-1 0 0,1-4 59 0 0,-1 1 0 0 0,0-1 0 0 0,0 0 0 0 0,-1 0 0 0 0,4-18 0 0 0,-6 20 36 0 0,-1 0-1 0 0,1 0 0 0 0,-2-1 0 0 0,1 1 1 0 0,-2-8-1 0 0,-1-21 510 0 0,1 27-580 0 0,1 0 0 0 0,-2 0-1 0 0,1 0 1 0 0,-1 0 0 0 0,-1 1-1 0 0,0 0 1 0 0,-5-10-1 0 0,8 16-59 0 0,-2-3 26 0 0,-1-1 0 0 0,1 1-1 0 0,-1 0 1 0 0,0 0 0 0 0,-1 0 0 0 0,1 0 0 0 0,-9-7 0 0 0,5 8-26 0 0,6 4-78 0 0,2 1-16 0 0,0 0-57 0 0,0 0-240 0 0,0 0-102 0 0,0 0-16 0 0</inkml:trace>
  <inkml:trace contextRef="#ctx0" brushRef="#br0" timeOffset="432.46">7377 426 13224 0 0,'-1'2'478'0'0,"-3"7"9"0"0,1 1 1 0 0,1-1-1 0 0,0 1 0 0 0,-2 11 0 0 0,2-6 18 0 0,0-2-277 0 0,0 0 0 0 0,1 0 0 0 0,2 25-1 0 0,0-31-150 0 0,-1 0 0 0 0,2 0 0 0 0,-1 0 0 0 0,1 0 0 0 0,0 0 0 0 0,0-1 0 0 0,1 1 0 0 0,6 10 0 0 0,-8-15-150 0 0,1-1-1 0 0,-1 1 0 0 0,0-1 1 0 0,1 0-1 0 0,-1 1 0 0 0,1-1 1 0 0,-1 0-1 0 0,1 0 0 0 0,0 0 1 0 0,-1-1-1 0 0,4 2 0 0 0,3-1-434 0 0</inkml:trace>
  <inkml:trace contextRef="#ctx0" brushRef="#br0" timeOffset="433.46">7389 252 12008 0 0,'-5'-5'504'0'0,"5"5"-408"0"0,0 0 328 0 0,0 0 64 0 0,0 0 16 0 0,0 0 0 0 0,-7 5-328 0 0,7-5-64 0 0,0 0-16 0 0</inkml:trace>
  <inkml:trace contextRef="#ctx0" brushRef="#br0" timeOffset="933.38">7687 16 11072 0 0,'-2'-4'192'0'0,"1"3"-156"0"0,1 0 1 0 0,0 1 0 0 0,0-1-1 0 0,-1 0 1 0 0,1 1 0 0 0,0-1-1 0 0,-1 1 1 0 0,1-1 0 0 0,-1 1 0 0 0,1-1-1 0 0,-1 0 1 0 0,1 1 0 0 0,-1 0-1 0 0,1-1 1 0 0,-1 1 0 0 0,1-1 0 0 0,-1 1-1 0 0,0-1 1 0 0,0 0 550 0 0,1 1 198 0 0,0 11 822 0 0,1 27-504 0 0,2-1 0 0 0,9 43 1 0 0,23 75 187 0 0,-34-150-1239 0 0,10 36 103 0 0,1 0 1 0 0,3-1 0 0 0,31 62-1 0 0,-42-96-149 0 0,0 1 0 0 0,0-1 0 0 0,0-1 0 0 0,1 1 0 0 0,6 5 0 0 0,-9-9-79 0 0,0 0 0 0 0,0 0 0 0 0,0-1 0 0 0,0 1 1 0 0,1 0-1 0 0,-1-1 0 0 0,1 1 0 0 0,-1-1 0 0 0,1 0 0 0 0,-1 0 0 0 0,1 0 1 0 0,0 0-1 0 0,-1-1 0 0 0,5 2 0 0 0,-5-2-356 0 0,-2 0-97 0 0,1-1-276 0 0,-1 1 782 0 0,0 1-1 0 0,0-1 1 0 0,0 0-1 0 0,1 0 1 0 0,-1 0-1 0 0,0 0 1 0 0,0 0-1 0 0,0 0 1 0 0,0 0-1 0 0,0 0 1 0 0,0 0-1 0 0,0 0 0 0 0,0 0 1 0 0,1 0-1 0 0,-1 0 1 0 0,0 0-1 0 0,0 0 1 0 0,0 0-1 0 0,0 0 1 0 0,0 0-1 0 0,0 0 1 0 0,0 0-1 0 0,0 0 1 0 0,0 0-1 0 0,1 0 1 0 0,-1 0-1 0 0,0-1 1 0 0,0 1-1 0 0,0 0 1 0 0,0 0-1 0 0,0 0 1 0 0,0 0-1 0 0,0 0 1 0 0,0 0-1 0 0,0 0 1 0 0,0 0-1 0 0,0 0 1 0 0,0 0-1 0 0,0 0 0 0 0,1-1 1 0 0,-1 1-1 0 0,0 0 1 0 0,0 0-1 0 0,0 0 1 0 0,0 0-1 0 0,0 0 1 0 0,3-15-1681 0 0,-2 14 1529 0 0,0-1 0 0 0,-1 1 0 0 0,1 0 1 0 0,-1-1-1 0 0,0 1 0 0 0,1-1 0 0 0,-1 1 0 0 0,0-1 0 0 0,0 1 0 0 0,0 0 0 0 0,0-1 1 0 0,0 1-1 0 0,0-1 0 0 0,0 1 0 0 0,-1-1 0 0 0,1 1 0 0 0,-1-3 0 0 0,-3-3-449 0 0,0 0 0 0 0,-1 0 0 0 0,0 0-1 0 0,0 1 1 0 0,0 0 0 0 0,-1 0 0 0 0,1 0 0 0 0,-1 1-1 0 0,-10-7 1 0 0,7 6 463 0 0,0 1-1 0 0,-1 0 0 0 0,-19-6 1 0 0,7 4 1120 0 0,-29-6 1 0 0,26 9 1643 0 0,-1 1-1 0 0,-34 0 1 0 0,58 3-2156 0 0,2 0-30 0 0,0 0-43 0 0,0 0-164 0 0,0 0-75 0 0,0 0-12 0 0,3 0-10 0 0,15 0-16 0 0,-1-1 0 0 0,1 0 0 0 0,34-7 0 0 0,88-37-956 0 0,-126 39 133 0 0,1-1 0 0 0,-1 0-1 0 0,-1-1 1 0 0,1 0 0 0 0,23-21-1 0 0,-20 14-874 0 0</inkml:trace>
  <inkml:trace contextRef="#ctx0" brushRef="#br0" timeOffset="1316.12">8060 101 9696 0 0,'-1'1'353'0'0,"0"3"-218"0"0,0-1 0 0 0,0 0 0 0 0,0 1 0 0 0,0-1 0 0 0,1 0 0 0 0,-1 1 0 0 0,1-1 0 0 0,0 1 0 0 0,0-1 0 0 0,1 4 0 0 0,-2 21 656 0 0,-2-2 357 0 0,1 1 0 0 0,2 33 1 0 0,0-32-424 0 0,0-17-551 0 0,0 1 0 0 0,1 0 0 0 0,1-1 0 0 0,0 1 0 0 0,1-1 0 0 0,0 0 0 0 0,0 0 0 0 0,1 0 0 0 0,1 0-1 0 0,0 0 1 0 0,0-1 0 0 0,1 0 0 0 0,11 15 0 0 0,-15-23-171 0 0,0 0-1 0 0,1 0 1 0 0,-1 0 0 0 0,0-1 0 0 0,0 1-1 0 0,1-1 1 0 0,-1 1 0 0 0,1-1-1 0 0,-1 0 1 0 0,1 0 0 0 0,0 0-1 0 0,-1 0 1 0 0,1-1 0 0 0,0 1 0 0 0,0-1-1 0 0,0 1 1 0 0,-1-1 0 0 0,1 0-1 0 0,3 0 1 0 0,7-2 13 0 0,-1 1-1 0 0,1-2 0 0 0,13-4 1 0 0,4 0 137 0 0,-6 1-89 0 0,0-1 0 0 0,35-15 0 0 0,-53 19 35 0 0,0 1 1 0 0,1 0-1 0 0,-1 1 0 0 0,1 0 0 0 0,0 0 0 0 0,-1 0 0 0 0,1 1 0 0 0,0-1 0 0 0,-1 2 0 0 0,1-1 0 0 0,0 1 0 0 0,8 2 0 0 0,-12-2-70 0 0,-1 0 1 0 0,0-1-1 0 0,0 2 0 0 0,0-1 0 0 0,0 0 0 0 0,0 0 0 0 0,0 1 0 0 0,0-1 0 0 0,0 1 0 0 0,0-1 0 0 0,0 1 0 0 0,-1 0 1 0 0,1 0-1 0 0,-1 0 0 0 0,1 0 0 0 0,1 3 0 0 0,-1 1 107 0 0,1 0 0 0 0,-1 1 0 0 0,-1-1 0 0 0,3 10 0 0 0,2 11 57 0 0,1-5-246 0 0,-4-13-47 0 0,0 1 0 0 0,0-1 1 0 0,9 17-1 0 0,-5-16-184 0 0</inkml:trace>
  <inkml:trace contextRef="#ctx0" brushRef="#br0" timeOffset="-4719.93">255 419 7728 0 0,'0'-63'839'0'0,"0"-32"2666"0"0,-6 58-2385 0 0,5 34-1029 0 0,1 1 1 0 0,0-1 0 0 0,-1 1 0 0 0,0-1-1 0 0,0 1 1 0 0,1-1 0 0 0,-1 1 0 0 0,-3-4-1 0 0,3 4-32 0 0,0 1 0 0 0,0 1 0 0 0,-1-1 1 0 0,1 1-1 0 0,-1-1 1 0 0,1 1-1 0 0,0 0 0 0 0,-1 0 1 0 0,1 0-1 0 0,-1 0 1 0 0,1 0-1 0 0,0 0 0 0 0,-1 0 1 0 0,-1 1-1 0 0,1-1 67 0 0,-2 0-59 0 0,1 1 0 0 0,-1 0 0 0 0,0-1 0 0 0,1 2 0 0 0,-1-1 0 0 0,1 0 0 0 0,0 1 0 0 0,-1-1 1 0 0,1 1-1 0 0,0 0 0 0 0,0 0 0 0 0,0 0 0 0 0,0 0 0 0 0,0 1 0 0 0,1-1 0 0 0,-1 1 0 0 0,-2 4 0 0 0,-6 6 57 0 0,1 1 0 0 0,-11 21-1 0 0,16-26-28 0 0,-2 3 5 0 0,-4 4 97 0 0,2 1 0 0 0,0 0 0 0 0,1 0 0 0 0,-9 31 0 0 0,3 2 109 0 0,3 1 0 0 0,2 0-1 0 0,-4 100 1 0 0,21 34 807 0 0,-5-159-966 0 0,1 0 0 0 0,1 0 0 0 0,2-1 0 0 0,18 48 0 0 0,-19-59-75 0 0,1 0-1 0 0,1-1 0 0 0,0 0 1 0 0,1 0-1 0 0,0-1 1 0 0,1 0-1 0 0,0 0 1 0 0,1-1-1 0 0,0-1 1 0 0,1 0-1 0 0,0 0 1 0 0,20 11-1 0 0,-21-16-42 0 0,0 0-1 0 0,0-1 1 0 0,1 0-1 0 0,-1 0 1 0 0,1-2-1 0 0,0 1 0 0 0,0-1 1 0 0,16 0-1 0 0,-10-2-42 0 0,0 0-1 0 0,0-1 0 0 0,0 0 0 0 0,32-8 1 0 0,-20 1-72 0 0,-2 0 1 0 0,32-15 0 0 0,-40 14-491 0 0,-1-1 0 0 0,0-2 0 0 0,0 0-1 0 0,-2 0 1 0 0,1-2 0 0 0,-2 0 0 0 0,0-1 0 0 0,27-32 0 0 0,-41 45 275 0 0,0-1-1 0 0,0 0 1 0 0,0 0 0 0 0,0 0-1 0 0,-1 0 1 0 0,1 0 0 0 0,-1 0-1 0 0,2-4 1 0 0,-3-3-1136 0 0</inkml:trace>
  <inkml:trace contextRef="#ctx0" brushRef="#br0" timeOffset="-4103.01">772 953 8056 0 0,'7'10'326'0'0,"-2"0"1"0"0,1 1 0 0 0,-2 0-1 0 0,1 0 1 0 0,4 20-1 0 0,-4-14 294 0 0,10 21 1 0 0,30 63 1541 0 0,-40-92-1744 0 0,-5-9-394 0 0,0 0-1 0 0,0 0 1 0 0,0 0 0 0 0,0 0-1 0 0,0 0 1 0 0,0 0 0 0 0,0 0 0 0 0,0 0-1 0 0,0 0 1 0 0,0 0 0 0 0,0 0-1 0 0,0 0 1 0 0,0 0 0 0 0,0 0-1 0 0,0 0 1 0 0,0 0 0 0 0,0 0 0 0 0,0 0-1 0 0,0 0 1 0 0,0 0 0 0 0,0 0-1 0 0,1 0 1 0 0,-1 0 0 0 0,0 0-1 0 0,0 0 1 0 0,0 0 0 0 0,0 0 0 0 0,0 0-1 0 0,0 0 1 0 0,0 0 0 0 0,0 0-1 0 0,0 0 1 0 0,0 0 0 0 0,0 0-1 0 0,0 0 1 0 0,0 0 0 0 0,0 0 0 0 0,0 0-1 0 0,0 0 1 0 0,0 0 0 0 0,0 0-1 0 0,0 0 1 0 0,0 0 0 0 0,0 0 0 0 0,0 0-1 0 0,-3-17 2465 0 0,-1-2-2239 0 0,2 8-68 0 0,-1-1 0 0 0,-1 1 0 0 0,0-1 0 0 0,-7-12 0 0 0,-3-10 42 0 0,-1-9-11 0 0,-9-25 0 0 0,1 14 5 0 0,2 0-1 0 0,-26-111 1 0 0,42 142-306 0 0,-2-19-106 0 0,6 39 168 0 0,1-1 0 0 0,0 1 1 0 0,1 0-1 0 0,-1-1 0 0 0,0 1 1 0 0,1 0-1 0 0,0-1 0 0 0,0 1 1 0 0,0 0-1 0 0,2-4 0 0 0,-2 5 18 0 0,1 0 0 0 0,-1 0-1 0 0,1 0 1 0 0,-1 0 0 0 0,1 0 0 0 0,0 1-1 0 0,0-1 1 0 0,0 1 0 0 0,0-1-1 0 0,0 1 1 0 0,0 0 0 0 0,0 0-1 0 0,0 0 1 0 0,1 0 0 0 0,-1 0-1 0 0,0 0 1 0 0,1 0 0 0 0,-1 1-1 0 0,1 0 1 0 0,-1-1 0 0 0,1 1-1 0 0,-1 0 1 0 0,5 0 0 0 0,2 1-107 0 0,0-1 1 0 0,-1 1-1 0 0,1 1 0 0 0,0 0 1 0 0,11 4-1 0 0,21 11-2102 0 0,0 1-1 0 0,42 27 1 0 0,-68-36 831 0 0,36 11-2317 0 0,-47-18 3582 0 0,-1 0 0 0 0,1 0-1 0 0,0 0 1 0 0,-1-1 0 0 0,1 0 0 0 0,0 0 0 0 0,0 0 0 0 0,0 0 0 0 0,5 1 0 0 0,-7-2-40 0 0,3 4-237 0 0,-4-4 682 0 0,-1 1 1 0 0,1-1-1 0 0,-1 1 1 0 0,1-1-1 0 0,-1 1 1 0 0,1-1-1 0 0,-1 1 0 0 0,1 0 1 0 0,-1-1-1 0 0,0 1 1 0 0,1 0-1 0 0,-1 0 1 0 0,0-1-1 0 0,0 1 1 0 0,1 1-1 0 0,-1 0-40 0 0,1 1 0 0 0,-1-1-1 0 0,0 1 1 0 0,0 0 0 0 0,0-1-1 0 0,0 1 1 0 0,0-1 0 0 0,-1 1 0 0 0,1-1-1 0 0,-1 1 1 0 0,0-1 0 0 0,-1 5 0 0 0,-5 16 1265 0 0,4-4-134 0 0,-11 31-1 0 0,7-30-672 0 0,-4 26 0 0 0,8-30-453 0 0,1 0 0 0 0,0 0 0 0 0,2 0 0 0 0,1 30 0 0 0,1-26-66 0 0,-2-17-144 0 0,0 1-1 0 0,1-1 0 0 0,-1 0 1 0 0,1 1-1 0 0,-1-1 0 0 0,1 0 1 0 0,0 0-1 0 0,0 1 1 0 0,1-1-1 0 0,-1 0 0 0 0,1 0 1 0 0,-1 0-1 0 0,1 0 0 0 0,0-1 1 0 0,0 1-1 0 0,3 3 0 0 0,-1-2-36 0 0,1 0-1 0 0,0 0 1 0 0,-1-1-1 0 0,1 1 1 0 0,0-1-1 0 0,1 0 1 0 0,-1 0-1 0 0,0-1 1 0 0,11 4-1 0 0,-7-3 2 0 0,1-1 0 0 0,0 0 0 0 0,0-1 0 0 0,0 0 0 0 0,13 0-1 0 0,1-3 3 0 0,-1 0-1 0 0,0-2 0 0 0,1 0 0 0 0,26-10 0 0 0,-41 11-3 0 0,-1 0 0 0 0,1 0 0 0 0,-1-1 0 0 0,1 0 0 0 0,-1-1 0 0 0,-1 0 0 0 0,1 0 0 0 0,-1-1 0 0 0,0 0 0 0 0,0 0 0 0 0,0 0 0 0 0,-1-1 0 0 0,0 0 0 0 0,0 0 0 0 0,-1-1 0 0 0,7-13 0 0 0,-11 19 0 0 0,4-7 10 0 0,-1-1 0 0 0,0 1 0 0 0,-1-1 0 0 0,0 0 0 0 0,0 0 0 0 0,-1 0 0 0 0,1-20 0 0 0,-3 16 4 0 0,-3-56 42 0 0,2 61-42 0 0,0 0 1 0 0,-1 0 0 0 0,-1 0-1 0 0,0 0 1 0 0,-6-14 0 0 0,8 21-13 0 0,-7-14 116 0 0,-15-24 0 0 0,20 35-81 0 0,-1 0 0 0 0,0 0 0 0 0,0 1-1 0 0,-1-1 1 0 0,0 1 0 0 0,1 0 0 0 0,-1 0-1 0 0,-8-4 1 0 0,4 3 7 0 0,-1 0 1 0 0,1 1-1 0 0,-1 0 1 0 0,0 0-1 0 0,-1 1 1 0 0,1 1-1 0 0,-13-2 1 0 0,17 3-26 0 0,0 0 1 0 0,0 1-1 0 0,1 0 1 0 0,-1 1 0 0 0,0-1-1 0 0,0 1 1 0 0,1 0-1 0 0,-1 0 1 0 0,0 1-1 0 0,1-1 1 0 0,-1 1 0 0 0,1 1-1 0 0,0-1 1 0 0,-9 6-1 0 0,12-7-87 0 0,0 0 0 0 0,0 1-1 0 0,1-1 1 0 0,-1 1-1 0 0,0 0 1 0 0,1-1-1 0 0,-1 1 1 0 0,1 0 0 0 0,0 0-1 0 0,-1 0 1 0 0,1 0-1 0 0,0 0 1 0 0,0 0 0 0 0,0 0-1 0 0,1 0 1 0 0,-1 0-1 0 0,0 1 1 0 0,1-1 0 0 0,0 0-1 0 0,-1 0 1 0 0,1 1-1 0 0,0-1 1 0 0,0 0 0 0 0,0 1-1 0 0,1 2 1 0 0,0 6-890 0 0</inkml:trace>
  <inkml:trace contextRef="#ctx0" brushRef="#br0" timeOffset="-3688.37">1743 505 9328 0 0,'0'0'340'0'0,"-2"0"-84"0"0,-2 0 100 0 0,-1 1 0 0 0,1-1 1 0 0,-1 1-1 0 0,1 0 1 0 0,0 1-1 0 0,0-1 0 0 0,-1 1 1 0 0,1 0-1 0 0,-5 3 1 0 0,-4 3 727 0 0,-20 16 0 0 0,22-16-653 0 0,0 1 42 0 0,0-1 0 0 0,1 2 0 0 0,0-1 1 0 0,-16 21-1 0 0,12-12-205 0 0,6-8-130 0 0,1 1 1 0 0,-8 13 0 0 0,14-22-5 0 0,1-2 2 0 0,0 1-105 0 0,1 0 0 0 0,-1 0-1 0 0,1 1 1 0 0,0-1 0 0 0,-1 0-1 0 0,1 0 1 0 0,0 0 0 0 0,0 0-1 0 0,0 0 1 0 0,0 0 0 0 0,1 1-1 0 0,5 0-9 0 0,0 0-1 0 0,0-1 0 0 0,-1 1 1 0 0,1-2-1 0 0,0 1 0 0 0,0-1 1 0 0,0 0-1 0 0,13-2 0 0 0,-13 1-54 0 0,1 1 0 0 0,-1 0 0 0 0,1 0-1 0 0,-1 0 1 0 0,1 1 0 0 0,-1 0 0 0 0,14 3 0 0 0,29 7 310 0 0,-33-4-190 0 0,0 0 1 0 0,0 2-1 0 0,-1-1 0 0 0,19 15 1 0 0,-30-19 20 0 0,0-1 0 0 0,1 1 0 0 0,-1 0 1 0 0,-1 1-1 0 0,1-1 0 0 0,-1 1 0 0 0,1 0 1 0 0,-1 0-1 0 0,-1 1 0 0 0,1-1 0 0 0,-1 1 1 0 0,0-1-1 0 0,3 9 0 0 0,-6-13-101 0 0,2 2 20 0 0,-1 1 1 0 0,0-1 0 0 0,0 0-1 0 0,0 1 1 0 0,0 0-1 0 0,0-1 1 0 0,-1 1 0 0 0,0-1-1 0 0,1 1 1 0 0,-1 0 0 0 0,-1-1-1 0 0,1 1 1 0 0,-1 0 0 0 0,-1 5-1 0 0,-2 3 151 0 0,-2 0 0 0 0,1 0 0 0 0,-2 0 0 0 0,0-1 1 0 0,0 0-1 0 0,-9 10 0 0 0,1-1 115 0 0,6-10-253 0 0,0 0-1 0 0,-1-1 0 0 0,0 0 1 0 0,0-1-1 0 0,-18 11 0 0 0,14-10 18 0 0,1-2-38 0 0,-2 2-208 0 0,14-8-53 0 0,1-1-21 0 0,0 0-119 0 0,-4-11-1533 0 0,3 1 816 0 0</inkml:trace>
  <inkml:trace contextRef="#ctx0" brushRef="#br0" timeOffset="-3203.67">2296 445 10424 0 0,'-2'0'381'0'0,"-10"0"463"0"0,0 0 0 0 0,0 1 0 0 0,0 0 0 0 0,0 1 0 0 0,-15 4 0 0 0,-27 10 672 0 0,-43 14 252 0 0,85-25-1649 0 0,1 0 0 0 0,0 0-1 0 0,1 1 1 0 0,-1 0 0 0 0,1 1 0 0 0,-11 10 0 0 0,14-9-178 0 0,7-7 59 0 0,-1-1 0 0 0,1 0-1 0 0,0 1 1 0 0,0-1 0 0 0,-1 1-1 0 0,1-1 1 0 0,0 1 0 0 0,0-1 0 0 0,0 1-1 0 0,0-1 1 0 0,0 1 0 0 0,0 0 0 0 0,0-1-1 0 0,0 1 1 0 0,0-1 0 0 0,0 1-1 0 0,0-1 1 0 0,0 1 0 0 0,0-1 0 0 0,0 1-1 0 0,0-1 1 0 0,0 1 0 0 0,1-1-1 0 0,-1 1 1 0 0,0-1 0 0 0,0 1 0 0 0,1-1-1 0 0,-1 1 1 0 0,0-1 0 0 0,1 0 0 0 0,-1 1-1 0 0,0-1 1 0 0,1 1 0 0 0,-1-1-1 0 0,1 0 1 0 0,-1 1 0 0 0,0-1 0 0 0,1 0-1 0 0,-1 0 1 0 0,1 1 0 0 0,-1-1 0 0 0,1 0-1 0 0,-1 0 1 0 0,1 0 0 0 0,-1 0-1 0 0,1 1 1 0 0,-1-1 0 0 0,2 0 0 0 0,0 1-2 0 0,13 9 23 0 0,-12-7-14 0 0,1 0 0 0 0,0 0 1 0 0,1-1-1 0 0,-1 1 0 0 0,7 2 0 0 0,1-1-7 0 0,1 0 0 0 0,-1-1 0 0 0,23 3 0 0 0,-15-3 72 0 0,0 2 0 0 0,32 11 0 0 0,-48-15-56 0 0,12 6 24 0 0,-1 0 1 0 0,1 1-1 0 0,-1 0 0 0 0,-1 2 0 0 0,27 21 0 0 0,-17-13 39 0 0,20 22 225 0 0,-40-36-242 0 0,-1 0-1 0 0,1 0 0 0 0,-1 1 1 0 0,0-1-1 0 0,4 8 0 0 0,3 6 275 0 0,-8-15-283 0 0,-1 1 0 0 0,1 0-1 0 0,-1 0 1 0 0,0 0-1 0 0,0 0 1 0 0,0 0 0 0 0,-1 1-1 0 0,0-1 1 0 0,1 0-1 0 0,-1 0 1 0 0,-1 0 0 0 0,1 0-1 0 0,0 1 1 0 0,-1-1 0 0 0,0 0-1 0 0,0 0 1 0 0,0 0-1 0 0,-1 0 1 0 0,1 0 0 0 0,-1-1-1 0 0,0 1 1 0 0,0 0-1 0 0,-1-1 1 0 0,1 1 0 0 0,-3 2-1 0 0,-5 2 107 0 0,0-1-1 0 0,0 0 0 0 0,0-1 1 0 0,-1 0-1 0 0,0-1 1 0 0,0 0-1 0 0,0-1 0 0 0,-1 0 1 0 0,-12 3-1 0 0,15-7-176 0 0,7 0-86 0 0,2 0-64 0 0,0 0-22 0 0,-1-1-231 0 0,0-1 131 0 0,0 0 0 0 0,1 0 1 0 0,-1 1-1 0 0,0-1 0 0 0,1 0 0 0 0,-1 0 0 0 0,1 0 0 0 0,0 0 1 0 0,0 0-1 0 0,-1-2 0 0 0,1-6-1597 0 0</inkml:trace>
  <inkml:trace contextRef="#ctx0" brushRef="#br0" timeOffset="-2823.11">2533 707 16927 0 0,'0'0'498'0'0,"6"5"168"0"0,1-1-366 0 0,-1-1 0 0 0,1 0 0 0 0,0 0 0 0 0,0-1 0 0 0,10 3 0 0 0,-4-1 824 0 0,-10-3-900 0 0,0 0 1 0 0,1 0-1 0 0,-1 0 0 0 0,0-1 0 0 0,7 1 1 0 0,25 2 557 0 0,-25-2-612 0 0,-1 0 1 0 0,1-1-1 0 0,12 0 1 0 0,93-16 584 0 0,-93 12-1420 0 0,-1-1-1 0 0,0-1 1 0 0,30-13-1 0 0,-22 5-773 0 0</inkml:trace>
  <inkml:trace contextRef="#ctx0" brushRef="#br0" timeOffset="-2284.93">3587 506 9320 0 0,'0'-6'73'0'0,"0"0"0"0"0,0 0 1 0 0,-1 0-1 0 0,0 0 0 0 0,-3-10 1 0 0,-1-14 614 0 0,4 21 68 0 0,1 8-659 0 0,0 0 0 0 0,0 0-1 0 0,0 0 1 0 0,0 1 0 0 0,0-1 0 0 0,-1 0 0 0 0,1 0 0 0 0,0 0 0 0 0,0 1 0 0 0,0-1 0 0 0,-1 0 0 0 0,1 0 0 0 0,-1 1-1 0 0,1-1 1 0 0,-1-1 0 0 0,0-4 1139 0 0,1 6-1183 0 0,0 0 0 0 0,0-1-1 0 0,0 1 1 0 0,0 0 0 0 0,0-1 0 0 0,0 1 0 0 0,0 0 0 0 0,0-1 0 0 0,0 1 0 0 0,0 0-1 0 0,0-1 1 0 0,0 1 0 0 0,0 0 0 0 0,0 0 0 0 0,0-1 0 0 0,0 1 0 0 0,0 0 0 0 0,-1-1-1 0 0,1 1 1 0 0,0 0 0 0 0,0-1 0 0 0,0 1 0 0 0,0 0 0 0 0,-1 0 0 0 0,1-1 0 0 0,0 1-1 0 0,0 0 1 0 0,-1 0 0 0 0,1 0 0 0 0,0-1 0 0 0,0 1 0 0 0,-1 0 0 0 0,1 0 0 0 0,0 0 0 0 0,0 0-1 0 0,-1 0 1 0 0,1 0 0 0 0,0-1 0 0 0,-1 1 0 0 0,1 0 0 0 0,0 0 0 0 0,-1 0 0 0 0,-4 1 86 0 0,1-1 1 0 0,-1 1 0 0 0,0 0-1 0 0,1 0 1 0 0,-1 1 0 0 0,1-1 0 0 0,-1 1-1 0 0,1 0 1 0 0,0 0 0 0 0,0 1-1 0 0,0-1 1 0 0,0 1 0 0 0,0 0 0 0 0,0 0-1 0 0,1 0 1 0 0,0 0 0 0 0,-1 1 0 0 0,1-1-1 0 0,-4 8 1 0 0,-2 2 48 0 0,1 1 1 0 0,0 0-1 0 0,0 1 0 0 0,-7 24 0 0 0,7-17-76 0 0,2-1 0 0 0,0 1-1 0 0,2 1 1 0 0,0-1 0 0 0,2 1-1 0 0,0 0 1 0 0,2-1-1 0 0,0 1 1 0 0,2 0 0 0 0,6 37-1 0 0,-4-46-18 0 0,-1-1 0 0 0,2 0 1 0 0,0 1-1 0 0,0-1 0 0 0,2-1 0 0 0,-1 1 0 0 0,17 21 0 0 0,-16-25-63 0 0,0 0 0 0 0,1-1 0 0 0,1 0 0 0 0,-1-1 1 0 0,1 0-1 0 0,0 0 0 0 0,1-1 0 0 0,-1 0 0 0 0,1 0 0 0 0,19 6 0 0 0,-22-9-38 0 0,0-1 0 0 0,0 0 0 0 0,1-1 0 0 0,-1 1-1 0 0,1-1 1 0 0,0-1 0 0 0,-1 0 0 0 0,1 0 0 0 0,-1 0 0 0 0,1-1-1 0 0,-1 0 1 0 0,1 0 0 0 0,9-4 0 0 0,-6 1-41 0 0,0 0 1 0 0,0-1-1 0 0,-1 0 1 0 0,1-1-1 0 0,-1 0 1 0 0,0-1-1 0 0,16-14 1 0 0,-12 9-738 0 0,-2 0 1 0 0,0-1 0 0 0,0-1-1 0 0,-1 0 1 0 0,-1 0 0 0 0,15-28 0 0 0,-8 8-1151 0 0</inkml:trace>
  <inkml:trace contextRef="#ctx0" brushRef="#br0" timeOffset="-1772.04">3896 195 12000 0 0,'0'0'258'0'0,"0"0"2"0"0,-1 2-165 0 0,-1 6 12 0 0,1-1 0 0 0,-1 1 1 0 0,1 0-1 0 0,1-1 0 0 0,-1 1 0 0 0,1 0 1 0 0,2 8-1 0 0,9 59 2601 0 0,-4-37-1921 0 0,34 167 2175 0 0,-28-155-2501 0 0,3-1 0 0 0,22 48 0 0 0,-33-85-390 0 0,1-1-1 0 0,0 0 0 0 0,1 0 1 0 0,1-1-1 0 0,-1 1 1 0 0,18 16-1 0 0,-18-21-49 0 0,0-1 1 0 0,-1 1-1 0 0,2-1 1 0 0,-1 0-1 0 0,0-1 0 0 0,1 0 1 0 0,0 0-1 0 0,0-1 1 0 0,0 0-1 0 0,16 4 0 0 0,-19-7-21 0 0,-1 0 0 0 0,1 0 0 0 0,-1 0 0 0 0,1 0 0 0 0,-1-1 0 0 0,1 1 0 0 0,-1-1 0 0 0,1 0 0 0 0,-1-1 0 0 0,0 1 0 0 0,0-1 0 0 0,0 0 0 0 0,5-2 0 0 0,-2 0 0 0 0,0 0 0 0 0,0-1 0 0 0,0 0 0 0 0,-1 0 0 0 0,1 0 0 0 0,5-7 0 0 0,4-9-302 0 0,-1 0-1 0 0,-1-1 0 0 0,-1-1 1 0 0,-1 0-1 0 0,14-36 0 0 0,-25 55 265 0 0,9-12-72 0 0,-9 15 12 0 0,-1 1-16 0 0,0 0 2 0 0,1 9 137 0 0,0 0 0 0 0,0 1 0 0 0,1-1 0 0 0,3 10-1 0 0,3 15-244 0 0,-8-30 217 0 0,1-1-1 0 0,0 1 1 0 0,0 0-1 0 0,0-1 0 0 0,0 1 1 0 0,1-1-1 0 0,-1 0 0 0 0,1 1 1 0 0,0-1-1 0 0,0 0 1 0 0,0 0-1 0 0,1 0 0 0 0,-1 0 1 0 0,3 2-1 0 0,-3-3 20 0 0,0-1-1 0 0,0 1 1 0 0,0-1 0 0 0,0 0-1 0 0,1 0 1 0 0,-1 0-1 0 0,0-1 1 0 0,0 1 0 0 0,1 0-1 0 0,-1-1 1 0 0,0 1 0 0 0,1-1-1 0 0,-1 0 1 0 0,0 0 0 0 0,1 0-1 0 0,-1 0 1 0 0,0 0 0 0 0,1 0-1 0 0,-1-1 1 0 0,0 1-1 0 0,1-1 1 0 0,3-1 0 0 0,-1 0-14 0 0,0-1 0 0 0,0 0 0 0 0,0 0 0 0 0,0 0 0 0 0,-1 0 0 0 0,6-5 1 0 0,2-2 7 0 0,19-15-23 0 0,52-55-1 0 0,-78 75 18 0 0,6-5 6 0 0,-1-1 1 0 0,-1 0-1 0 0,0 0 1 0 0,-1 0 0 0 0,14-25-1 0 0,-13 20 22 0 0,-8 15-26 0 0,1 0 0 0 0,-1-1-1 0 0,0 1 1 0 0,0-1 0 0 0,0 0 0 0 0,0 1 0 0 0,-1-1 0 0 0,1 0 0 0 0,0 0 0 0 0,-1 1 0 0 0,1-1 0 0 0,-1 0 0 0 0,0 0-1 0 0,1 0 1 0 0,-1 0 0 0 0,0 0 0 0 0,0 1 0 0 0,-1-3 0 0 0,0-2 16 0 0,-5-13 34 0 0,6 18-53 0 0,0 0 0 0 0,-1 1 0 0 0,1-1 0 0 0,0 0 0 0 0,-1 1 0 0 0,1-1 0 0 0,-1 1 0 0 0,1-1 0 0 0,-1 0 0 0 0,1 1 0 0 0,-1-1 0 0 0,0 1 0 0 0,1 0 0 0 0,-1-1 0 0 0,1 1 0 0 0,-1 0 0 0 0,0-1 0 0 0,1 1 0 0 0,-1 0 0 0 0,0-1 0 0 0,0 1 0 0 0,1 0 0 0 0,-1 0 0 0 0,-1 0 0 0 0,-2 0 44 0 0,1 0-1 0 0,0 1 1 0 0,-1-1 0 0 0,1 1-1 0 0,0 0 1 0 0,-1 0-1 0 0,1 0 1 0 0,0 0-1 0 0,0 0 1 0 0,0 1-1 0 0,0 0 1 0 0,-3 2-1 0 0,-3 2 173 0 0,1 1 0 0 0,-11 12 0 0 0,11-11-107 0 0,-2 3 37 0 0,1 1-1 0 0,0 0 1 0 0,1 1 0 0 0,0 0 0 0 0,1 0 0 0 0,1 0-1 0 0,-5 16 1 0 0,6-12-3 0 0,1-1 0 0 0,0 1-1 0 0,1 0 1 0 0,1 0 0 0 0,1 0-1 0 0,1 0 1 0 0,2 29 0 0 0,-1-36-139 0 0,1 1 1 0 0,-1-1-1 0 0,1 0 1 0 0,1 0 0 0 0,0 0-1 0 0,6 11 1 0 0,-6-16-9 0 0,-1 0 0 0 0,2 0 0 0 0,-1 0 1 0 0,0-1-1 0 0,1 1 0 0 0,0-1 0 0 0,0 0 0 0 0,0 0 1 0 0,1-1-1 0 0,-1 1 0 0 0,1-1 0 0 0,9 5 0 0 0,-8-5-246 0 0,0-1 0 0 0,1 1 0 0 0,-1-1-1 0 0,1-1 1 0 0,-1 1 0 0 0,1-1 0 0 0,-1 0 0 0 0,1-1 0 0 0,8 0-1 0 0,17 0-1160 0 0</inkml:trace>
  <inkml:trace contextRef="#ctx0" brushRef="#br0" timeOffset="-1301.11">5161 445 13952 0 0,'-7'1'463'0'0,"0"0"1"0"0,1 1 0 0 0,-1-1 0 0 0,1 1 0 0 0,-1 1 0 0 0,1-1 0 0 0,0 1-1 0 0,0 0 1 0 0,0 1 0 0 0,-8 5 0 0 0,8-2-184 0 0,0-1 1 0 0,1 1-1 0 0,-1-1 0 0 0,1 2 0 0 0,1-1 0 0 0,0 0 1 0 0,0 1-1 0 0,0 0 0 0 0,1 0 0 0 0,-4 12 0 0 0,3-4-127 0 0,0 1 0 0 0,1-1 0 0 0,1 1 0 0 0,0 26 0 0 0,2-28-94 0 0,1 1 1 0 0,1-1-1 0 0,0 1 1 0 0,1-1-1 0 0,8 23 1 0 0,-9-31-67 0 0,0-1 0 0 0,1 0 0 0 0,-1 0 0 0 0,1 0 0 0 0,1-1 0 0 0,-1 1 0 0 0,1-1 0 0 0,0 0 0 0 0,0 0 0 0 0,0 0 0 0 0,1 0 0 0 0,0-1 0 0 0,0 1 0 0 0,0-1 0 0 0,10 6 0 0 0,-10-8-1 0 0,-1-1 1 0 0,0 1-1 0 0,1-1 1 0 0,-1 0-1 0 0,1 0 0 0 0,-1 0 1 0 0,1-1-1 0 0,0 1 1 0 0,-1-1-1 0 0,1 0 1 0 0,0-1-1 0 0,-1 1 0 0 0,1-1 1 0 0,-1 0-1 0 0,1 0 1 0 0,-1 0-1 0 0,1 0 1 0 0,-1-1-1 0 0,7-3 0 0 0,3-3-253 0 0,0-1 0 0 0,0-1 0 0 0,-1 0 0 0 0,13-12 0 0 0,-7 3-1061 0 0,0-1 1 0 0,21-30 0 0 0,-26 29-90 0 0,0 0 0 0 0,12-26 0 0 0,-11 9-142 0 0,-5 9 307 0 0,-6 20 896 0 0,-1-1 0 0 0,0 0 1 0 0,-1 1-1 0 0,0-1 0 0 0,-1 0 0 0 0,0 0 0 0 0,-1 0 0 0 0,1 0 1 0 0,-2 0-1 0 0,0 0 0 0 0,0 0 0 0 0,-1 0 0 0 0,0 0 0 0 0,0 0 1 0 0,-6-12-1 0 0,-5-11 458 0 0,9 20 98 0 0,-1 0 0 0 0,-8-13 0 0 0,-12-29 2395 0 0,7 15 81 0 0,-7-9 1802 0 0,25 48-4431 0 0,0 1 0 0 0,0 0-1 0 0,0-1 1 0 0,0 1 0 0 0,0 0 0 0 0,-1-1 0 0 0,1 1 0 0 0,0 0 0 0 0,0 0-1 0 0,0-1 1 0 0,-1 1 0 0 0,1 0 0 0 0,0 0 0 0 0,0-1 0 0 0,-1 1 0 0 0,1 0 0 0 0,0 0-1 0 0,0 0 1 0 0,-1-1 0 0 0,1 1 0 0 0,0 0 0 0 0,-1 0 0 0 0,1 0 0 0 0,0 0-1 0 0,-1 0 1 0 0,1 0 0 0 0,0 0 0 0 0,-1 0 0 0 0,1 0 0 0 0,-1 0 0 0 0,-8 7 1444 0 0,8-5-1281 0 0,-1 1 1 0 0,1 0-1 0 0,-1 0 0 0 0,1-1 1 0 0,-2 7-1 0 0,2 2 93 0 0,1 0-1 0 0,0 0 0 0 0,0 0 0 0 0,1 0 1 0 0,4 20-1 0 0,0 5 172 0 0,-2-11-258 0 0,0-1 0 0 0,2 1 1 0 0,13 40-1 0 0,22 81 593 0 0,-17-55-977 0 0,-12-47 52 0 0,-6-20-13 0 0,2 0 0 0 0,0-1 0 0 0,2 0 0 0 0,13 28 0 0 0,-12-33-394 0 0,-3-6-25 0 0</inkml:trace>
  <inkml:trace contextRef="#ctx0" brushRef="#br0" timeOffset="-885.03">5692 430 13472 0 0,'0'0'620'0'0,"-2"-6"200"0"0,2 5-794 0 0,-1-1 0 0 0,1 1 0 0 0,-1 0 0 0 0,0 0 0 0 0,1 0 0 0 0,-1 0 0 0 0,0 0 0 0 0,0 0 0 0 0,0 0 0 0 0,0 0 0 0 0,0 0 0 0 0,0 0 0 0 0,0 1 0 0 0,0-1 0 0 0,0 0 0 0 0,-1 1 0 0 0,0-1 0 0 0,0 0 96 0 0,0 1 1 0 0,1 0-1 0 0,-1 0 1 0 0,0 0-1 0 0,1 0 1 0 0,-1 0-1 0 0,0 0 1 0 0,1 0-1 0 0,-1 1 1 0 0,1-1-1 0 0,-1 1 0 0 0,0-1 1 0 0,1 1-1 0 0,-3 1 1 0 0,-10 4 181 0 0,1 2 1 0 0,-1 0-1 0 0,2 0 1 0 0,-1 1 0 0 0,1 1-1 0 0,1 0 1 0 0,0 0-1 0 0,0 1 1 0 0,1 1-1 0 0,0 0 1 0 0,1 0-1 0 0,0 1 1 0 0,1 0 0 0 0,1 0-1 0 0,0 1 1 0 0,1 0-1 0 0,0 0 1 0 0,-6 27-1 0 0,11-36-262 0 0,0 0 0 0 0,0-1-1 0 0,1 1 1 0 0,0-1 0 0 0,0 1 0 0 0,0-1-1 0 0,0 1 1 0 0,1 0 0 0 0,-1-1-1 0 0,1 1 1 0 0,1-1 0 0 0,-1 1-1 0 0,0-1 1 0 0,1 0 0 0 0,0 0 0 0 0,0 0-1 0 0,0 0 1 0 0,1 0 0 0 0,0 0-1 0 0,2 4 1 0 0,-1-4-24 0 0,1 0 1 0 0,-1-1-1 0 0,1 1 1 0 0,0-1-1 0 0,-1 0 1 0 0,1 0-1 0 0,1 0 0 0 0,-1-1 1 0 0,0 1-1 0 0,1-1 1 0 0,-1-1-1 0 0,1 1 1 0 0,-1-1-1 0 0,1 0 1 0 0,7 1-1 0 0,10-2-75 0 0,0 0-1 0 0,0-1 1 0 0,0-1 0 0 0,0-1-1 0 0,25-7 1 0 0,-15 1-262 0 0</inkml:trace>
  <inkml:trace contextRef="#ctx0" brushRef="#br0">6643 425 7744 0 0,'0'0'166'0'0,"0"0"78"0"0,0 0 219 0 0,0 0 90 0 0,0 0 21 0 0,0 0-16 0 0,0 0-72 0 0,0 0-34 0 0,0 0-4 0 0,-6 6 413 0 0,4-3-739 0 0,-1 0-1 0 0,1 0 1 0 0,0 0 0 0 0,0 0-1 0 0,1 0 1 0 0,-1 0 0 0 0,0 0-1 0 0,1 0 1 0 0,0 1-1 0 0,0-1 1 0 0,0 1 0 0 0,0-1-1 0 0,1 1 1 0 0,-1 3 0 0 0,0 11 709 0 0,1 29 0 0 0,0-23-350 0 0,0 0 25 0 0,2 0 0 0 0,6 41 0 0 0,-6-56-469 0 0,1 1 0 0 0,-1-1-1 0 0,2 1 1 0 0,-1-1 0 0 0,1 0-1 0 0,1-1 1 0 0,-1 1 0 0 0,1-1-1 0 0,10 13 1 0 0,-14-20-30 0 0,1 1-1 0 0,-1-1 1 0 0,1 1 0 0 0,0-1-1 0 0,-1 0 1 0 0,1 0-1 0 0,0 1 1 0 0,0-1 0 0 0,0 0-1 0 0,0-1 1 0 0,0 1 0 0 0,0 0-1 0 0,0-1 1 0 0,0 1-1 0 0,0-1 1 0 0,0 1 0 0 0,0-1-1 0 0,1 0 1 0 0,-1 0 0 0 0,0 0-1 0 0,0 0 1 0 0,0 0-1 0 0,0-1 1 0 0,0 1 0 0 0,0-1-1 0 0,1 1 1 0 0,-1-1 0 0 0,0 0-1 0 0,0 1 1 0 0,3-3-1 0 0,5-3 0 0 0,1-1 0 0 0,-2 0 0 0 0,1 0 0 0 0,11-12 0 0 0,-5 5-12 0 0,10-13 6 0 0,-23 23 0 0 0,1 0 0 0 0,-1 0 0 0 0,1 1 0 0 0,-1-1 0 0 0,1 1 0 0 0,0 0 0 0 0,0 0 0 0 0,1 0 0 0 0,-1 0 0 0 0,0 1 0 0 0,1 0 0 0 0,7-3 0 0 0,-6 4 0 0 0,1-1 0 0 0,0 1 0 0 0,0 1 0 0 0,-1 0 0 0 0,1 0 0 0 0,0 0 0 0 0,0 0 0 0 0,0 1 0 0 0,-1 0 0 0 0,1 1 0 0 0,0 0 0 0 0,-1 0 0 0 0,8 3 0 0 0,-1 1 78 0 0,-1-1 0 0 0,0 0 0 0 0,1-1 0 0 0,0-1 0 0 0,0 0 0 0 0,0-1 0 0 0,17 1 0 0 0,-27-3-43 0 0,0-1-1 0 0,0 1 1 0 0,1-1 0 0 0,-1 0-1 0 0,0 0 1 0 0,0 0-1 0 0,0-1 1 0 0,0 1-1 0 0,0-1 1 0 0,0 0-1 0 0,-1 1 1 0 0,1-1-1 0 0,0 0 1 0 0,-1-1-1 0 0,0 1 1 0 0,1 0-1 0 0,-1-1 1 0 0,0 1-1 0 0,0-1 1 0 0,0 0-1 0 0,-1 0 1 0 0,3-3-1 0 0,1-4 59 0 0,-1 1 0 0 0,0-1 0 0 0,0 0 0 0 0,-1 0 0 0 0,4-18 0 0 0,-6 20 36 0 0,-1 0-1 0 0,1 0 0 0 0,-2-1 0 0 0,1 1 1 0 0,-2-8-1 0 0,-1-21 510 0 0,1 27-580 0 0,1 0 0 0 0,-2 0-1 0 0,1 0 1 0 0,-1 0 0 0 0,-1 1-1 0 0,0 0 1 0 0,-5-10-1 0 0,8 16-59 0 0,-2-3 26 0 0,-1-1 0 0 0,1 1-1 0 0,-1 0 1 0 0,0 0 0 0 0,-1 0 0 0 0,1 0 0 0 0,-9-7 0 0 0,5 8-26 0 0,6 4-78 0 0,2 1-16 0 0,0 0-57 0 0,0 0-240 0 0,0 0-102 0 0,0 0-16 0 0</inkml:trace>
  <inkml:trace contextRef="#ctx0" brushRef="#br0" timeOffset="432.46">7377 426 13224 0 0,'-1'2'478'0'0,"-3"7"9"0"0,1 1 1 0 0,1-1-1 0 0,0 1 0 0 0,-2 11 0 0 0,2-6 18 0 0,0-2-277 0 0,0 0 0 0 0,1 0 0 0 0,2 25-1 0 0,0-31-150 0 0,-1 0 0 0 0,2 0 0 0 0,-1 0 0 0 0,1 0 0 0 0,0 0 0 0 0,0-1 0 0 0,1 1 0 0 0,6 10 0 0 0,-8-15-150 0 0,1-1-1 0 0,-1 1 0 0 0,0-1 1 0 0,1 0-1 0 0,-1 1 0 0 0,1-1 1 0 0,-1 0-1 0 0,1 0 0 0 0,0 0 1 0 0,-1-1-1 0 0,4 2 0 0 0,3-1-434 0 0</inkml:trace>
  <inkml:trace contextRef="#ctx0" brushRef="#br0" timeOffset="433.46">7389 252 12008 0 0,'-5'-5'504'0'0,"5"5"-408"0"0,0 0 328 0 0,0 0 64 0 0,0 0 16 0 0,0 0 0 0 0,-7 5-328 0 0,7-5-64 0 0,0 0-16 0 0</inkml:trace>
  <inkml:trace contextRef="#ctx0" brushRef="#br0" timeOffset="933.38">7687 16 11072 0 0,'-2'-4'192'0'0,"1"3"-156"0"0,1 0 1 0 0,0 1 0 0 0,0-1-1 0 0,-1 0 1 0 0,1 1 0 0 0,0-1-1 0 0,-1 1 1 0 0,1-1 0 0 0,-1 1 0 0 0,1-1-1 0 0,-1 0 1 0 0,1 1 0 0 0,-1 0-1 0 0,1-1 1 0 0,-1 1 0 0 0,1-1 0 0 0,-1 1-1 0 0,0-1 1 0 0,0 0 550 0 0,1 1 198 0 0,0 11 822 0 0,1 27-504 0 0,2-1 0 0 0,9 43 1 0 0,23 75 187 0 0,-34-150-1239 0 0,10 36 103 0 0,1 0 1 0 0,3-1 0 0 0,31 62-1 0 0,-42-96-149 0 0,0 1 0 0 0,0-1 0 0 0,0-1 0 0 0,1 1 0 0 0,6 5 0 0 0,-9-9-79 0 0,0 0 0 0 0,0 0 0 0 0,0-1 0 0 0,0 1 1 0 0,1 0-1 0 0,-1-1 0 0 0,1 1 0 0 0,-1-1 0 0 0,1 0 0 0 0,-1 0 0 0 0,1 0 1 0 0,0 0-1 0 0,-1-1 0 0 0,5 2 0 0 0,-5-2-356 0 0,-2 0-97 0 0,1-1-276 0 0,-1 1 782 0 0,0 1-1 0 0,0-1 1 0 0,0 0-1 0 0,1 0 1 0 0,-1 0-1 0 0,0 0 1 0 0,0 0-1 0 0,0 0 1 0 0,0 0-1 0 0,0 0 1 0 0,0 0-1 0 0,0 0 0 0 0,0 0 1 0 0,1 0-1 0 0,-1 0 1 0 0,0 0-1 0 0,0 0 1 0 0,0 0-1 0 0,0 0 1 0 0,0 0-1 0 0,0 0 1 0 0,0 0-1 0 0,0 0 1 0 0,0 0-1 0 0,1 0 1 0 0,-1 0-1 0 0,0-1 1 0 0,0 1-1 0 0,0 0 1 0 0,0 0-1 0 0,0 0 1 0 0,0 0-1 0 0,0 0 1 0 0,0 0-1 0 0,0 0 1 0 0,0 0-1 0 0,0 0 1 0 0,0 0-1 0 0,0 0 0 0 0,1-1 1 0 0,-1 1-1 0 0,0 0 1 0 0,0 0-1 0 0,0 0 1 0 0,0 0-1 0 0,0 0 1 0 0,3-15-1681 0 0,-2 14 1529 0 0,0-1 0 0 0,-1 1 0 0 0,1 0 1 0 0,-1-1-1 0 0,0 1 0 0 0,1-1 0 0 0,-1 1 0 0 0,0-1 0 0 0,0 1 0 0 0,0 0 0 0 0,0-1 1 0 0,0 1-1 0 0,0-1 0 0 0,0 1 0 0 0,-1-1 0 0 0,1 1 0 0 0,-1-3 0 0 0,-3-3-449 0 0,0 0 0 0 0,-1 0 0 0 0,0 0-1 0 0,0 1 1 0 0,0 0 0 0 0,-1 0 0 0 0,1 0 0 0 0,-1 1-1 0 0,-10-7 1 0 0,7 6 463 0 0,0 1-1 0 0,-1 0 0 0 0,-19-6 1 0 0,7 4 1120 0 0,-29-6 1 0 0,26 9 1643 0 0,-1 1-1 0 0,-34 0 1 0 0,58 3-2156 0 0,2 0-30 0 0,0 0-43 0 0,0 0-164 0 0,0 0-75 0 0,0 0-12 0 0,3 0-10 0 0,15 0-16 0 0,-1-1 0 0 0,1 0 0 0 0,34-7 0 0 0,88-37-956 0 0,-126 39 133 0 0,1-1 0 0 0,-1 0-1 0 0,-1-1 1 0 0,1 0 0 0 0,23-21-1 0 0,-20 14-874 0 0</inkml:trace>
  <inkml:trace contextRef="#ctx0" brushRef="#br0" timeOffset="1316.12">8060 101 9696 0 0,'-1'1'353'0'0,"0"3"-218"0"0,0-1 0 0 0,0 0 0 0 0,0 1 0 0 0,0-1 0 0 0,1 0 0 0 0,-1 1 0 0 0,1-1 0 0 0,0 1 0 0 0,0-1 0 0 0,1 4 0 0 0,-2 21 656 0 0,-2-2 357 0 0,1 1 0 0 0,2 33 1 0 0,0-32-424 0 0,0-17-551 0 0,0 1 0 0 0,1 0 0 0 0,1-1 0 0 0,0 1 0 0 0,1-1 0 0 0,0 0 0 0 0,0 0 0 0 0,1 0 0 0 0,1 0-1 0 0,0 0 1 0 0,0-1 0 0 0,1 0 0 0 0,11 15 0 0 0,-15-23-171 0 0,0 0-1 0 0,1 0 1 0 0,-1 0 0 0 0,0-1 0 0 0,0 1-1 0 0,1-1 1 0 0,-1 1 0 0 0,1-1-1 0 0,-1 0 1 0 0,1 0 0 0 0,0 0-1 0 0,-1 0 1 0 0,1-1 0 0 0,0 1 0 0 0,0-1-1 0 0,0 1 1 0 0,-1-1 0 0 0,1 0-1 0 0,3 0 1 0 0,7-2 13 0 0,-1 1-1 0 0,1-2 0 0 0,13-4 1 0 0,4 0 137 0 0,-6 1-89 0 0,0-1 0 0 0,35-15 0 0 0,-53 19 35 0 0,0 1 1 0 0,1 0-1 0 0,-1 1 0 0 0,1 0 0 0 0,0 0 0 0 0,-1 0 0 0 0,1 1 0 0 0,0-1 0 0 0,-1 2 0 0 0,1-1 0 0 0,0 1 0 0 0,8 2 0 0 0,-12-2-70 0 0,-1 0 1 0 0,0-1-1 0 0,0 2 0 0 0,0-1 0 0 0,0 0 0 0 0,0 0 0 0 0,0 1 0 0 0,0-1 0 0 0,0 1 0 0 0,0-1 0 0 0,0 1 0 0 0,-1 0 1 0 0,1 0-1 0 0,-1 0 0 0 0,1 0 0 0 0,1 3 0 0 0,-1 1 107 0 0,1 0 0 0 0,-1 1 0 0 0,-1-1 0 0 0,3 10 0 0 0,2 11 57 0 0,1-5-246 0 0,-4-13-47 0 0,0 1 0 0 0,0-1 1 0 0,9 17-1 0 0,-5-16-184 0 0</inkml:trace>
  <inkml:trace contextRef="#ctx0" brushRef="#br0" timeOffset="5007.74">532 1713 6688 0 0,'0'0'286'0'0,"1"-6"700"0"0,0 2-292 0 0,0 0 1 0 0,0 0-1 0 0,-1 0 0 0 0,1-8 1 0 0,-1 11-215 0 0,-2 1-100 0 0,-3 0-237 0 0,-1 1 1 0 0,1 0 0 0 0,-1 0-1 0 0,1 0 1 0 0,-1 1 0 0 0,1 0-1 0 0,0 0 1 0 0,-6 3 0 0 0,-41 27 676 0 0,33-21-523 0 0,1 2 0 0 0,0 1 0 0 0,1 0 0 0 0,1 1 0 0 0,0 1 0 0 0,1 0 0 0 0,-23 33 0 0 0,25-30-192 0 0,9-15-79 0 0,1 1 1 0 0,0-1-1 0 0,0 1 1 0 0,-4 8-1 0 0,-4 22-13 0 0,10-34-11 0 0,1 0-1 0 0,0-1 1 0 0,0 1-1 0 0,0-1 1 0 0,0 1-1 0 0,0-1 0 0 0,0 1 1 0 0,0 0-1 0 0,0-1 1 0 0,0 1-1 0 0,0-1 0 0 0,0 1 1 0 0,0 0-1 0 0,0-1 1 0 0,1 1-1 0 0,-1-1 0 0 0,0 2 1 0 0,2-1 30 0 0,-1 0 0 0 0,0 1 0 0 0,1-1 0 0 0,-1 0 0 0 0,1 0 0 0 0,-1 0 1 0 0,1 0-1 0 0,-1 0 0 0 0,1 0 0 0 0,0 0 0 0 0,0-1 0 0 0,-1 1 0 0 0,1-1 0 0 0,0 1 0 0 0,0-1 1 0 0,0 1-1 0 0,0-1 0 0 0,-1 0 0 0 0,5 0 0 0 0,7 0 143 0 0,22-3 0 0 0,-20 1-217 0 0,133-14 218 0 0,-104 12-128 0 0,47-2 160 0 0,-76 6-134 0 0,-1 0-1 0 0,0 1 0 0 0,0 1 1 0 0,0 0-1 0 0,27 8 0 0 0,-20-4 31 0 0,-13-3 66 0 0,1 0 0 0 0,0 0 0 0 0,12 7 0 0 0,-18-8-134 0 0,0 0 1 0 0,0 0-1 0 0,-1 0 1 0 0,1 1 0 0 0,-1-1-1 0 0,1 1 1 0 0,-1-1-1 0 0,0 1 1 0 0,0 0-1 0 0,0 0 1 0 0,-1 0-1 0 0,1 0 1 0 0,1 4-1 0 0,-1-2-6 0 0,0-1 0 0 0,-1 0 0 0 0,1 1 0 0 0,-1-1 0 0 0,0 1 0 0 0,-1-1 0 0 0,1 1 0 0 0,-1-1 0 0 0,0 1 0 0 0,0 0 0 0 0,0-1 0 0 0,-1 1 0 0 0,1-1 0 0 0,-1 1-1 0 0,0-1 1 0 0,0 1 0 0 0,-1-1 0 0 0,-2 6 0 0 0,0-1 161 0 0,0 0 0 0 0,-1 1-1 0 0,0-2 1 0 0,0 1 0 0 0,-1 0-1 0 0,-8 8 1 0 0,9-12-149 0 0,0-1-1 0 0,0 1 1 0 0,0-1-1 0 0,0 0 1 0 0,-1 0-1 0 0,1-1 1 0 0,-1 0 0 0 0,0 0-1 0 0,0 0 1 0 0,-10 2-1 0 0,7-2-9 0 0,-1-1 0 0 0,1-1 0 0 0,-1 0 0 0 0,0 0 0 0 0,1 0 0 0 0,-1-2 0 0 0,0 1 0 0 0,1-1 0 0 0,-1 0 0 0 0,-17-6 0 0 0,25 7-40 0 0,-1-1 0 0 0,1-1 1 0 0,0 1-1 0 0,-1 0 0 0 0,1-1 0 0 0,-4-2 0 0 0,4 2-18 0 0,0 1-95 0 0,2-1-21 0 0,1-1-186 0 0,-1-1 1 0 0,0 1-1 0 0,1-1 0 0 0,-1 0 0 0 0,1 1 0 0 0,0 0 1 0 0,2-4-1 0 0,2-4-1042 0 0</inkml:trace>
  <inkml:trace contextRef="#ctx0" brushRef="#br0" timeOffset="5556.27">954 2046 10680 0 0,'0'0'489'0'0,"0"0"-8"0"0,7-5 218 0 0,4-3 313 0 0,0 0-1 0 0,17-16 1 0 0,-5 3-422 0 0,-10 9-425 0 0,20-23-1 0 0,-12 11 228 0 0,13-19 368 0 0,-33 40-699 0 0,1 1-1 0 0,-1 0 0 0 0,0-1 1 0 0,0 1-1 0 0,0 0 0 0 0,0-1 1 0 0,0 0-1 0 0,0 1 0 0 0,-1-1 1 0 0,1 1-1 0 0,-1-1 0 0 0,1-2 0 0 0,-11-4 246 0 0,8 7-232 0 0,0 1-49 0 0,1 0-1 0 0,0 0 0 0 0,-1 0 0 0 0,1 0 0 0 0,0 0 0 0 0,-1 0 0 0 0,1 0 0 0 0,-1 1 0 0 0,0-1 0 0 0,1 0 1 0 0,-1 1-1 0 0,0 0 0 0 0,1-1 0 0 0,-1 1 0 0 0,0 0 0 0 0,1 0 0 0 0,-1 0 0 0 0,0 0 0 0 0,0 0 0 0 0,1 0 1 0 0,-1 0-1 0 0,0 0 0 0 0,1 1 0 0 0,-1-1 0 0 0,0 1 0 0 0,1-1 0 0 0,-1 1 0 0 0,1 0 0 0 0,-1 0 0 0 0,-2 1 1 0 0,-4 4 115 0 0,0-1 1 0 0,1 1 0 0 0,-1 1 0 0 0,-8 9-1 0 0,3-3-36 0 0,7-8-44 0 0,1 1 0 0 0,0-1 0 0 0,0 1 0 0 0,0 1 0 0 0,1-1 0 0 0,0 0-1 0 0,0 1 1 0 0,0 0 0 0 0,1 0 0 0 0,0 0 0 0 0,1 0 0 0 0,-1 1 0 0 0,1-1 0 0 0,-1 14 0 0 0,-5 17 392 0 0,6-29-311 0 0,0-1 0 0 0,1 0 0 0 0,-1 0-1 0 0,2 1 1 0 0,-1 15 0 0 0,2-19-103 0 0,0 9 43 0 0,1 0 0 0 0,0 0 0 0 0,5 14 0 0 0,-6-24-77 0 0,1 0 1 0 0,-1 0-1 0 0,1-1 0 0 0,0 1 1 0 0,0 0-1 0 0,0-1 1 0 0,0 0-1 0 0,1 0 0 0 0,-1 1 1 0 0,1-1-1 0 0,0-1 0 0 0,0 1 1 0 0,0 0-1 0 0,0-1 1 0 0,6 4-1 0 0,-1-2-14 0 0,0 0-1 0 0,0-1 1 0 0,0 0-1 0 0,1 0 1 0 0,-1-1 0 0 0,1 0-1 0 0,-1-1 1 0 0,1 0 0 0 0,0 0-1 0 0,0-1 1 0 0,-1 0 0 0 0,1 0-1 0 0,0-1 1 0 0,0 0-1 0 0,-1-1 1 0 0,1 0 0 0 0,15-5-1 0 0,44-14-2666 0 0,-46 12 1306 0 0</inkml:trace>
  <inkml:trace contextRef="#ctx0" brushRef="#br0" timeOffset="6257.03">1549 1891 9728 0 0,'0'0'284'0'0,"0"0"1"0"0,-1-1-185 0 0,1-1-87 0 0,0 1-8 0 0,0 0 1 0 0,0 1-1 0 0,-1-1 1 0 0,1 0-1 0 0,0 1 1 0 0,0-1-1 0 0,-1 1 1 0 0,1-1-1 0 0,0 0 1 0 0,-1 1-1 0 0,1-1 1 0 0,-1 1-1 0 0,1-1 1 0 0,-1 1-1 0 0,1-1 1 0 0,-1 1-1 0 0,1 0 1 0 0,-1-1-1 0 0,0 1 1 0 0,0-1-1 0 0,-1-1 220 0 0,0 0 1 0 0,-1 0-1 0 0,1 0 1 0 0,0 1-1 0 0,-1-1 1 0 0,1 0-1 0 0,-1 1 1 0 0,1 0-1 0 0,-1 0 1 0 0,0 0-1 0 0,1 0 1 0 0,-1 0-1 0 0,0 0 0 0 0,0 1 1 0 0,0-1-1 0 0,0 1 1 0 0,0 0-1 0 0,1 0 1 0 0,-6 0-1 0 0,2 1-36 0 0,0 0 0 0 0,0 0-1 0 0,1 1 1 0 0,-1-1 0 0 0,0 1 0 0 0,0 0 0 0 0,1 1-1 0 0,-1-1 1 0 0,1 1 0 0 0,0 0 0 0 0,0 1-1 0 0,-5 3 1 0 0,-4 5 400 0 0,0 0 0 0 0,-21 23 0 0 0,34-34-565 0 0,-9 10 405 0 0,-15 22 0 0 0,23-30-386 0 0,0 1 0 0 0,0 0 1 0 0,0-1-1 0 0,1 1 0 0 0,-1 0 0 0 0,1 0 0 0 0,0 0 0 0 0,0 0 0 0 0,0 1 0 0 0,0 7 0 0 0,1-7-33 0 0,0 0 0 0 0,0-1-1 0 0,0 1 1 0 0,1 0 0 0 0,0-1-1 0 0,0 1 1 0 0,0 0 0 0 0,3 5-1 0 0,-2-7-5 0 0,-1-1 0 0 0,0 0 0 0 0,1 0 0 0 0,-1 0 0 0 0,1 0-1 0 0,0 0 1 0 0,-1-1 0 0 0,1 1 0 0 0,0 0 0 0 0,0-1 0 0 0,0 1-1 0 0,1-1 1 0 0,-1 0 0 0 0,0 0 0 0 0,0 0 0 0 0,1 0 0 0 0,3 1-1 0 0,0-1-9 0 0,0 0 0 0 0,-1 0 0 0 0,1-1 0 0 0,0 0 0 0 0,0 0 0 0 0,0 0 0 0 0,0-1 0 0 0,0 0 0 0 0,0 0 0 0 0,0 0 0 0 0,-1-1 0 0 0,1 0 0 0 0,-1 0 0 0 0,1 0 0 0 0,-1-1 0 0 0,0 1 0 0 0,10-8 0 0 0,-10 6-58 0 0,0 0 0 0 0,-1 0 0 0 0,7-8 0 0 0,9-8-329 0 0,13-15-490 0 0,-32 34 931 0 0,-1 3-108 0 0,-1 17 188 0 0,-1-1-1 0 0,-1 0 1 0 0,-1 0-1 0 0,-8 25 1 0 0,5-20 190 0 0,-7 45 1 0 0,12-47-141 0 0,1 0 0 0 0,1 0 0 0 0,1 0-1 0 0,6 32 1 0 0,-6-50-145 0 0,0 0 0 0 0,0 0 0 0 0,0 0 0 0 0,1-1 0 0 0,0 1-1 0 0,-1 0 1 0 0,1-1 0 0 0,0 1 0 0 0,0-1 0 0 0,0 0 0 0 0,1 0-1 0 0,-1 0 1 0 0,4 3 0 0 0,-2-2-23 0 0,0 0 0 0 0,0-1 0 0 0,0 1 0 0 0,0-1 0 0 0,0 0 0 0 0,1 0 0 0 0,-1-1 0 0 0,7 2 0 0 0,-2-2-114 0 0,-1 0 0 0 0,1-1 0 0 0,-1 0 0 0 0,1 0 0 0 0,0-1 0 0 0,-1 0 0 0 0,1-1 0 0 0,8-2 0 0 0,-11 2 17 0 0,-1 0-1 0 0,1 0 0 0 0,0-1 0 0 0,-1 1 0 0 0,1-2 0 0 0,-1 1 0 0 0,0 0 0 0 0,0-1 0 0 0,0 0 0 0 0,-1 0 0 0 0,1 0 0 0 0,4-7 0 0 0,-1 1-174 0 0,-6 8 215 0 0,0 0 1 0 0,-1 1 0 0 0,1-1 0 0 0,0 0 0 0 0,-1-1 0 0 0,0 1 0 0 0,1 0 0 0 0,-1 0 0 0 0,0-1 0 0 0,0 1 0 0 0,0 0 0 0 0,0-1 0 0 0,-1 1 0 0 0,1-1 0 0 0,-1 1 0 0 0,1-1 0 0 0,-1 1 0 0 0,0-1 0 0 0,0 0 0 0 0,-1-2 0 0 0,-19-104-856 0 0,18 100 948 0 0,1 1-1 0 0,-2-1 1 0 0,1 1-1 0 0,-1 0 1 0 0,-1 0-1 0 0,1 0 1 0 0,-1 1-1 0 0,-1-1 1 0 0,1 1-1 0 0,-12-13 0 0 0,14 17 7 0 0,-1 1 0 0 0,0 0 0 0 0,0-1 0 0 0,0 1 0 0 0,0 0 0 0 0,0 0 0 0 0,0 1 0 0 0,-1-1 0 0 0,1 1 0 0 0,-1 0-1 0 0,1-1 1 0 0,-1 1 0 0 0,1 1 0 0 0,-1-1 0 0 0,1 1 0 0 0,-1-1 0 0 0,0 1 0 0 0,1 0 0 0 0,-1 0 0 0 0,0 1-1 0 0,1-1 1 0 0,-1 1 0 0 0,0-1 0 0 0,1 1 0 0 0,-1 1 0 0 0,1-1 0 0 0,-1 0 0 0 0,-3 3 0 0 0,1 0 24 0 0,-1 0 1 0 0,1 0-1 0 0,0 1 0 0 0,0 0 1 0 0,0 0-1 0 0,0 0 1 0 0,1 1-1 0 0,0 0 0 0 0,0 0 1 0 0,1 1-1 0 0,0-1 1 0 0,0 1-1 0 0,0 0 1 0 0,1 0-1 0 0,-3 8 0 0 0,5 9-90 0 0,1-18-33 0 0,1-6 1 0 0,0 1 0 0 0,0 0 0 0 0,-1 0 0 0 0,1 0 0 0 0,0-1 0 0 0,1 1 0 0 0,-1 0 0 0 0,0-1 0 0 0,0 1 0 0 0,0-1 1 0 0,0 1-1 0 0,0-1 0 0 0,0 0 0 0 0,2 1 0 0 0,9 0-1272 0 0,-2-1-398 0 0</inkml:trace>
  <inkml:trace contextRef="#ctx0" brushRef="#br0" timeOffset="6671.77">1714 1890 11072 0 0,'0'0'324'0'0,"-1"-1"-3"0"0,-2-6-98 0 0,2 5 334 0 0,1 2 167 0 0,0 0 39 0 0,-11 10 543 0 0,10-8-1190 0 0,-1 1 1 0 0,1-1-1 0 0,0 0 0 0 0,0 1 0 0 0,0-1 1 0 0,0 1-1 0 0,1-1 0 0 0,-1 1 0 0 0,1-1 1 0 0,-1 5-1 0 0,0 29 710 0 0,1-28-655 0 0,0 7 71 0 0,0-1 0 0 0,2 1 1 0 0,-1-1-1 0 0,6 18 0 0 0,-6-26-202 0 0,1 0 0 0 0,1 0 0 0 0,-1 0-1 0 0,1-1 1 0 0,0 1 0 0 0,0-1 0 0 0,1 1 0 0 0,-1-1 0 0 0,1 0 0 0 0,0 0 0 0 0,1-1 0 0 0,5 6-1 0 0,-5-7 0 0 0,-1 0 1 0 0,1 0-1 0 0,0 0 0 0 0,0-1 0 0 0,0 1 0 0 0,0-1 0 0 0,0 0 0 0 0,1-1 0 0 0,-1 1 0 0 0,1-1 0 0 0,-1 0 0 0 0,1-1 0 0 0,-1 1 0 0 0,1-1 0 0 0,0 0 0 0 0,10-2 0 0 0,2-3-37 0 0,-9 3 7 0 0,0-1-1 0 0,-1 0 1 0 0,1 0-1 0 0,-1-1 1 0 0,11-6 0 0 0,0-2-5 0 0,0-2 1 0 0,31-27-1 0 0,-42 33-4 0 0,0-1-1 0 0,0 0 1 0 0,-1 0 0 0 0,-1 0-1 0 0,1-1 1 0 0,-1 0 0 0 0,8-19-1 0 0,-13 25 7 0 0,0 0-1 0 0,0-1 1 0 0,0 1-1 0 0,-1-1 1 0 0,1 1-1 0 0,-1-1 1 0 0,0 1-1 0 0,0-1 1 0 0,-1 1-1 0 0,0-1 1 0 0,1 1-1 0 0,-1 0 1 0 0,-1-1-1 0 0,1 1 1 0 0,-4-8-1 0 0,2 6 6 0 0,0 1 0 0 0,0-1 0 0 0,0 1 0 0 0,-1-1 0 0 0,0 1 0 0 0,0 0 0 0 0,0 0 0 0 0,-1 1 0 0 0,1 0-1 0 0,-8-6 1 0 0,9 9 43 0 0,-7-3-44 0 0,0 3-71 0 0,10 1 36 0 0,-1 0 0 0 0,1 0 0 0 0,0 0 0 0 0,0 0 0 0 0,-1 0 1 0 0,1 1-1 0 0,0-1 0 0 0,-1 0 0 0 0,1 0 0 0 0,0 0 0 0 0,0 0 0 0 0,-1 0 0 0 0,1 0 0 0 0,0 0 0 0 0,0 1 0 0 0,0-1 1 0 0,-1 0-1 0 0,1 0 0 0 0,0 0 0 0 0,0 1 0 0 0,0-1 0 0 0,-1 0 0 0 0,1 0 0 0 0,0 0 0 0 0,0 1 0 0 0,0-1 0 0 0,0 0 1 0 0,0 1-46 0 0,-1-1-406 0 0</inkml:trace>
  <inkml:trace contextRef="#ctx0" brushRef="#br0" timeOffset="7076.68">2212 1971 10480 0 0,'0'0'306'0'0,"0"0"-4"0"0,0 0-93 0 0,0 0 326 0 0,0 0 158 0 0,0 0 38 0 0,6 0 551 0 0,-4 0-1207 0 0,5 0 312 0 0,0 0 0 0 0,-1-1 1 0 0,1 0-1 0 0,10-2 0 0 0,-6 2-176 0 0,-10 1-171 0 0,0 0-1 0 0,1 0 1 0 0,-1 0 0 0 0,0-1-1 0 0,0 1 1 0 0,1 0-1 0 0,-1-1 1 0 0,0 1 0 0 0,0 0-1 0 0,0-1 1 0 0,3-1-1 0 0,19-10 686 0 0,-15 8-497 0 0,-1 0 1 0 0,1 0 0 0 0,-1-1 0 0 0,7-6-1 0 0,-2 4 36 0 0,-11 6-234 0 0,1 1 0 0 0,-1-1 0 0 0,0 0 1 0 0,0 0-1 0 0,1 1 0 0 0,-1-1 0 0 0,0 0 0 0 0,0 0 1 0 0,0 0-1 0 0,0 0 0 0 0,0 0 0 0 0,0-2 0 0 0,2-1-8 0 0,-1-1-1 0 0,1 1 1 0 0,-1-1 0 0 0,-1 0-1 0 0,1 0 1 0 0,-1 0-1 0 0,0 0 1 0 0,0 0-1 0 0,0 0 1 0 0,-1 0-1 0 0,1 0 1 0 0,-2-7-1 0 0,2 11-21 0 0,-1-2 0 0 0,-6-7 0 0 0,5 8 12 0 0,0 1 0 0 0,0 0 0 0 0,0-1 0 0 0,-1 1 0 0 0,1-1 0 0 0,0 1 0 0 0,-1 0 0 0 0,1 0 0 0 0,-1 0 0 0 0,1 0-1 0 0,-1 0 1 0 0,1 0 0 0 0,-1 0 0 0 0,0 1 0 0 0,0-1 0 0 0,1 1 0 0 0,-1-1 0 0 0,0 1 0 0 0,0-1 0 0 0,0 1 0 0 0,1 0-1 0 0,-4 0 1 0 0,2 0 19 0 0,0 1-1 0 0,-1-1 0 0 0,1 1 1 0 0,0 0-1 0 0,-1 0 1 0 0,1 0-1 0 0,0 1 0 0 0,0-1 1 0 0,0 1-1 0 0,-6 3 0 0 0,2 1 76 0 0,0 0-1 0 0,1 0 0 0 0,-1 1 1 0 0,1 0-1 0 0,1 0 0 0 0,-1 0 1 0 0,1 1-1 0 0,0 0 0 0 0,1 0 1 0 0,0 0-1 0 0,0 1 0 0 0,1-1 1 0 0,0 1-1 0 0,1 0 0 0 0,-3 10 1 0 0,5-12-97 0 0,-1-1 1 0 0,1 1-1 0 0,0 0 1 0 0,0-1 0 0 0,1 1-1 0 0,0-1 1 0 0,3 13-1 0 0,1 9 8 0 0,-4-24-45 0 0,0 0 1 0 0,0 0-1 0 0,0-1 1 0 0,1 1-1 0 0,-1 0 1 0 0,1-1-1 0 0,0 1 1 0 0,-1-1-1 0 0,2 0 0 0 0,-1 1 1 0 0,0-1-1 0 0,1 0 1 0 0,-1-1-1 0 0,1 1 1 0 0,0 0-1 0 0,0-1 1 0 0,0 1-1 0 0,0-1 0 0 0,1 0 1 0 0,-1 0-1 0 0,0 0 1 0 0,1-1-1 0 0,0 1 1 0 0,-1-1-1 0 0,1 0 1 0 0,0 0-1 0 0,0 0 0 0 0,-1 0 1 0 0,1-1-1 0 0,0 1 1 0 0,0-1-1 0 0,7-1 1 0 0,-2 0-631 0 0,0-1 0 0 0,0 0 0 0 0,0-1 0 0 0,-1 0 0 0 0,14-6 0 0 0,-18 6 121 0 0,1 1 0 0 0,-1 0 0 0 0,1 0 0 0 0,0 1 0 0 0,-1-1 0 0 0,1 1 0 0 0,9-1 0 0 0,8 1-440 0 0</inkml:trace>
  <inkml:trace contextRef="#ctx0" brushRef="#br0" timeOffset="7452.69">2572 1994 12384 0 0,'0'0'564'0'0,"0"0"-10"0"0,1-9 520 0 0,2 3-326 0 0,-1 0 0 0 0,0 0 1 0 0,-1 0-1 0 0,0 0 1 0 0,1-11-1 0 0,3-11 547 0 0,-3 13-739 0 0,2-4-78 0 0,3 1-146 0 0,-6 15-276 0 0,0 0 1 0 0,0 0-1 0 0,0 0 1 0 0,1 0-1 0 0,-1 0 1 0 0,1 0-1 0 0,0 0 1 0 0,2-2-1 0 0,0 1 22 0 0,29-30 243 0 0,-30 32-308 0 0,0-1 0 0 0,0 1 0 0 0,0 0 0 0 0,1-1 0 0 0,-1 1 0 0 0,1 1 0 0 0,0-1 0 0 0,7-2 0 0 0,-9 4-10 0 0,0 0 0 0 0,1 0-1 0 0,-1 0 1 0 0,1 0 0 0 0,-1 0-1 0 0,1 1 1 0 0,-1-1 0 0 0,1 1-1 0 0,-1 0 1 0 0,0 0 0 0 0,5 2-1 0 0,-2-1 6 0 0,0 1 0 0 0,0 0 0 0 0,8 7 0 0 0,1 3-8 0 0,-1 0 0 0 0,-1 1 0 0 0,11 16 0 0 0,-16-20-244 0 0,1 1-1 0 0,0-1 1 0 0,1 0 0 0 0,0-1-1 0 0,18 15 1 0 0,-17-18-330 0 0</inkml:trace>
  <inkml:trace contextRef="#ctx0" brushRef="#br0" timeOffset="7850.5">3124 1816 12992 0 0,'1'-5'609'0'0,"-1"4"-597"0"0,0 1 0 0 0,0-1 0 0 0,0 0 1 0 0,0 1-1 0 0,0-1 0 0 0,0 0 1 0 0,0 1-1 0 0,0-1 0 0 0,0 0 1 0 0,-1 1-1 0 0,1-1 0 0 0,0 1 0 0 0,0-1 1 0 0,0 0-1 0 0,-1 1 0 0 0,1-1 1 0 0,0 1-1 0 0,-1-1 0 0 0,1 1 0 0 0,-1-1 1 0 0,1 0-1 0 0,0 1 0 0 0,-2-1 1 0 0,2 1 4 0 0,-1-1 0 0 0,1 1 0 0 0,-1 0 1 0 0,1 0-1 0 0,-1-1 0 0 0,1 1 0 0 0,0 0 1 0 0,-1-1-1 0 0,1 1 0 0 0,-1 0 0 0 0,1-1 1 0 0,0 1-1 0 0,-1-1 0 0 0,1 1 0 0 0,0 0 1 0 0,0-1-1 0 0,-1 1 0 0 0,1-1 0 0 0,0 1 0 0 0,0-1 1 0 0,0 1-1 0 0,0-1 0 0 0,-1 1 0 0 0,1-1 1 0 0,0 1-1 0 0,0-1 0 0 0,0 0 0 0 0,0-2 226 0 0,-1 2-50 0 0,0 0-1 0 0,0-1 1 0 0,0 1-1 0 0,0 0 1 0 0,0 0 0 0 0,-1 0-1 0 0,1 0 1 0 0,0 0 0 0 0,-1 0-1 0 0,1 1 1 0 0,0-1 0 0 0,-1 0-1 0 0,1 1 1 0 0,-1-1 0 0 0,1 1-1 0 0,-1-1 1 0 0,1 1 0 0 0,-1 0-1 0 0,1-1 1 0 0,-1 1 0 0 0,0 0-1 0 0,-2 0 1 0 0,1 1-21 0 0,0-1-1 0 0,1 1 1 0 0,-1-1 0 0 0,1 1-1 0 0,-1 0 1 0 0,0 0 0 0 0,1 0-1 0 0,-1 0 1 0 0,1 0 0 0 0,0 1-1 0 0,-1-1 1 0 0,1 1 0 0 0,-3 2-1 0 0,-2 5 94 0 0,0 1 0 0 0,1 0 0 0 0,0 0-1 0 0,-6 13 1 0 0,12-22-254 0 0,-2 4 92 0 0,0 0-1 0 0,0 1 1 0 0,1 0 0 0 0,0-1 0 0 0,0 1-1 0 0,0 0 1 0 0,1-1 0 0 0,0 1 0 0 0,0 0-1 0 0,0 0 1 0 0,2 8 0 0 0,0 17-39 0 0,-2-27-64 0 0,0 1 0 0 0,1-1 0 0 0,0 0 0 0 0,0 1 0 0 0,0-1 0 0 0,1 0 0 0 0,-1 0 0 0 0,1 0 0 0 0,0 0 0 0 0,0 0 0 0 0,4 5 0 0 0,-4-6 0 0 0,0 0 0 0 0,1 0 0 0 0,-1 0 0 0 0,0-1 0 0 0,1 1 0 0 0,0-1 0 0 0,-1 0 0 0 0,1 0 0 0 0,0 0 0 0 0,0 0 0 0 0,0 0 0 0 0,1-1 0 0 0,-1 1 0 0 0,0-1 0 0 0,6 1 0 0 0,-3-1-84 0 0,1 0-1 0 0,-1-1 1 0 0,1 0 0 0 0,0 0-1 0 0,-1-1 1 0 0,1 0-1 0 0,-1 0 1 0 0,1 0-1 0 0,-1-1 1 0 0,1 0-1 0 0,-1 0 1 0 0,0-1 0 0 0,0 0-1 0 0,8-5 1 0 0,54-27-1950 0 0,29-14-122 0 0,-64 32 1836 0 0,-24 14 307 0 0,-1-1 0 0 0,0 0-1 0 0,1-1 1 0 0,8-6-1 0 0,0 0 163 0 0,-13 9-44 0 0,-1-1 1 0 0,0 1-1 0 0,1-1 0 0 0,-1 1 1 0 0,0-1-1 0 0,-1 0 1 0 0,1-1-1 0 0,0 1 0 0 0,-1 0 1 0 0,0-1-1 0 0,1 1 0 0 0,-2-1 1 0 0,1 0-1 0 0,2-4 1 0 0,-2 0 139 0 0,0 0 0 0 0,0 0 0 0 0,-1 0-1 0 0,0 0 1 0 0,0-15 0 0 0,-1 22-224 0 0,-1 0-1 0 0,1 0 1 0 0,0 1 0 0 0,0-1-1 0 0,-1 0 1 0 0,1 1-1 0 0,0-1 1 0 0,-1 0-1 0 0,1 1 1 0 0,-1-1-1 0 0,1 0 1 0 0,-1 1 0 0 0,1-1-1 0 0,-1 1 1 0 0,1-1-1 0 0,-1 1 1 0 0,0-1-1 0 0,1 1 1 0 0,-1-1-1 0 0,0 1 1 0 0,1 0 0 0 0,-1-1-1 0 0,0 1 1 0 0,1 0-1 0 0,-1 0 1 0 0,0 0-1 0 0,0-1 1 0 0,1 1-1 0 0,-1 0 1 0 0,0 0 0 0 0,0 0-1 0 0,1 0 1 0 0,-1 0-1 0 0,0 0 1 0 0,-1 1-1 0 0,-26 2 252 0 0,19-1-144 0 0,-1 0-1 0 0,1 1 0 0 0,0 0 0 0 0,0 1 1 0 0,0 0-1 0 0,1 1 0 0 0,-1 0 0 0 0,1 0 1 0 0,0 0-1 0 0,-12 13 0 0 0,13-12-58 0 0,1 0 0 0 0,1 1 0 0 0,-1 0 0 0 0,1 0 0 0 0,0 0 0 0 0,1 1 0 0 0,0-1 0 0 0,0 1 0 0 0,1 0 0 0 0,0 0 0 0 0,0 0 0 0 0,1 1 0 0 0,0-1 0 0 0,0 1 0 0 0,0 12 0 0 0,1-12-33 0 0,0-3 12 0 0,0 1 0 0 0,1-1 1 0 0,-1 0-1 0 0,2 1 0 0 0,-1-1 0 0 0,1 0 0 0 0,2 11 1 0 0,-1-8 2 0 0,0-1 20 0 0,0 0 0 0 0,1 0 0 0 0,0-1 0 0 0,0 1 1 0 0,0-1-1 0 0,1 1 0 0 0,0-1 0 0 0,1 0 0 0 0,5 6 0 0 0,-7-9-71 0 0,1 0 0 0 0,0-1 0 0 0,0 0 0 0 0,0 0 0 0 0,0 0 0 0 0,0 0 0 0 0,0-1 0 0 0,1 1 0 0 0,7 2 0 0 0,-3-3 0 0 0,1 1 0 0 0,-1-1 0 0 0,21 2 0 0 0,-15-3-243 0 0,1-1 0 0 0,-1 0 0 0 0,1-1 0 0 0,-1-1 0 0 0,1 0 0 0 0,-1-1 0 0 0,0-1 0 0 0,0 0 0 0 0,0-1 0 0 0,-1 0 0 0 0,27-15 0 0 0,-17 1-817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3:11:22.4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1 516 7248 0 0,'0'0'209'0'0,"0"0"30"0"0,0 0-26 0 0,0 0-18 0 0,0 0-3 0 0,0 0 16 0 0,0 0 65 0 0,0 0 23 0 0,0 0 7 0 0,0 0 1 0 0,0 0 0 0 0,0 0 0 0 0,1 2 0 0 0,4 11 54 0 0,-1 0 1 0 0,0 1 0 0 0,-1-1-1 0 0,0 1 1 0 0,-1 0-1 0 0,0 15 1 0 0,0-5-73 0 0,0 7-81 0 0,-1-18-79 0 0,3 22 0 0 0,10 69-98 0 0,-5-33-29 0 0,26 80 75 0 0,-32-141-60 0 0,2 5-5 0 0,0 0-1 0 0,1 0 1 0 0,0-1 0 0 0,2 0 0 0 0,-1-1 0 0 0,13 17 0 0 0,-12-20-9 0 0,0 0 0 0 0,0-1 0 0 0,1 0 0 0 0,0-1-1 0 0,0 0 1 0 0,1 0 0 0 0,0-1 0 0 0,15 9 0 0 0,-6-7 77 0 0,0 0 1 0 0,1 0-1 0 0,0-2 0 0 0,37 9 1 0 0,-7-7 23 0 0,54 2 0 0 0,-54-9 134 0 0,83-8 0 0 0,51-17 558 0 0,-168 21-762 0 0,278-34-31 0 0,-199 24 0 0 0,69-11 0 0 0,42-6 7 0 0,-40 7-105 0 0,-13 0-32 0 0,37-6 301 0 0,149-8 134 0 0,-57 8-121 0 0,4 2 30 0 0,-55 6-124 0 0,122-4-26 0 0,-74 32-12 0 0,-171-2-40 0 0,-42-3-12 0 0,133 9 0 0 0,382 49 64 0 0,-342-18-64 0 0,-78-11 0 0 0,-96-18 0 0 0,71 25 0 0 0,-93-26 0 0 0,106 40 0 0 0,-12-2 0 0 0,170 67 0 0 0,-276-104 0 0 0,-2-1 0 0 0,-2 2 0 0 0,30 21 0 0 0,-11-7 0 0 0,4 4-59 0 0,-31-19 7 0 0,2-1 0 0 0,35 17-1 0 0,53 15 53 0 0,-97-41 0 0 0,0-2 0 0 0,1 1 0 0 0,0-2 0 0 0,-1 0 0 0 0,1 0 0 0 0,13-2 0 0 0,-14 1 0 0 0,0 1 0 0 0,0-1 0 0 0,0-1 0 0 0,0 0 0 0 0,1-1 0 0 0,-1 0 0 0 0,0-1 0 0 0,-1 0 0 0 0,1-1 0 0 0,0 0 0 0 0,-1-1 0 0 0,0 0 0 0 0,16-11 0 0 0,-14 8 0 0 0,-4 2 0 0 0,-1 1 0 0 0,0-1 0 0 0,14-13 0 0 0,41-51 79 0 0,-33 35-57 0 0,1 2 1 0 0,55-45 0 0 0,-70 65 27 0 0,5-4 21 0 0,0 2-1 0 0,39-22 0 0 0,3 8-70 0 0,77-26 0 0 0,-73 32-13 0 0,29-11 412 0 0,118-24-1 0 0,-135 46-344 0 0,-1 4-1 0 0,116 3 0 0 0,312 38-53 0 0,-252-7 0 0 0,-26-9-18 0 0,-89-9-198 0 0,385 7 450 0 0,39-33-667 0 0,-426 12 341 0 0,353-30 188 0 0,-336 20 42 0 0,519-61-166 0 0,-4-40 551 0 0,-247 26 620 0 0,25-3-418 0 0,-11 7 291 0 0,-114 22-747 0 0,88-19-122 0 0,-230 46-184 0 0,140-34-84 0 0,-262 55 148 0 0,-1-3 0 0 0,0-2 1 0 0,-2-3-1 0 0,0-2 0 0 0,56-38 1 0 0,-88 50-272 0 0,-1-1 1 0 0,0-1-1 0 0,-1-1 1 0 0,-1-1-1 0 0,-1-1 1 0 0,0-1-1 0 0,25-38 1 0 0,-25 24-871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2:55:55.088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123 1610 8840 0 0,'0'0'197'0'0,"-13"0"475"0"0,7 0-1936 0 0,-5 0 6540 0 0,10-1-2426 0 0,7-2-2218 0 0,66-19 91 0 0,11-8-319 0 0,17-7 8 0 0,-46 16-231 0 0,106-26 0 0 0,-124 38-58 0 0,-13 2-21 0 0,391-95 568 0 0,-5-20-670 0 0,-353 103 0 0 0,258-90 0 0 0,437-105-512 0 0,-337 102 512 0 0,-52-3 0 0 0,227-67 0 0 0,150 3 0 0 0,-372 93-308 0 0,-172 38 120 0 0,-22 4-272 0 0,165-34-2537 0 0,-218 59 716 0 0,-86 16-2540 0 0</inkml:trace>
  <inkml:trace contextRef="#ctx0" brushRef="#br0" timeOffset="889.68">52 1405 7616 0 0,'0'0'222'0'0,"6"-4"28"0"0,33-22 2726 0 0,-31 20-1228 0 0,0 1 1 0 0,18-9 0 0 0,-18 8 2107 0 0,-18 12-3031 0 0,-19 18-182 0 0,21-18-473 0 0,0 0 0 0 0,1 1 0 0 0,-1 0 1 0 0,1 0-1 0 0,-7 10 0 0 0,1 1 32 0 0,8-13-123 0 0,1 0-1 0 0,0 1 0 0 0,0-1 1 0 0,1 1-1 0 0,-4 9 0 0 0,4-7 30 0 0,0 1 1 0 0,0 0-1 0 0,1-1 0 0 0,0 1 0 0 0,1 0 0 0 0,0 0 1 0 0,0 0-1 0 0,2 18 0 0 0,-1-22-35 0 0,1 0 1 0 0,0 0-1 0 0,0 0 1 0 0,1 0-1 0 0,0 0 1 0 0,0-1-1 0 0,0 1 1 0 0,0 0-1 0 0,1-1 1 0 0,-1 0-1 0 0,1 1 0 0 0,0-1 1 0 0,0 0-1 0 0,1-1 1 0 0,-1 1-1 0 0,1 0 1 0 0,6 3-1 0 0,8 6 133 0 0,1-2-1 0 0,1 0 0 0 0,0-2 1 0 0,0 0-1 0 0,32 9 0 0 0,62 20 41 0 0,-89-31-1161 0 0,0-1 1 0 0,30 3 0 0 0,-43-6-69 0 0</inkml:trace>
  <inkml:trace contextRef="#ctx0" brushRef="#br1" timeOffset="367910.75">5947 1394 7136 0 0,'0'0'2'0'0,"-2"-2"289"0"0,1 1 1 0 0,-1-1-1 0 0,0 1 1 0 0,1-1 0 0 0,-1 1-1 0 0,0 0 1 0 0,0 0-1 0 0,-2-1 1 0 0,-1 1 1530 0 0,4 1-1696 0 0,1 0 1 0 0,-1 1-1 0 0,0-1 1 0 0,1 0-1 0 0,-1 1 0 0 0,0-1 1 0 0,1 1-1 0 0,-1-1 1 0 0,1 1-1 0 0,-1-1 1 0 0,0 1-1 0 0,1-1 1 0 0,-1 1-1 0 0,1-1 1 0 0,0 1-1 0 0,-1-1 1 0 0,1 1-1 0 0,-1 0 1 0 0,1-1-1 0 0,0 1 1 0 0,-1 0-1 0 0,1 0 0 0 0,0-1 1 0 0,0 1-1 0 0,0 0 1 0 0,0 0-1 0 0,0-1 1 0 0,-1 1-1 0 0,1 0 1 0 0,1 1-1 0 0,-2 26 188 0 0,1-27-190 0 0,1 6-63 0 0,-1 0 0 0 0,1 0-1 0 0,1 0 1 0 0,-1 0 0 0 0,1 0-1 0 0,0-1 1 0 0,1 1 0 0 0,0-1-1 0 0,4 8 1 0 0,-6-12-51 0 0,0 0-1 0 0,1 0 0 0 0,-1 1 1 0 0,1-1-1 0 0,0-1 0 0 0,0 1 1 0 0,0 0-1 0 0,0 0 0 0 0,0-1 1 0 0,0 1-1 0 0,0-1 1 0 0,0 0-1 0 0,1 1 0 0 0,-1-1 1 0 0,0 0-1 0 0,1 0 0 0 0,-1-1 1 0 0,1 1-1 0 0,-1 0 1 0 0,1-1-1 0 0,-1 0 0 0 0,1 1 1 0 0,0-1-1 0 0,-1 0 0 0 0,1 0 1 0 0,-1-1-1 0 0,5 0 0 0 0,-5 1-23 0 0,0-1 0 0 0,0 1 0 0 0,0-1-1 0 0,-1 0 1 0 0,1 0 0 0 0,0 0 0 0 0,0 0-1 0 0,-1 0 1 0 0,1 0 0 0 0,-1 0-1 0 0,1 0 1 0 0,-1-1 0 0 0,0 1 0 0 0,1-1-1 0 0,-1 1 1 0 0,0-1 0 0 0,0 1-1 0 0,0-1 1 0 0,0 0 0 0 0,0 0 0 0 0,0 1-1 0 0,-1-1 1 0 0,1 0 0 0 0,-1 0-1 0 0,1 0 1 0 0,0-3 0 0 0,-1 0 21 0 0,1 0 0 0 0,-1-1 0 0 0,0 1 0 0 0,0 0 0 0 0,0 0 0 0 0,-1 0 0 0 0,0 0 0 0 0,0 0 0 0 0,-1-5-1 0 0,-1 2-6 0 0,0-2 55 0 0,0 1 0 0 0,-1-1 1 0 0,-1 1-1 0 0,-5-10 0 0 0,9 17-2 0 0,0 1 0 0 0,0-1-1 0 0,-1 0 1 0 0,1 1-1 0 0,-1-1 1 0 0,1 1 0 0 0,-1-1-1 0 0,0 1 1 0 0,0 0 0 0 0,-3-3-1 0 0,4 4 2 0 0,0 0 0 0 0,-1-1 1 0 0,1 1-1 0 0,0 0 0 0 0,-1-1 0 0 0,1 1 0 0 0,0 0 0 0 0,-1 0 0 0 0,1 0 0 0 0,0 0 0 0 0,0 0 0 0 0,-1 1 0 0 0,1-1 0 0 0,0 0 0 0 0,-1 1 0 0 0,1-1 0 0 0,0 1 0 0 0,0-1 0 0 0,-2 2 0 0 0,1-1-69 0 0,0 0 0 0 0,1 1 0 0 0,-1-1-1 0 0,1 1 1 0 0,-1-1 0 0 0,1 1 0 0 0,0 0-1 0 0,0 0 1 0 0,0-1 0 0 0,-1 1-1 0 0,2 0 1 0 0,-1 0 0 0 0,0 0 0 0 0,0 0-1 0 0,1 0 1 0 0,-1 0 0 0 0,1 1 0 0 0,-1-1-1 0 0,1 0 1 0 0,0 0 0 0 0,0 0 0 0 0,0 0-1 0 0,0 0 1 0 0,0 1 0 0 0,1-1-1 0 0,-1 0 1 0 0,1 0 0 0 0,-1 0 0 0 0,1 0-1 0 0,1 3 1 0 0,1 0-368 0 0</inkml:trace>
  <inkml:trace contextRef="#ctx0" brushRef="#br1" timeOffset="368327">6096 1504 9696 0 0,'4'6'1336'0'0,"-1"-7"-63"0"0,2-14 939 0 0,0-24-124 0 0,-5 22-1675 0 0,2-22 367 0 0,-1 36-772 0 0,-1 0-1 0 0,1 0 0 0 0,0-1 0 0 0,0 1 0 0 0,0 0 0 0 0,0 0 0 0 0,0 0 0 0 0,4-5 0 0 0,-5 8-20 0 0,0-1 0 0 0,0 1 0 0 0,0 0 0 0 0,0 0 0 0 0,0 0 0 0 0,0 0 0 0 0,0 0 0 0 0,0 0 0 0 0,1 0 0 0 0,-1-1 0 0 0,0 1 0 0 0,0 0 0 0 0,0 0 0 0 0,0 0 0 0 0,0 0 0 0 0,1 0 0 0 0,-1 0 0 0 0,0 0 0 0 0,0 0 0 0 0,0 0 0 0 0,0 0 0 0 0,0 0 0 0 0,1 0 0 0 0,-1 0 0 0 0,0 0 0 0 0,0 0 0 0 0,0 0 0 0 0,0 0 0 0 0,1 0 0 0 0,-1 0 0 0 0,0 0 0 0 0,0 0 0 0 0,0 0 0 0 0,0 0 0 0 0,0 0 0 0 0,1 0 0 0 0,-1 0 0 0 0,0 0 0 0 0,0 0 0 0 0,5 7-208 0 0,2 10 126 0 0,7 64 10 0 0,-12-74-121 0 0</inkml:trace>
  <inkml:trace contextRef="#ctx0" brushRef="#br1" timeOffset="368970.16">6212 1464 9928 0 0,'0'0'210'0'0,"15"1"3186"0"0,-11-3-3096 0 0,-1 1 0 0 0,1-1 0 0 0,0 0 0 0 0,-1 0 0 0 0,1-1 0 0 0,-1 1 0 0 0,1 0 0 0 0,-1-1 0 0 0,0 0 0 0 0,3-3 0 0 0,-5 4-237 0 0,1 0-1 0 0,0 1 1 0 0,-1-1 0 0 0,0 0 0 0 0,1 0 0 0 0,-1 0 0 0 0,0 0 0 0 0,0 0 0 0 0,0 0 0 0 0,0 0-1 0 0,0-1 1 0 0,-1 1 0 0 0,1 0 0 0 0,-1 0 0 0 0,1-1 0 0 0,-1 1 0 0 0,0 0 0 0 0,0 0 0 0 0,0-4-1 0 0,0 5-42 0 0,0 1 0 0 0,0 0 0 0 0,0-1 0 0 0,0 1 0 0 0,0-1 0 0 0,0 1 0 0 0,-1-1 0 0 0,1 1-1 0 0,0 0 1 0 0,0-1 0 0 0,0 1 0 0 0,0-1 0 0 0,-1 1 0 0 0,1 0 0 0 0,0-1 0 0 0,0 1 0 0 0,-1 0 0 0 0,1-1-1 0 0,0 1 1 0 0,0 0 0 0 0,-1-1 0 0 0,1 1 0 0 0,-1 0 0 0 0,1 0 0 0 0,0-1 0 0 0,-1 1 0 0 0,1 0-1 0 0,0 0 1 0 0,-1 0 0 0 0,1 0 0 0 0,-1-1 0 0 0,1 1 0 0 0,-1 0 0 0 0,1 0 0 0 0,0 0 0 0 0,-1 0 0 0 0,1 0-1 0 0,-1 0 1 0 0,1 0 0 0 0,-1 0 0 0 0,1 0 0 0 0,0 0 0 0 0,-1 1 0 0 0,1-1 0 0 0,-1 0 0 0 0,1 0-1 0 0,0 0 1 0 0,-1 0 0 0 0,1 1 0 0 0,-1-1 0 0 0,1 0 0 0 0,0 0 0 0 0,-1 1 0 0 0,1-1 0 0 0,0 0 0 0 0,-1 0-1 0 0,1 1 1 0 0,0-1 0 0 0,0 0 0 0 0,-1 1 0 0 0,1-1 0 0 0,0 1 0 0 0,-3 2 194 0 0,1 0 0 0 0,0 0 0 0 0,-1 0 1 0 0,1 0-1 0 0,-3 6 0 0 0,4-6-46 0 0,0 0 0 0 0,0 0 0 0 0,0 0 0 0 0,0 1 0 0 0,1-1 0 0 0,-1 0 0 0 0,1 0 1 0 0,0 0-1 0 0,-1 0 0 0 0,2 1 0 0 0,-1-1 0 0 0,0 0 0 0 0,1 0 0 0 0,-1 0 0 0 0,1 1 0 0 0,0-1 0 0 0,0 0 0 0 0,0 0 0 0 0,3 5 0 0 0,-2-6-238 0 0,0 0 0 0 0,0 1-1 0 0,0-1 1 0 0,0 0-1 0 0,1 0 1 0 0,-1 0-1 0 0,1 0 1 0 0,-1 0 0 0 0,1-1-1 0 0,-1 1 1 0 0,1-1-1 0 0,0 0 1 0 0,0 0 0 0 0,0 0-1 0 0,0 0 1 0 0,0 0-1 0 0,0 0 1 0 0,0-1 0 0 0,0 0-1 0 0,6 1 1 0 0,5-1-7995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3:01:59.5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91 9168 0 0,'0'0'266'0'0,"0"0"1"0"0,12 6 6008 0 0,-9-6-6069 0 0,0-1 0 0 0,0 0 0 0 0,0 0 0 0 0,0 0 0 0 0,0 0 0 0 0,0 0 0 0 0,0 0 0 0 0,0-1 0 0 0,-1 0 0 0 0,1 1 0 0 0,3-4 0 0 0,-4 4-196 0 0,-1 0 1 0 0,1-1 0 0 0,0 1 0 0 0,-1-1 0 0 0,1 1-1 0 0,-1-1 1 0 0,1 0 0 0 0,-1 1 0 0 0,0-1 0 0 0,0 0 0 0 0,0 0-1 0 0,0 0 1 0 0,0 0 0 0 0,0 0 0 0 0,0 0 0 0 0,0-4-1 0 0,-1 5-19 0 0,0 0-1 0 0,0 1 1 0 0,0-1-1 0 0,0 1 1 0 0,0-1-1 0 0,0 1 1 0 0,0-1-1 0 0,0 0 1 0 0,0 1-1 0 0,-1-1 1 0 0,1 1-1 0 0,0-1 1 0 0,0 1-1 0 0,-1-1 1 0 0,1 1-1 0 0,0-1 1 0 0,-1 1-1 0 0,1-1 1 0 0,0 1-1 0 0,-1 0 1 0 0,1-1-1 0 0,-1 1 0 0 0,1 0 1 0 0,-1-1-1 0 0,1 1 1 0 0,-1 0-1 0 0,1-1 1 0 0,-1 1-1 0 0,1 0 1 0 0,-1 0-1 0 0,1 0 1 0 0,-1-1-1 0 0,1 1 1 0 0,-1 0-1 0 0,1 0 1 0 0,-1 0-1 0 0,0 0 1 0 0,1 0-1 0 0,-1 0 1 0 0,1 0-1 0 0,-1 0 1 0 0,0 0-1 0 0,1 1 1 0 0,-1-1-1 0 0,0 0 1 0 0,-1 1-8 0 0,-1-1 1 0 0,1 1 0 0 0,0 0 0 0 0,0 0-1 0 0,0 0 1 0 0,-1 0 0 0 0,1 0 0 0 0,0 0 0 0 0,-2 3-1 0 0,1-2 91 0 0,1 1 0 0 0,0 0 0 0 0,0-1-1 0 0,1 1 1 0 0,-1 0 0 0 0,0 0 0 0 0,1 0-1 0 0,0 1 1 0 0,0-1 0 0 0,0 0-1 0 0,0 0 1 0 0,0 1 0 0 0,1-1 0 0 0,-1 0-1 0 0,1 5 1 0 0,0-6-21 0 0,0 0 1 0 0,0 0-1 0 0,0-1 0 0 0,0 1 1 0 0,0 0-1 0 0,1 0 0 0 0,-1-1 0 0 0,0 1 1 0 0,1 0-1 0 0,0-1 0 0 0,-1 1 1 0 0,1 0-1 0 0,0-1 0 0 0,0 1 1 0 0,0-1-1 0 0,0 1 0 0 0,0-1 0 0 0,0 0 1 0 0,0 1-1 0 0,1-1 0 0 0,-1 0 1 0 0,0 0-1 0 0,1 0 0 0 0,-1 0 1 0 0,1 0-1 0 0,-1 0 0 0 0,1 0 0 0 0,-1 0 1 0 0,1-1-1 0 0,1 1 0 0 0,2 0-110 0 0,-1 0-1 0 0,0 0 1 0 0,0-1-1 0 0,8 0 0 0 0,-4-1-86 0 0</inkml:trace>
  <inkml:trace contextRef="#ctx0" brushRef="#br0" timeOffset="369.74">183 39 11600 0 0,'-1'0'135'0'0,"0"1"1"0"0,0-1-1 0 0,0 0 1 0 0,0 1-1 0 0,0-1 1 0 0,0 1 0 0 0,0-1-1 0 0,0 1 1 0 0,0 0-1 0 0,0-1 1 0 0,0 1-1 0 0,0 0 1 0 0,0 0 0 0 0,0 0-1 0 0,1 0 1 0 0,-1 0-1 0 0,0 0 1 0 0,1 0-1 0 0,-1 0 1 0 0,0 0 0 0 0,1 0-1 0 0,-1 1 1 0 0,-10 28 1867 0 0,10-28-2061 0 0,1 0 136 0 0,-1 0-1 0 0,1-1 1 0 0,-1 1-1 0 0,1 0 0 0 0,0 0 1 0 0,-1 0-1 0 0,1 0 0 0 0,0-1 1 0 0,0 1-1 0 0,1 0 1 0 0,-1 0-1 0 0,0 0 0 0 0,0 0 1 0 0,1 0-1 0 0,-1-1 0 0 0,1 1 1 0 0,0 0-1 0 0,-1 0 1 0 0,3 2-1 0 0,-2-3-124 0 0,0 0 0 0 0,0 0-1 0 0,1 0 1 0 0,-1 0 0 0 0,0 0 0 0 0,0 0 0 0 0,1-1 0 0 0,-1 1-1 0 0,1 0 1 0 0,-1-1 0 0 0,0 1 0 0 0,1-1 0 0 0,-1 0-1 0 0,1 0 1 0 0,-1 1 0 0 0,1-1 0 0 0,-1 0 0 0 0,1 0 0 0 0,-1 0-1 0 0,1 0 1 0 0,-1-1 0 0 0,1 1 0 0 0,-1 0 0 0 0,3-1-1 0 0,17-6-3413 0 0,-15 5 1835 0 0</inkml:trace>
  <inkml:trace contextRef="#ctx0" brushRef="#br0" timeOffset="762.39">264 91 11520 0 0,'0'0'248'0'0,"-9"17"2048"0"0,8-16-2075 0 0,1 1 1 0 0,-1-1 0 0 0,1 0 0 0 0,-1 0 0 0 0,1 1-1 0 0,0-1 1 0 0,0 0 0 0 0,0 1 0 0 0,-1-1 0 0 0,1 0-1 0 0,0 1 1 0 0,1-1 0 0 0,-1 0 0 0 0,0 1 0 0 0,0-1-1 0 0,1 0 1 0 0,-1 1 0 0 0,0-1 0 0 0,1 0 0 0 0,0 2-1 0 0,0-2-178 0 0,0 0-1 0 0,0-1 0 0 0,0 0 0 0 0,0 1 1 0 0,0-1-1 0 0,-1 1 0 0 0,1-1 0 0 0,0 0 1 0 0,0 0-1 0 0,0 0 0 0 0,0 1 0 0 0,0-1 1 0 0,0 0-1 0 0,0 0 0 0 0,0 0 0 0 0,0-1 1 0 0,0 1-1 0 0,0 0 0 0 0,0 0 0 0 0,0 0 0 0 0,0-1 1 0 0,0 1-1 0 0,-1 0 0 0 0,1-1 0 0 0,0 1 1 0 0,0-1-1 0 0,0 1 0 0 0,0-1 0 0 0,0 0 1 0 0,2-1-49 0 0,0 1 1 0 0,-1-1-1 0 0,1 1 1 0 0,-1-1-1 0 0,0 0 1 0 0,0 0-1 0 0,1 0 1 0 0,-1 0-1 0 0,0 0 1 0 0,-1-1-1 0 0,1 1 1 0 0,0 0-1 0 0,2-6 1 0 0,-4 7 19 0 0,1-1 0 0 0,-1 1 1 0 0,0-1-1 0 0,0 0 0 0 0,0 1 0 0 0,0-1 0 0 0,0 0 1 0 0,0 1-1 0 0,0-1 0 0 0,0 0 0 0 0,0 1 1 0 0,-1-1-1 0 0,1 0 0 0 0,-1 1 0 0 0,1-1 1 0 0,-1 1-1 0 0,0-1 0 0 0,0 1 0 0 0,0 0 1 0 0,0-1-1 0 0,0 1 0 0 0,0 0 0 0 0,0-1 1 0 0,0 1-1 0 0,-2-2 0 0 0,1 1 7 0 0,0 0 0 0 0,-1 1 1 0 0,1-1-1 0 0,0 1 0 0 0,0-1 0 0 0,-1 1 1 0 0,1 0-1 0 0,-1 0 0 0 0,1 0 0 0 0,-4-1 0 0 0,5 2 17 0 0,-1 0 0 0 0,1-1 0 0 0,0 1 0 0 0,-1 0 0 0 0,1 0 0 0 0,0 0 0 0 0,-1 0-1 0 0,1 0 1 0 0,-1 0 0 0 0,1 0 0 0 0,0 1 0 0 0,-1-1 0 0 0,1 0 0 0 0,0 1 0 0 0,-1-1-1 0 0,1 1 1 0 0,0-1 0 0 0,0 1 0 0 0,0 0 0 0 0,-1 0 0 0 0,-1 1 0 0 0,2 0-294 0 0,1 0 82 0 0</inkml:trace>
  <inkml:trace contextRef="#ctx0" brushRef="#br0" timeOffset="1302.2">364 113 10576 0 0,'0'0'388'0'0,"0"0"-92"0"0,0 0 561 0 0,-3-4 4160 0 0,-2-4-3129 0 0,3 2-1763 0 0,1 1 0 0 0,1 0 0 0 0,-1 0 0 0 0,1-1 0 0 0,0 1 0 0 0,0 0 0 0 0,1-1 0 0 0,-1 1 0 0 0,1 0 0 0 0,0 0 0 0 0,1 0 0 0 0,3-10 0 0 0,6 41-458 0 0,-10-25 339 0 0,0-1 0 0 0,0 1 1 0 0,0-1-1 0 0,0 1 0 0 0,0-1 0 0 0,1 1 1 0 0,-1-1-1 0 0,0 0 0 0 0,0 1 0 0 0,0-1 1 0 0,0 0-1 0 0,0 0 0 0 0,0 0 0 0 0,1 0 0 0 0,-1 0 1 0 0,0 0-1 0 0,0 0 0 0 0,0 0 0 0 0,0 0 1 0 0,0-1-1 0 0,1 1 0 0 0,-1-1 0 0 0,0 1 0 0 0,1-1 1 0 0,16-2 113 0 0,-17 3-125 0 0,0 0-1 0 0,-1 0 1 0 0,1 0-1 0 0,0 1 1 0 0,0-1-1 0 0,0 0 1 0 0,-1 1-1 0 0,1-1 1 0 0,0 0-1 0 0,-1 1 1 0 0,1-1-1 0 0,0 1 1 0 0,-1-1-1 0 0,1 1 1 0 0,-1-1-1 0 0,1 1 0 0 0,-1 0 1 0 0,1-1-1 0 0,-1 1 1 0 0,1 0-1 0 0,-1-1 1 0 0,1 2-1 0 0,2 4-41 0 0,-1-3 26 0 0,-1 0 0 0 0,1 0 0 0 0,0 0 0 0 0,-1 0 0 0 0,1-1 0 0 0,0 1 0 0 0,3 2 0 0 0,-4-5-35 0 0,0 1 0 0 0,0-1 0 0 0,-1 1-1 0 0,1-1 1 0 0,0 1 0 0 0,0-1 0 0 0,0 0-1 0 0,0 1 1 0 0,0-1 0 0 0,0 0 0 0 0,0 0-1 0 0,0 0 1 0 0,0 0 0 0 0,0 0 0 0 0,0 0-1 0 0,0 0 1 0 0,0 0 0 0 0,0 0 0 0 0,0 0-1 0 0,0-1 1 0 0,0 1 0 0 0,0 0 0 0 0,-1-1-1 0 0,1 1 1 0 0,0 0 0 0 0,0-1 0 0 0,0 1-1 0 0,0-1 1 0 0,0 0 0 0 0,4-3-24 0 0,0 0 1 0 0,0 0-1 0 0,-1-1 1 0 0,0 1-1 0 0,0-1 1 0 0,0 0-1 0 0,0 0 1 0 0,-1 0-1 0 0,0-1 1 0 0,0 1-1 0 0,0-1 1 0 0,-1 0-1 0 0,4-11 0 0 0,-6 17 107 0 0,0 0 0 0 0,0 0 0 0 0,0-1-1 0 0,0 1 1 0 0,0 0 0 0 0,0 0 0 0 0,0-1-1 0 0,0 1 1 0 0,0 0 0 0 0,0 0-1 0 0,0-1 1 0 0,0 1 0 0 0,0 0 0 0 0,0 0-1 0 0,0-1 1 0 0,0 1 0 0 0,0 0 0 0 0,0 0-1 0 0,0 0 1 0 0,0-1 0 0 0,0 1 0 0 0,0 0-1 0 0,0 0 1 0 0,0-1 0 0 0,-1 1-1 0 0,1 0 1 0 0,0 0 0 0 0,0 0 0 0 0,0 0-1 0 0,0-1 1 0 0,-1 1 0 0 0,1 0 0 0 0,0 0-1 0 0,-1-1 1 0 0,-7 5 1322 0 0,-7 10 794 0 0,12-11-1926 0 0,1 0 0 0 0,1 0 0 0 0,-1 0-1 0 0,0 1 1 0 0,1-1 0 0 0,-1 1 0 0 0,1-1-1 0 0,0 1 1 0 0,0 0 0 0 0,1-1 0 0 0,-1 1-1 0 0,1 0 1 0 0,0-1 0 0 0,-1 1 0 0 0,2 0-1 0 0,0 6 1 0 0,-1-7-204 0 0,1-1-1 0 0,0 1 1 0 0,0 0-1 0 0,0-1 1 0 0,0 1-1 0 0,0-1 1 0 0,1 1-1 0 0,-1-1 1 0 0,1 0-1 0 0,-1 1 0 0 0,1-1 1 0 0,0 0-1 0 0,0 0 1 0 0,0 0-1 0 0,0 0 1 0 0,0-1-1 0 0,0 1 1 0 0,1-1-1 0 0,-1 1 1 0 0,1-1-1 0 0,-1 0 1 0 0,6 2-1 0 0,25 4-1322 0 0,-23-6 100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3:01:29.5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34 184 7136 0 0,'1'-4'619'0'0,"0"3"-494"0"0,-1-1 0 0 0,1 1 1 0 0,-1 0-1 0 0,0 0 1 0 0,0 0-1 0 0,1 0 1 0 0,-1-1-1 0 0,0 1 0 0 0,0 0 1 0 0,0 0-1 0 0,0 0 1 0 0,-1-3-1 0 0,1 4 388 0 0,-3 4 1262 0 0,-3 7-1304 0 0,1 0-172 0 0,1 0 0 0 0,0 0 0 0 0,0 0 1 0 0,2 0-1 0 0,-1 1 0 0 0,-1 15 0 0 0,3-8 107 0 0,0 1 0 0 0,1-1 0 0 0,3 21 0 0 0,-2-33-361 0 0,0 0-1 0 0,1 0 1 0 0,0 0-1 0 0,0 0 1 0 0,0 0-1 0 0,1 0 1 0 0,6 11-1 0 0,-7-15-132 0 0,0 1-1 0 0,1-1 0 0 0,-1 0 0 0 0,1 0 1 0 0,0 0-1 0 0,-1-1 0 0 0,1 1 0 0 0,0-1 1 0 0,1 1-1 0 0,-1-1 0 0 0,0 0 0 0 0,1 0 0 0 0,-1 0 1 0 0,1-1-1 0 0,7 3 0 0 0,-2-2-413 0 0</inkml:trace>
  <inkml:trace contextRef="#ctx0" brushRef="#br0" timeOffset="633.24">176 329 7688 0 0,'0'0'166'0'0,"0"0"29"0"0,0 0 14 0 0,-4 17 1661 0 0,4-15-1678 0 0,0 0 1 0 0,0 0 0 0 0,1 0-1 0 0,-1 0 1 0 0,1 0 0 0 0,-1 1-1 0 0,1-1 1 0 0,0 0 0 0 0,0 0-1 0 0,0-1 1 0 0,0 1 0 0 0,0 0-1 0 0,0 0 1 0 0,1 0 0 0 0,-1-1-1 0 0,0 1 1 0 0,1 0 0 0 0,-1-1-1 0 0,1 0 1 0 0,0 1 0 0 0,0-1-1 0 0,-1 0 1 0 0,1 0 0 0 0,0 0-1 0 0,0 0 1 0 0,0 0 0 0 0,0 0-1 0 0,0 0 1 0 0,0-1 0 0 0,0 1-1 0 0,0-1 1 0 0,1 0 0 0 0,3 1-1 0 0,-2-1-147 0 0,0-1 0 0 0,0 1 0 0 0,0 0-1 0 0,0-1 1 0 0,0 0 0 0 0,0 0-1 0 0,0 0 1 0 0,-1-1 0 0 0,1 1 0 0 0,0-1-1 0 0,-1 0 1 0 0,1 0 0 0 0,-1 0 0 0 0,0-1-1 0 0,0 1 1 0 0,0-1 0 0 0,4-3-1 0 0,-3 0-26 0 0,-1 1-1 0 0,1-1 0 0 0,-2 1 1 0 0,1-1-1 0 0,0 0 0 0 0,-1 0 1 0 0,0 0-1 0 0,-1 0 0 0 0,1-1 1 0 0,-1 1-1 0 0,-1 0 0 0 0,1 0 1 0 0,-1-10-1 0 0,0 16-176 0 0,8 16 105 0 0,16 35 752 0 0,-17-38-342 0 0,0 0 0 0 0,-1 1 0 0 0,-1 0 0 0 0,0 0 0 0 0,-1 0 0 0 0,5 27 0 0 0,-9-38-328 0 0,0-1 0 0 0,0 0 0 0 0,-1 1-1 0 0,1-1 1 0 0,0 1 0 0 0,-1-1 0 0 0,0 0-1 0 0,1 0 1 0 0,-1 1 0 0 0,0-1 0 0 0,0 0-1 0 0,0 0 1 0 0,-1 0 0 0 0,1 0-1 0 0,-1 0 1 0 0,1 0 0 0 0,-1 0 0 0 0,1 0-1 0 0,-1-1 1 0 0,0 1 0 0 0,0 0 0 0 0,0-1-1 0 0,0 0 1 0 0,0 1 0 0 0,0-1 0 0 0,0 0-1 0 0,0 0 1 0 0,-1 0 0 0 0,1-1 0 0 0,0 1-1 0 0,-1 0 1 0 0,1-1 0 0 0,0 0 0 0 0,-1 1-1 0 0,1-1 1 0 0,-1 0 0 0 0,1 0-1 0 0,0 0 1 0 0,-1-1 0 0 0,-2 0 0 0 0,-2-1-997 0 0,4 0-4523 0 0,2 0-1120 0 0</inkml:trace>
  <inkml:trace contextRef="#ctx0" brushRef="#br0" timeOffset="1043.15">440 416 10912 0 0,'0'0'248'0'0,"0"0"34"0"0,0 0 20 0 0,0 0-38 0 0,15-6 2970 0 0,10-15-855 0 0,-16 14-1778 0 0,0 0 1 0 0,15-17-1 0 0,-22 22-564 0 0,-1 0 0 0 0,1 0-1 0 0,-1 0 1 0 0,1 0 0 0 0,-1-1-1 0 0,0 1 1 0 0,0 0 0 0 0,0 0-1 0 0,0-1 1 0 0,-1 1 0 0 0,1-1-1 0 0,0 1 1 0 0,-1 0 0 0 0,0-1-1 0 0,0 1 1 0 0,0-1 0 0 0,0 1-1 0 0,0-5 1 0 0,0 7-33 0 0,0 0 1 0 0,0-1-1 0 0,0 1 0 0 0,0 0 1 0 0,0 0-1 0 0,0 0 0 0 0,-1-1 0 0 0,1 1 1 0 0,0 0-1 0 0,0 0 0 0 0,0 0 1 0 0,0-1-1 0 0,0 1 0 0 0,0 0 1 0 0,-1 0-1 0 0,1 0 0 0 0,0 0 0 0 0,0-1 1 0 0,0 1-1 0 0,0 0 0 0 0,-1 0 1 0 0,1 0-1 0 0,0 0 0 0 0,0 0 1 0 0,0 0-1 0 0,-1 0 0 0 0,1 0 1 0 0,0-1-1 0 0,0 1 0 0 0,0 0 0 0 0,-1 0 1 0 0,1 0-1 0 0,0 0 0 0 0,0 0 1 0 0,-1 0-1 0 0,1 0 0 0 0,0 0 1 0 0,-12 5 80 0 0,-7 10-79 0 0,16-11 22 0 0,-1-1-1 0 0,1 1 1 0 0,0 0 0 0 0,0 0 0 0 0,0 1 0 0 0,0-1 0 0 0,1 1 0 0 0,0-1-1 0 0,0 1 1 0 0,0 0 0 0 0,0-1 0 0 0,1 1 0 0 0,-2 7 0 0 0,3-9 20 0 0,0 0 0 0 0,-1 0 0 0 0,1-1 0 0 0,0 1 0 0 0,0 0 0 0 0,1 0 1 0 0,-1 0-1 0 0,1 0 0 0 0,-1 0 0 0 0,1-1 0 0 0,0 1 0 0 0,0 0 0 0 0,0-1 0 0 0,0 1 1 0 0,1-1-1 0 0,-1 1 0 0 0,1-1 0 0 0,-1 1 0 0 0,1-1 0 0 0,0 0 0 0 0,0 0 0 0 0,0 0 1 0 0,0 0-1 0 0,0 0 0 0 0,3 1 0 0 0,-3-1-33 0 0,1-1 1 0 0,-1 0-1 0 0,0 0 0 0 0,1 0 0 0 0,-1-1 1 0 0,0 1-1 0 0,1 0 0 0 0,-1-1 1 0 0,1 0-1 0 0,-1 1 0 0 0,1-1 0 0 0,-1 0 1 0 0,1 0-1 0 0,-1 0 0 0 0,3-1 0 0 0,4-1-726 0 0,0 0 0 0 0,14-7 0 0 0,-15 7-433 0 0,0-1-178 0 0</inkml:trace>
  <inkml:trace contextRef="#ctx0" brushRef="#br0" timeOffset="1449.08">705 169 11024 0 0,'-3'-10'837'0'0,"3"8"-468"0"0,-1-1-1 0 0,1 1 1 0 0,-1-1-1 0 0,0 1 0 0 0,0-1 1 0 0,0 1-1 0 0,-2-4 1 0 0,3 6 502 0 0,-5 13 1632 0 0,3 0-2136 0 0,2-1-1 0 0,-1 1 0 0 0,2-1 0 0 0,-1 0 0 0 0,6 24 1 0 0,-4-19-437 0 0,2 10 205 0 0,13 43 0 0 0,-3-32-989 0 0,-4-14-767 0 0,-9-24 956 0 0,-1 0-58 0 0,0 0-11 0 0,0 0-14 0 0,0 0-52 0 0,0 0-28 0 0,0 0-4 0 0</inkml:trace>
  <inkml:trace contextRef="#ctx0" brushRef="#br0" timeOffset="1926.49">661 348 11792 0 0,'-3'-1'84'0'0,"1"0"1"0"0,-1 0 0 0 0,0 1 0 0 0,1-1-1 0 0,-1 0 1 0 0,0 1 0 0 0,-3 0 0 0 0,-5 2 5003 0 0,10-2-4236 0 0,1 0-196 0 0,0 0-43 0 0,21-8 2090 0 0,52-12-2313 0 0,-37 11-473 0 0,-29 7-88 0 0,1 1-12 0 0</inkml:trace>
  <inkml:trace contextRef="#ctx0" brushRef="#br0" timeOffset="2288.82">826 116 7568 0 0,'3'-16'597'0'0,"0"2"3455"0"0,5 27-1180 0 0,7 60-1584 0 0,-7-28-2279 0 0,-6-34 453 0 0</inkml:trace>
  <inkml:trace contextRef="#ctx0" brushRef="#br0" timeOffset="2728.68">902 393 15832 0 0,'-1'-2'671'0'0,"1"1"-543"0"0,0 1 424 0 0,0 0 88 0 0,-1-1 8 0 0,1 1 8 0 0,0-2-368 0 0,0 1-80 0 0,1-1-16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2:59:31.5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 25 7568 0 0,'0'-1'88'0'0,"0"1"0"0"0,0 0 0 0 0,0-1 0 0 0,0 1 0 0 0,0-1 0 0 0,0 1 1 0 0,0-1-1 0 0,0 1 0 0 0,0-1 0 0 0,0 1 0 0 0,0 0 0 0 0,-1-1 0 0 0,1 1 0 0 0,0-1 0 0 0,0 1 1 0 0,0 0-1 0 0,-1-1 0 0 0,1 1 0 0 0,0-1 0 0 0,0 1 0 0 0,-1 0 0 0 0,1-1 0 0 0,0 1 0 0 0,-1 0 1 0 0,1 0-1 0 0,0-1 0 0 0,-1 1 0 0 0,1 0 0 0 0,-1 0 0 0 0,1-1 0 0 0,0 1 0 0 0,-1 0 1 0 0,1 0-1 0 0,-1 0 0 0 0,1 0 0 0 0,-1 0 0 0 0,1 0 0 0 0,-1 0 0 0 0,1 0 0 0 0,0 0 0 0 0,-1 0 1 0 0,1 0-1 0 0,-1 0 0 0 0,1 0 0 0 0,-1 0 0 0 0,1 0 0 0 0,-1 0 0 0 0,1 0 0 0 0,0 1 0 0 0,-1-1 1 0 0,1 0-1 0 0,-1 0 0 0 0,1 0 0 0 0,0 1 0 0 0,-1-1 0 0 0,-24 16 1278 0 0,23-15-1097 0 0,1 0-230 0 0,-27 22 1764 0 0,26-22-1632 0 0,0 1 0 0 0,0 0 0 0 0,0 0 0 0 0,0 0 0 0 0,0 1 0 0 0,1-1 0 0 0,-1 0 0 0 0,1 1 0 0 0,0-1 0 0 0,0 1 0 0 0,-1 2 0 0 0,2-5-165 0 0,0 0-1 0 0,0 1 0 0 0,0-1 1 0 0,0 0-1 0 0,0 1 0 0 0,0-1 1 0 0,0 0-1 0 0,0 0 0 0 0,0 0 0 0 0,0 1 1 0 0,1-1-1 0 0,-1 0 0 0 0,0 0 1 0 0,0 1-1 0 0,0-1 0 0 0,0 0 1 0 0,1 0-1 0 0,-1 0 0 0 0,0 1 1 0 0,0-1-1 0 0,1 0 0 0 0,-1 0 0 0 0,0 0 1 0 0,0 0-1 0 0,0 0 0 0 0,1 0 1 0 0,-1 0-1 0 0,0 1 0 0 0,0-1 1 0 0,1 0-1 0 0,-1 0 0 0 0,0 0 0 0 0,1 0 1 0 0,-1 0-1 0 0,0 0 0 0 0,0 0 1 0 0,1 0-1 0 0,-1 0 0 0 0,1-1 1 0 0,15 1 20 0 0,-11-1 61 0 0,4 1-79 0 0,2 0 43 0 0,1 0-1 0 0,20 4 1 0 0,-29-4-44 0 0,0 1 0 0 0,0 0 0 0 0,0 0 0 0 0,0 0 1 0 0,0 0-1 0 0,0 0 0 0 0,0 1 0 0 0,-1-1 0 0 0,1 1 0 0 0,0 0 1 0 0,-1 0-1 0 0,0 0 0 0 0,1 0 0 0 0,-1 0 0 0 0,3 4 0 0 0,-5-6 12 0 0,1 1 0 0 0,-1-1 0 0 0,0 1 0 0 0,0-1 0 0 0,1 1 0 0 0,-1-1 0 0 0,0 1 0 0 0,0-1-1 0 0,0 1 1 0 0,0-1 0 0 0,0 1 0 0 0,0 0 0 0 0,1-1 0 0 0,-1 1 0 0 0,0-1 0 0 0,-1 1 0 0 0,1-1 0 0 0,0 1-1 0 0,0-1 1 0 0,0 1 0 0 0,0-1 0 0 0,0 1 0 0 0,0-1 0 0 0,-1 1 0 0 0,1 0 0 0 0,-13 12 1077 0 0,-17 4 652 0 0,28-16-1690 0 0,1 0-1 0 0,-1-1 1 0 0,1 1-1 0 0,-1 0 0 0 0,1-1 1 0 0,-1 1-1 0 0,0-1 0 0 0,1 0 1 0 0,-1 1-1 0 0,0-1 1 0 0,1 0-1 0 0,-1 0 0 0 0,0 0 1 0 0,1 0-1 0 0,-1 0 1 0 0,0 0-1 0 0,1-1 0 0 0,-1 1 1 0 0,0 0-1 0 0,1-1 1 0 0,-3-1-1 0 0,4 1-322 0 0,1 0 0 0 0,0 0-1 0 0,-1 0 1 0 0,1-1 0 0 0,0 1 0 0 0,0 0 0 0 0,0 0 0 0 0,0 0-1 0 0,0 0 1 0 0,0 1 0 0 0,0-1 0 0 0,1-1 0 0 0,-1 1-1016 0 0,4-3-5549 0 0</inkml:trace>
  <inkml:trace contextRef="#ctx0" brushRef="#br0" timeOffset="812.18">269 7 7080 0 0,'0'0'324'0'0,"0"0"-4"0"0,0 0-208 0 0,0 0-37 0 0,0-1 0 0 0,0 1 0 0 0,0 0 0 0 0,0-1 0 0 0,0 1 0 0 0,0 0 0 0 0,0 0 0 0 0,0-1 0 0 0,-1 1 0 0 0,1 0 0 0 0,0 0 0 0 0,0-1 0 0 0,0 1 0 0 0,0 0 0 0 0,-1 0 0 0 0,1-1 0 0 0,0 1 0 0 0,0 0 0 0 0,-1 0 0 0 0,1 0 0 0 0,0-1 0 0 0,0 1 0 0 0,-1 0 0 0 0,1 0 0 0 0,0 0 0 0 0,0 0 0 0 0,-1 0 0 0 0,1 0 0 0 0,0 0 0 0 0,-1 0 0 0 0,1 0 0 0 0,0-1 0 0 0,-1 1 0 0 0,1 0 0 0 0,0 0 0 0 0,0 1 0 0 0,-1-1 0 0 0,1 0 0 0 0,0 0 0 0 0,-1 0 0 0 0,1 0 0 0 0,0 0 0 0 0,0 0 0 0 0,-1 0 0 0 0,1 0 0 0 0,0 0 0 0 0,-1 1 0 0 0,1-1 0 0 0,0 0 0 0 0,-1 1 0 0 0,-13 6 1178 0 0,6-1-701 0 0,-23 15 1325 0 0,29-19-1735 0 0,-1 0 1 0 0,1 0 0 0 0,0 0-1 0 0,0 1 1 0 0,1-1-1 0 0,-1 0 1 0 0,0 1 0 0 0,1-1-1 0 0,-1 1 1 0 0,0 3-1 0 0,2-6-129 0 0,0 1 0 0 0,0-1 0 0 0,0 0 0 0 0,0 0 0 0 0,0 1 0 0 0,1-1 0 0 0,-1 0-1 0 0,0 0 1 0 0,0 1 0 0 0,0-1 0 0 0,1 0 0 0 0,-1 0 0 0 0,0 0 0 0 0,0 1-1 0 0,1-1 1 0 0,-1 0 0 0 0,0 0 0 0 0,0 0 0 0 0,1 0 0 0 0,-1 0 0 0 0,0 1-1 0 0,0-1 1 0 0,1 0 0 0 0,-1 0 0 0 0,0 0 0 0 0,1 0 0 0 0,-1 0 0 0 0,0 0-1 0 0,0 0 1 0 0,1 0 0 0 0,-1 0 0 0 0,0 0 0 0 0,1 0 0 0 0,-1 0 0 0 0,0 0-1 0 0,1-1 1 0 0,14 1 184 0 0,-13-1-134 0 0,7 1 28 0 0,0-1-1 0 0,0 1 1 0 0,0 1-1 0 0,10 1 1 0 0,-17-2-75 0 0,1 1 1 0 0,-1-1-1 0 0,1 1 1 0 0,-1 0-1 0 0,0 0 0 0 0,0 0 1 0 0,1 0-1 0 0,-1 0 1 0 0,0 1-1 0 0,0-1 1 0 0,0 1-1 0 0,0-1 0 0 0,0 1 1 0 0,0 0-1 0 0,-1-1 1 0 0,1 1-1 0 0,-1 0 1 0 0,1 0-1 0 0,-1 0 0 0 0,2 3 1 0 0,-3-4 66 0 0,1 0 1 0 0,-1 0-1 0 0,0 0 0 0 0,0 0 1 0 0,1 0-1 0 0,-1 0 0 0 0,0 0 1 0 0,0 0-1 0 0,0 0 1 0 0,0 0-1 0 0,0 0 0 0 0,0 0 1 0 0,0 0-1 0 0,0 0 1 0 0,-1 0-1 0 0,1 0 0 0 0,0 0 1 0 0,-1-1-1 0 0,1 1 1 0 0,-1 2-1 0 0,-1-1 111 0 0,1 0-1 0 0,-1 0 1 0 0,1 0 0 0 0,-1 0-1 0 0,0 0 1 0 0,0 0 0 0 0,-4 2-1 0 0,1 0 92 0 0,0-1 0 0 0,0 0-1 0 0,-1 0 1 0 0,1-1 0 0 0,-1 1-1 0 0,-7 1 1 0 0,13-4-268 0 0,-1 0 1 0 0,0 1 0 0 0,1-1-1 0 0,-1 0 1 0 0,0 0-1 0 0,1 0 1 0 0,-1 0-1 0 0,1 0 1 0 0,-1 0-1 0 0,0 0 1 0 0,1 0 0 0 0,-1 0-1 0 0,0 0 1 0 0,1-1-1 0 0,-1 1 1 0 0,1 0-1 0 0,-1 0 1 0 0,0-1-1 0 0,1 1-122 0 0,0-1-1 0 0,0 1 0 0 0,0 0 1 0 0,0 0-1 0 0,0-1 0 0 0,0 1 1 0 0,0 0-1 0 0,0-1 0 0 0,0 1 1 0 0,0 0-1 0 0,0-1 1 0 0,0 1-1 0 0,0 0 0 0 0,0 0 1 0 0,0-1-1 0 0,1 1 0 0 0,-1 0 1 0 0,0-1-1 0 0,0 1 0 0 0,0 0 1 0 0,1 0-1 0 0,-1 0 0 0 0,0-1 1 0 0,0 1-1 0 0,0 0 0 0 0,1 0 1 0 0,-1 0-1 0 0,0-1 0 0 0,1 1 1 0 0,-1 0-1 0 0,0 0 0 0 0,0 0 1 0 0,1 0-1 0 0,-1 0 0 0 0,0 0 1 0 0,1 0-1 0 0,3-3-7280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2:59:26.6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91 104 7840 0 0,'2'-22'1709'0'0,"-2"22"-1640"0"0,0-1 0 0 0,0 1 0 0 0,1 0 0 0 0,-1-1 0 0 0,0 1 0 0 0,0 0 0 0 0,0-1 0 0 0,0 1 0 0 0,-1 0-1 0 0,1-1 1 0 0,0 1 0 0 0,0 0 0 0 0,0-1 0 0 0,0 1 0 0 0,0 0 0 0 0,0-1 0 0 0,0 1 0 0 0,-1 0 0 0 0,1-1 0 0 0,0 1 0 0 0,0 0 0 0 0,0 0 0 0 0,-1-1 0 0 0,1 1 0 0 0,0 0 0 0 0,0 0 0 0 0,-1-1 0 0 0,1 1 0 0 0,0 0 0 0 0,-1 0 0 0 0,1 0 0 0 0,0 0 0 0 0,0-1 0 0 0,-1 1 0 0 0,1 0 0 0 0,0 0 0 0 0,-1 0 0 0 0,1 0 0 0 0,0 0 0 0 0,-1 0 0 0 0,1 0 0 0 0,0 0 0 0 0,-1 0 0 0 0,1 0 0 0 0,-1 0 0 0 0,1 0 0 0 0,0 0 0 0 0,-1 0 0 0 0,1 0 0 0 0,0 0 0 0 0,0 1 0 0 0,-1-1 0 0 0,1 0 0 0 0,0 0 0 0 0,-1 0 0 0 0,1 0 0 0 0,0 1 0 0 0,0-1 0 0 0,-1 0 0 0 0,-8 6 542 0 0,1-1-1 0 0,-1 1 1 0 0,-8 8 0 0 0,14-10-499 0 0,0-1 0 0 0,0 0 0 0 0,0 1-1 0 0,0 0 1 0 0,1-1 0 0 0,0 1 0 0 0,0 0-1 0 0,0 0 1 0 0,-3 9 0 0 0,3-7 8 0 0,0 1 1 0 0,1 0 0 0 0,-1 0-1 0 0,1 0 1 0 0,1 0 0 0 0,-1 0-1 0 0,1 1 1 0 0,1-1 0 0 0,-1 0-1 0 0,1 0 1 0 0,3 9 0 0 0,-3-13-92 0 0,0 0 1 0 0,0 1 0 0 0,1-1 0 0 0,-1 0-1 0 0,1 0 1 0 0,0 0 0 0 0,0 0 0 0 0,0 0 0 0 0,0-1-1 0 0,0 1 1 0 0,1-1 0 0 0,-1 1 0 0 0,1-1-1 0 0,0 0 1 0 0,0 0 0 0 0,-1 0 0 0 0,2 0-1 0 0,-1-1 1 0 0,0 1 0 0 0,0-1 0 0 0,0 1-1 0 0,1-1 1 0 0,-1 0 0 0 0,7 0 0 0 0,-6 0-60 0 0,1-1 1 0 0,-1 0-1 0 0,0 0 1 0 0,0-1-1 0 0,1 1 0 0 0,-1-1 1 0 0,0 0-1 0 0,0 0 1 0 0,0-1-1 0 0,5-1 1 0 0,40-22-2384 0 0,-40 20 1838 0 0,1-2-1116 0 0,-1 1-378 0 0</inkml:trace>
  <inkml:trace contextRef="#ctx0" brushRef="#br0" timeOffset="404.83">249 3 9568 0 0,'0'0'46'0'0,"0"0"1"0"0,0 0-1 0 0,0-1 0 0 0,0 1 1 0 0,0 0-1 0 0,0 0 1 0 0,-1 0-1 0 0,1 0 0 0 0,0 0 1 0 0,0 0-1 0 0,0 0 1 0 0,0 0-1 0 0,0 0 0 0 0,0 0 1 0 0,0-1-1 0 0,0 1 1 0 0,0 0-1 0 0,-1 0 0 0 0,1 0 1 0 0,0 0-1 0 0,0 0 1 0 0,0 0-1 0 0,0 0 0 0 0,0 0 1 0 0,0 0-1 0 0,0 0 1 0 0,-1 0-1 0 0,1 0 0 0 0,0 0 1 0 0,0 0-1 0 0,0 0 1 0 0,0 0-1 0 0,0 0 0 0 0,0 0 1 0 0,-1 0-1 0 0,1 0 1 0 0,0 0-1 0 0,0 0 0 0 0,0 0 1 0 0,0 0-1 0 0,0 0 1 0 0,0 0-1 0 0,0 1 0 0 0,0-1 1 0 0,-1 0-1 0 0,1 0 1 0 0,0 0-1 0 0,0 0 0 0 0,-2 9 1465 0 0,3 15-276 0 0,-1-21-1206 0 0,9 91 2597 0 0,-6-79-2555 0 0,0 0 0 0 0,1 0 1 0 0,0-1-1 0 0,8 18 0 0 0,2-9-1940 0 0,-10-18 300 0 0</inkml:trace>
  <inkml:trace contextRef="#ctx0" brushRef="#br0" timeOffset="934.95">400 147 7280 0 0,'0'-2'206'0'0,"0"1"0"0"0,-1-1 0 0 0,1 0 0 0 0,0 0 0 0 0,-1 1 0 0 0,0-1 1 0 0,1 0-1 0 0,-1 1 0 0 0,0-1 0 0 0,-1-1 0 0 0,2 2-130 0 0,0 1 1 0 0,-1 0-1 0 0,1-1 0 0 0,0 1 0 0 0,0 0 1 0 0,0 0-1 0 0,-1-1 0 0 0,1 1 1 0 0,0 0-1 0 0,-1 0 0 0 0,1 0 1 0 0,0-1-1 0 0,-1 1 0 0 0,1 0 0 0 0,0 0 1 0 0,-1 0-1 0 0,1 0 0 0 0,0 0 1 0 0,-1-1-1 0 0,1 1 0 0 0,-1 0 1 0 0,1 0-27 0 0,-1 1 1 0 0,1-1 0 0 0,-1 0 0 0 0,1 0 0 0 0,0 1 0 0 0,-1-1-1 0 0,1 0 1 0 0,-1 0 0 0 0,1 1 0 0 0,0-1 0 0 0,-1 1-1 0 0,1-1 1 0 0,0 0 0 0 0,-1 1 0 0 0,1-1 0 0 0,0 1 0 0 0,0-1-1 0 0,-1 0 1 0 0,1 1 0 0 0,0-1 0 0 0,0 1 0 0 0,-4 8 707 0 0,1 0 1 0 0,0 0 0 0 0,1 0 0 0 0,0 0 0 0 0,-1 10-1 0 0,3-16-597 0 0,-1 0 0 0 0,1 0 0 0 0,0 0-1 0 0,0 0 1 0 0,0 0 0 0 0,0 1-1 0 0,1-1 1 0 0,-1 0 0 0 0,1 0 0 0 0,0 0-1 0 0,0 0 1 0 0,0 0 0 0 0,0-1-1 0 0,1 1 1 0 0,-1 0 0 0 0,1 0 0 0 0,0-1-1 0 0,3 5 1 0 0,-4-6-155 0 0,0 0 0 0 0,0 0-1 0 0,0-1 1 0 0,0 1 0 0 0,0 0 0 0 0,0-1-1 0 0,0 1 1 0 0,0-1 0 0 0,0 1 0 0 0,0-1 0 0 0,0 0-1 0 0,0 1 1 0 0,0-1 0 0 0,1 0 0 0 0,-1 0-1 0 0,0 0 1 0 0,0 1 0 0 0,0-1 0 0 0,0-1-1 0 0,1 1 1 0 0,-1 0 0 0 0,0 0 0 0 0,0 0 0 0 0,0-1-1 0 0,0 1 1 0 0,0 0 0 0 0,1-1 0 0 0,-1 1-1 0 0,0-1 1 0 0,0 1 0 0 0,0-1 0 0 0,0 0-1 0 0,0 1 1 0 0,1-2 0 0 0,0 0-46 0 0,0 0 1 0 0,0 0-1 0 0,-1 0 1 0 0,1 0-1 0 0,0-1 1 0 0,-1 1-1 0 0,0 0 0 0 0,1-1 1 0 0,-1 1-1 0 0,0-1 1 0 0,0 1-1 0 0,0-1 1 0 0,0-4-1 0 0,3-3-139 0 0,-4 10 173 0 0,0 0 0 0 0,0 0 0 0 0,0 0 0 0 0,1 0 0 0 0,-1 0 0 0 0,0 0 0 0 0,0-1-1 0 0,0 1 1 0 0,0 0 0 0 0,1 0 0 0 0,-1 0 0 0 0,0 0 0 0 0,0 0 0 0 0,0 0 0 0 0,1 0-1 0 0,-1 0 1 0 0,0 0 0 0 0,0 0 0 0 0,0 0 0 0 0,1 0 0 0 0,-1 0 0 0 0,0 0 0 0 0,0 0-1 0 0,0 0 1 0 0,1 0 0 0 0,-1 1 0 0 0,0-1 0 0 0,0 0 0 0 0,0 0 0 0 0,0 0 0 0 0,1 0-1 0 0,-1 0 1 0 0,0 0 0 0 0,0 0 0 0 0,0 1 0 0 0,0-1 0 0 0,0 0 0 0 0,1 0 0 0 0,-1 0-1 0 0,0 0 1 0 0,0 1 0 0 0,0-1 0 0 0,0 0 0 0 0,0 0 0 0 0,0 0 0 0 0,0 0 0 0 0,0 1-1 0 0,0-1 1 0 0,0 0 0 0 0,0 0 0 0 0,0 1 0 0 0,6 8 7 0 0,-4-6 116 0 0,-1 1 1 0 0,1-1-1 0 0,0 0 0 0 0,0 0 1 0 0,6 6-1 0 0,-7-7-408 0 0,0-1-1 0 0,1 0 1 0 0,-1 0-1 0 0,0 0 1 0 0,1-1 0 0 0,-1 1-1 0 0,1 0 1 0 0,-1 0 0 0 0,1-1-1 0 0,-1 1 1 0 0,1-1 0 0 0,0 1-1 0 0,-1-1 1 0 0,1 0 0 0 0,0 0-1 0 0,2 1 1 0 0,-1-1-1226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3:02:45.8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12 9528 0 0,'-3'-9'1334'0'0,"2"7"3660"0"0,1 11-4817 0 0,1 0 1 0 0,-1 0 0 0 0,2 0 0 0 0,0 0 0 0 0,0 0-1 0 0,0-1 1 0 0,1 1 0 0 0,6 11 0 0 0,-6-14-148 0 0,0 0 1 0 0,0-1-1 0 0,1 1 1 0 0,0-1-1 0 0,0 1 0 0 0,1-1 1 0 0,-1-1-1 0 0,1 1 1 0 0,0-1-1 0 0,0 0 1 0 0,1 0-1 0 0,6 4 0 0 0,1-2-1 0 0,0-1-1 0 0,0 0 0 0 0,0 0 1 0 0,0-2-1 0 0,1 0 0 0 0,0 0 0 0 0,-1-1 1 0 0,1-1-1 0 0,0 0 0 0 0,0-1 0 0 0,25-3 1 0 0,-12-1 109 0 0,1-1 1 0 0,-2-1 0 0 0,1-1 0 0 0,-1-2 0 0 0,26-12-1 0 0,-38 15-131 0 0,-1-1 0 0 0,0-1 0 0 0,0 0 0 0 0,-1-1 0 0 0,0 0-1 0 0,0 0 1 0 0,18-21 0 0 0,-19 16-198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3:02:37.5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 9 10576 0 0,'0'0'230'0'0,"0"0"122"0"0,-2-3 4737 0 0,1-2-3005 0 0,4 6-3256 0 0</inkml:trace>
  <inkml:trace contextRef="#ctx0" brushRef="#br0" timeOffset="429.37">254 4 10912 0 0,'0'0'248'0'0,"0"0"34"0"0,0 0 20 0 0,0 0-38 0 0,0 0-68 0 0,0 0 348 0 0,0 0 174 0 0,0 0 33 0 0,0 0-20 0 0,0 0-117 0 0,0 0-50 0 0,0 0-11 0 0,0 0-41 0 0,0 0-169 0 0,0 0-78 0 0,0 0-10 0 0,0 0-30 0 0,2 4-487 0 0,-1-2-444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8T22:58:55.2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1 12528,'0'0'281,"0"0"40,0 0 22,0 0-39,0 0-88,-10 12 3572,6-6-3589,0 1 0,1 0 0,-1 0 0,1 0 0,-4 15 0,5-15-180,0 0-86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3:02:27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8 8656 0 0,'4'-8'580'0'0,"-7"9"713"0"0,-9 10 272 0 0,-21 23 238 0 0,20-20-1306 0 0,-1 0 0 0 0,2 0 0 0 0,-1 1 0 0 0,-15 28 0 0 0,27-42-488 0 0,1 0 0 0 0,-1-1 0 0 0,1 1 0 0 0,-1 0-1 0 0,1-1 1 0 0,-1 1 0 0 0,1 0 0 0 0,0 0 0 0 0,-1 0 0 0 0,1-1-1 0 0,0 1 1 0 0,0 0 0 0 0,0 0 0 0 0,0 0 0 0 0,0 0 0 0 0,0-1-1 0 0,0 1 1 0 0,0 0 0 0 0,0 0 0 0 0,0 0 0 0 0,0 0 0 0 0,0-1-1 0 0,1 1 1 0 0,-1 0 0 0 0,0 0 0 0 0,0 0 0 0 0,1-1 0 0 0,-1 1-1 0 0,1 0 1 0 0,-1 0 0 0 0,1-1 0 0 0,-1 1 0 0 0,1 0 0 0 0,-1-1-1 0 0,1 1 1 0 0,0-1 0 0 0,-1 1 0 0 0,1-1 0 0 0,0 1 0 0 0,-1-1 0 0 0,1 1-1 0 0,0-1 1 0 0,0 0 0 0 0,-1 1 0 0 0,1-1 0 0 0,0 0 0 0 0,1 1-1 0 0,5 0 60 0 0,0 0 0 0 0,0 0 0 0 0,0 0-1 0 0,12-1 1 0 0,-6 0 26 0 0,2 1-79 0 0,0 1-1 0 0,0 0 1 0 0,-1 1-1 0 0,16 6 1 0 0,-21-6 84 0 0,0 0-1 0 0,-1 1 1 0 0,1 0 0 0 0,-1 1 0 0 0,0 0 0 0 0,0 0-1 0 0,11 10 1 0 0,-17-14-28 0 0,-1 1-1 0 0,1-1 1 0 0,-1 1 0 0 0,1 0-1 0 0,-1 0 1 0 0,0 0 0 0 0,0 0 0 0 0,1 0-1 0 0,-1 0 1 0 0,0 0 0 0 0,-1 0-1 0 0,1 0 1 0 0,0 0 0 0 0,-1 0-1 0 0,1 1 1 0 0,-1-1 0 0 0,0 0-1 0 0,0 0 1 0 0,0 1 0 0 0,0-1-1 0 0,0 0 1 0 0,-1 4 0 0 0,1-3-3 0 0,-1-1 0 0 0,0 1 0 0 0,0 0 0 0 0,-1-1 0 0 0,1 1 0 0 0,0-1 0 0 0,-1 1 0 0 0,0-1 0 0 0,1 0-1 0 0,-1 1 1 0 0,0-1 0 0 0,0 0 0 0 0,0 0 0 0 0,-1-1 0 0 0,1 1 0 0 0,0 0 0 0 0,-5 2 0 0 0,1-1 120 0 0,0-1 0 0 0,0 1 0 0 0,0-1-1 0 0,-12 3 1 0 0,17-4-187 0 0,-1-1 0 0 0,1 0 0 0 0,0 1-1 0 0,0-1 1 0 0,-1 0 0 0 0,1 0 0 0 0,0 0 0 0 0,-1 0 0 0 0,1 0 0 0 0,0 0 0 0 0,0 0-1 0 0,-1 0 1 0 0,1-1 0 0 0,0 1 0 0 0,0 0 0 0 0,-1-1 0 0 0,1 1 0 0 0,0-1 0 0 0,0 0-1 0 0,0 1 1 0 0,0-1 0 0 0,-1 0 0 0 0,1 0 0 0 0,0 1 0 0 0,1-1 0 0 0,-1 0 0 0 0,0 0-1 0 0,0 0 1 0 0,0 0 0 0 0,0 0 0 0 0,0-2 0 0 0,1-7-1944 0 0,1 5 751 0 0</inkml:trace>
  <inkml:trace contextRef="#ctx0" brushRef="#br0" timeOffset="695.56">402 185 11232 0 0,'-3'-3'148'0'0,"-1"0"206"0"0,1 0 0 0 0,-1 0 1 0 0,1 0-1 0 0,-1 0 0 0 0,0 1 0 0 0,-5-3 0 0 0,7 4-196 0 0,1 1-1 0 0,-1-1 0 0 0,0 1 0 0 0,1 0 0 0 0,-1 0 0 0 0,1-1 0 0 0,-1 1 0 0 0,0 0 0 0 0,1 1 0 0 0,-1-1 0 0 0,0 0 0 0 0,1 0 0 0 0,-1 1 0 0 0,1-1 0 0 0,-1 1 0 0 0,1-1 0 0 0,-1 1 0 0 0,1 0 0 0 0,-1-1 0 0 0,1 1 0 0 0,0 0 0 0 0,-2 1 0 0 0,-1 1 6 0 0,1 0-1 0 0,0 1 0 0 0,-1-1 1 0 0,1 1-1 0 0,1 0 0 0 0,-1 0 1 0 0,1 0-1 0 0,-1 0 0 0 0,1 0 0 0 0,0 0 1 0 0,0 0-1 0 0,1 1 0 0 0,0-1 1 0 0,-1 1-1 0 0,1 0 0 0 0,1-1 1 0 0,-1 1-1 0 0,1 0 0 0 0,0-1 0 0 0,0 1 1 0 0,0 0-1 0 0,0-1 0 0 0,1 1 1 0 0,1 5-1 0 0,-1-7-137 0 0,-1 0 1 0 0,1 0-1 0 0,0 0 0 0 0,0-1 1 0 0,0 1-1 0 0,0 0 1 0 0,1 0-1 0 0,-1-1 0 0 0,1 1 1 0 0,-1-1-1 0 0,1 1 1 0 0,0-1-1 0 0,0 0 0 0 0,0 0 1 0 0,0 0-1 0 0,0 0 1 0 0,1 0-1 0 0,-1 0 0 0 0,1-1 1 0 0,-1 1-1 0 0,1-1 1 0 0,0 1-1 0 0,-1-1 0 0 0,1 0 1 0 0,0 0-1 0 0,0 0 1 0 0,0-1-1 0 0,0 1 0 0 0,0-1 1 0 0,0 1-1 0 0,-1-1 1 0 0,1 0-1 0 0,0 0 0 0 0,0 0 1 0 0,0-1-1 0 0,0 1 1 0 0,0-1-1 0 0,4-1 0 0 0,-3 1-117 0 0,-1-1 1 0 0,0 1-1 0 0,1-1 0 0 0,-1 0 0 0 0,0 0 0 0 0,0 0 0 0 0,0 0 0 0 0,-1 0 1 0 0,1-1-1 0 0,2-2 0 0 0,1-2-378 0 0,-1 1 1 0 0,0-1 0 0 0,5-8-1 0 0,-6 16-556 0 0,2 7 656 0 0,6 14 601 0 0,-8-16-130 0 0,2 3-37 0 0,-6-9-58 0 0,1 0-1 0 0,-1 1 1 0 0,0-1-1 0 0,0 0 0 0 0,1 0 1 0 0,-1 1-1 0 0,0-1 1 0 0,0 0-1 0 0,1 0 1 0 0,-1 1-1 0 0,0-1 0 0 0,1 0 1 0 0,-1 0-1 0 0,0 0 1 0 0,1 1-1 0 0,-1-1 0 0 0,0 0 1 0 0,1 0-1 0 0,-1 0 1 0 0,1 0-1 0 0,-1 0 0 0 0,0 0 1 0 0,1 0-1 0 0,-1 0 1 0 0,0 0-1 0 0,1 0 1 0 0,-1 0-1 0 0,1 0 0 0 0,-1 0 1 0 0,0 0-1 0 0,1 0 1 0 0,-1-1-1 0 0,0 1 0 0 0,1 0 1 0 0,-1 0-1 0 0,0 0 1 0 0,1 0-1 0 0,-1-1 1 0 0,0 1-1 0 0,1 0 0 0 0,-1-1 1 0 0,8-9 465 0 0,-6 5-394 0 0,-1 0 0 0 0,1 0 0 0 0,-1 0 0 0 0,0 0 0 0 0,-1 0 0 0 0,1-6 0 0 0,-1 6-27 0 0,1 0 1 0 0,-1 1-1 0 0,1-1 1 0 0,0 0-1 0 0,0 0 1 0 0,3-8-1 0 0,-3 13 22 0 0,18-4 196 0 0,-14 3-280 0 0,1 0-1 0 0,-1 0 0 0 0,0 0 1 0 0,1 0-1 0 0,-1-1 1 0 0,0 0-1 0 0,0 0 1 0 0,0 0-1 0 0,8-6 1 0 0,-12 8 3 0 0,0-1-1 0 0,0 1 1 0 0,0-1 0 0 0,0 1 0 0 0,0-1 0 0 0,0 1-1 0 0,-1 0 1 0 0,1-1 0 0 0,0 1 0 0 0,0 0 0 0 0,0 0-1 0 0,0 0 1 0 0,0 0 0 0 0,0 0 0 0 0,1 0-1 0 0,-1 0 1 0 0,0 0 0 0 0,0 0 0 0 0,-1 1 0 0 0,1-1-1 0 0,0 0 1 0 0,2 1 0 0 0,-2 0 16 0 0,0 0 0 0 0,1 0 0 0 0,-1 0-1 0 0,0 0 1 0 0,0 0 0 0 0,0 0 0 0 0,0 1 0 0 0,-1-1-1 0 0,1 0 1 0 0,0 0 0 0 0,0 1 0 0 0,-1-1 0 0 0,1 0 0 0 0,0 3-1 0 0,0-2 11 0 0,0 0 0 0 0,1 0 0 0 0,-1 1-1 0 0,1-1 1 0 0,-1-1 0 0 0,1 1 0 0 0,0 0-1 0 0,0 0 1 0 0,0-1 0 0 0,0 1 0 0 0,0-1 0 0 0,0 1-1 0 0,0-1 1 0 0,0 0 0 0 0,0 0 0 0 0,1 0-1 0 0,-1 0 1 0 0,1 0 0 0 0,-1 0 0 0 0,4 0-1 0 0,36 0-1948 0 0,-37-1 1208 0 0</inkml:trace>
  <inkml:trace contextRef="#ctx0" brushRef="#br0" timeOffset="1332">806 296 9528 0 0,'0'0'216'0'0,"0"0"32"0"0,0 0 10 0 0,6 16 533 0 0,0 7 1224 0 0,-2-9-458 0 0,0 0 0 0 0,10 22 0 0 0,-13-35-1354 0 0,-1-1-91 0 0,0 0-37 0 0,0 0 17 0 0,-1-13 60 0 0,-1 1 0 0 0,0 0 1 0 0,-4-11-1 0 0,1-3-19 0 0,3 17-5 0 0,-7-51-157 0 0,8 55 99 0 0,1 0-1 0 0,0 0 0 0 0,0-1 1 0 0,1 1-1 0 0,0 0 0 0 0,-1 0 0 0 0,2 0 1 0 0,-1 0-1 0 0,3-6 0 0 0,-4 9-62 0 0,1 1 0 0 0,-1 0-1 0 0,1 0 1 0 0,-1 0 0 0 0,1 0 0 0 0,0 0-1 0 0,-1 0 1 0 0,1 0 0 0 0,0 0-1 0 0,0 0 1 0 0,-1 1 0 0 0,1-1-1 0 0,0 0 1 0 0,0 0 0 0 0,0 1-1 0 0,0-1 1 0 0,0 1 0 0 0,0-1 0 0 0,0 1-1 0 0,1-1 1 0 0,-1 1 0 0 0,0-1-1 0 0,0 1 1 0 0,0 0 0 0 0,0 0-1 0 0,0 0 1 0 0,1-1 0 0 0,-1 1-1 0 0,0 0 1 0 0,0 1 0 0 0,0-1 0 0 0,1 0-1 0 0,-1 0 1 0 0,0 0 0 0 0,0 1-1 0 0,0-1 1 0 0,0 0 0 0 0,0 1-1 0 0,2 0 1 0 0,-1 1 28 0 0,0-1 1 0 0,0 0-1 0 0,0 1 0 0 0,0-1 0 0 0,0 1 0 0 0,-1 0 1 0 0,1-1-1 0 0,0 1 0 0 0,-1 0 0 0 0,1 0 1 0 0,-1 0-1 0 0,0 0 0 0 0,0 0 0 0 0,0 1 1 0 0,0-1-1 0 0,0 0 0 0 0,0 0 0 0 0,0 5 1 0 0,0-2 130 0 0,-1-1 1 0 0,0 1-1 0 0,-1 0 0 0 0,1-1 1 0 0,-1 1-1 0 0,0-1 1 0 0,0 1-1 0 0,0-1 1 0 0,-1 1-1 0 0,0-1 1 0 0,-2 6-1 0 0,2-7-72 0 0,0 0 1 0 0,0 1-1 0 0,0-1 1 0 0,0-1-1 0 0,0 1 1 0 0,0 0-1 0 0,-1 0 1 0 0,0-1-1 0 0,1 1 1 0 0,-1-1-1 0 0,0 0 1 0 0,0 0-1 0 0,0 0 1 0 0,-6 3-1 0 0,8-5-158 0 0,1 0 0 0 0,-1 0-1 0 0,1 0 1 0 0,0 0 0 0 0,-1 1 0 0 0,1-1-1 0 0,-1 0 1 0 0,1 0 0 0 0,-1 0 0 0 0,1 0-1 0 0,-1 0 1 0 0,1 0 0 0 0,-1 0 0 0 0,1 0-1 0 0,0 0 1 0 0,-1 0 0 0 0,1 0-1 0 0,-1-1 1 0 0,1 1 0 0 0,-1 0 0 0 0,1 0-1 0 0,0 0 1 0 0,-1 0 0 0 0,0-1 0 0 0,1-1-866 0 0</inkml:trace>
  <inkml:trace contextRef="#ctx0" brushRef="#br0" timeOffset="1729.23">964 56 12872 0 0,'0'0'289'0'0,"0"0"40"0"0,0 0 23 0 0,0 0-36 0 0,0 15-110 0 0,-2 4 881 0 0,0 3 202 0 0,0-1 1 0 0,3 35-1 0 0,-1-49-1228 0 0,1-1 0 0 0,0 0-1 0 0,0 0 1 0 0,1 0-1 0 0,0-1 1 0 0,0 1 0 0 0,0 0-1 0 0,0-1 1 0 0,1 1 0 0 0,0-1-1 0 0,1 0 1 0 0,-1 0-1 0 0,1 0 1 0 0,4 5 0 0 0,-7-9-266 0 0,0 0 0 0 0,0 0 1 0 0,0-1-1 0 0,0 1 0 0 0,0 0 1 0 0,0 0-1 0 0,0 0 0 0 0,0-1 0 0 0,0 1 1 0 0,0-1-1 0 0,0 1 0 0 0,1-1 1 0 0,-1 1-1 0 0,0-1 0 0 0,0 0 1 0 0,2 1-1 0 0,-1-3-1552 0 0</inkml:trace>
  <inkml:trace contextRef="#ctx0" brushRef="#br0" timeOffset="2223.08">1022 261 10120 0 0,'4'-2'347'0'0,"0"0"0"0"0,0-1 0 0 0,0 0 0 0 0,0 1 0 0 0,-1-2 0 0 0,0 1 1 0 0,1 0-1 0 0,-1-1 0 0 0,4-5 0 0 0,-3 3 215 0 0,1-1-1 0 0,-1 0 1 0 0,0 0 0 0 0,5-14-1 0 0,-9 21-532 0 0,0-1 0 0 0,1 0 0 0 0,-1 1 0 0 0,0-1 0 0 0,0 0 0 0 0,0 0 0 0 0,0 1 0 0 0,0-1 0 0 0,0 0 0 0 0,1 0 0 0 0,-2 1 0 0 0,1-1 0 0 0,0 0 0 0 0,0 0 0 0 0,0 1 0 0 0,0-2 0 0 0,-1 2 15 0 0,1-1 0 0 0,0 1-1 0 0,0 0 1 0 0,-1 0-1 0 0,1 0 1 0 0,0 0-1 0 0,0-1 1 0 0,-1 1 0 0 0,1 0-1 0 0,0 0 1 0 0,0 0-1 0 0,-1 0 1 0 0,1 0-1 0 0,0 0 1 0 0,0 0 0 0 0,-1 0-1 0 0,1 0 1 0 0,0 0-1 0 0,-1 0 1 0 0,1 0 0 0 0,0 0-1 0 0,0 0 1 0 0,-1 0-1 0 0,1 0 1 0 0,0 0-1 0 0,-1 0 1 0 0,1 0 0 0 0,-2 1 189 0 0,-1 0 0 0 0,1 0 0 0 0,0 0 0 0 0,0 0 1 0 0,0 1-1 0 0,0-1 0 0 0,1 0 0 0 0,-4 4 0 0 0,1 0 112 0 0,1-1-1 0 0,-1 1 0 0 0,1 0 0 0 0,1 0 0 0 0,-1 0 0 0 0,1 0 0 0 0,0 1 1 0 0,0-1-1 0 0,-2 12 0 0 0,3-14-190 0 0,0 0 1 0 0,1 1-1 0 0,-1-1 0 0 0,1 1 1 0 0,0-1-1 0 0,0 1 0 0 0,1-1 1 0 0,-1 1-1 0 0,1-1 0 0 0,-1 1 1 0 0,1-1-1 0 0,0 1 0 0 0,0-1 1 0 0,1 0-1 0 0,-1 0 0 0 0,1 0 1 0 0,3 5-1 0 0,-4-6-153 0 0,0-1 0 0 0,1 0 0 0 0,-1 1 0 0 0,1-1 0 0 0,0 0 0 0 0,0 0 0 0 0,-1 0 0 0 0,1 0 0 0 0,0 0 0 0 0,0-1 0 0 0,0 1 0 0 0,0 0 0 0 0,0-1 0 0 0,0 0 0 0 0,0 1 0 0 0,0-1 0 0 0,3 0 0 0 0,4 0-890 0 0,0-1 1 0 0,15-2-1 0 0,-17 2-136 0 0,7-1-318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3:02:24.2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121 277 7136 0 0,'-28'66'925'0'0,"-8"36"-187"0"0,34-98-665 0 0,-39 153 2605 0 0,36-138-2404 0 0,2-6-271 0 0,2-8 29 0 0,-1 0 1 0 0,1-1 0 0 0,0 1 0 0 0,0 6-1 0 0,11-21 407 0 0,5-28-427 0 0,-1-2-1 0 0,-3 0 1 0 0,8-43-1 0 0,-8 33-302 0 0,-7 34 244 0 0,45-182-376 0 0,-8 69 670 0 0,-36 114-100 0 0,-4 10-9 0 0,0 0 0 0 0,1 1 0 0 0,0-1 1 0 0,0 0-1 0 0,0 1 0 0 0,1-1 0 0 0,-1 1 0 0 0,6-7 1 0 0,-8 11-128 0 0,0 0 1 0 0,0 0-1 0 0,0 0 1 0 0,1 0-1 0 0,-1 0 1 0 0,0 0 0 0 0,0 0-1 0 0,0 0 1 0 0,0 0-1 0 0,0 0 1 0 0,0-1-1 0 0,0 1 1 0 0,1 0-1 0 0,-1 0 1 0 0,0 0 0 0 0,0 0-1 0 0,0 0 1 0 0,0 0-1 0 0,0 0 1 0 0,0 0-1 0 0,1 0 1 0 0,-1 1 0 0 0,0-1-1 0 0,0 0 1 0 0,0 0-1 0 0,0 0 1 0 0,0 0-1 0 0,0 0 1 0 0,1 0-1 0 0,-1 0 1 0 0,0 0 0 0 0,0 0-1 0 0,0 0 1 0 0,0 0-1 0 0,0 0 1 0 0,0 0-1 0 0,0 1 1 0 0,0-1 0 0 0,1 0-1 0 0,-1 0 1 0 0,4 8 172 0 0,1 9-59 0 0,-5-17-122 0 0,33 199 336 0 0,-22-121-224 0 0,29 109-1 0 0,1-58-1490 0 0,-40-125 934 0 0,1-1-6 0 0</inkml:trace>
  <inkml:trace contextRef="#ctx0" brushRef="#br0" timeOffset="517.25">72 526 10424 0 0,'29'-8'5904'0'0,"13"-4"-3565"0"0,104-25-2471 0 0,-132 34 4 0 0</inkml:trace>
  <inkml:trace contextRef="#ctx0" brushRef="#br0" timeOffset="1075.6">434 551 7440 0 0,'6'20'201'0'0,"-3"-11"21"0"0,0 1-1 0 0,0-1 1 0 0,7 13 0 0 0,-10-22 120 0 0,0 0 61 0 0,0 0 12 0 0,0 0 1 0 0,0 0 0 0 0,1-1-313 0 0,-1 0 0 0 0,1 0 0 0 0,-1 0 0 0 0,1 0 0 0 0,-1 0 1 0 0,0 0-1 0 0,1 0 0 0 0,-1 0 0 0 0,0 0 0 0 0,0 0 0 0 0,0 0 0 0 0,0 0 1 0 0,0 0-1 0 0,0 0 0 0 0,0-2 0 0 0,0 0 125 0 0,3-65 1302 0 0,-3 42-1190 0 0,1 1-1 0 0,9-45 0 0 0,-9 65-286 0 0,-1 0 12 0 0,1 1-1 0 0,0 0 1 0 0,0 0-1 0 0,0 0 1 0 0,1 0 0 0 0,-1 1-1 0 0,1-1 1 0 0,0 0-1 0 0,0 1 1 0 0,0-1 0 0 0,0 1-1 0 0,1-1 1 0 0,4-3 0 0 0,-7 6-49 0 0,1 1 0 0 0,-1 0 1 0 0,1-1-1 0 0,-1 1 1 0 0,1 0-1 0 0,0 0 1 0 0,-1 0-1 0 0,1-1 0 0 0,-1 1 1 0 0,1 0-1 0 0,0 0 1 0 0,-1 0-1 0 0,1 0 1 0 0,0 0-1 0 0,-1 0 0 0 0,1 0 1 0 0,0 0-1 0 0,-1 1 1 0 0,1-1-1 0 0,-1 0 1 0 0,1 0-1 0 0,0 0 0 0 0,-1 1 1 0 0,1-1-1 0 0,-1 0 1 0 0,1 1-1 0 0,-1-1 1 0 0,1 0-1 0 0,-1 1 1 0 0,1-1-1 0 0,-1 1 0 0 0,1-1 1 0 0,-1 1-1 0 0,0-1 1 0 0,1 1-1 0 0,-1-1 1 0 0,0 1-1 0 0,1-1 0 0 0,-1 1 1 0 0,0 0-1 0 0,13 27 421 0 0,-11-24-340 0 0,11 43 314 0 0,-9-33-188 0 0,10 28-1 0 0,-10-35-222 0 0</inkml:trace>
  <inkml:trace contextRef="#ctx0" brushRef="#br0" timeOffset="1593.58">673 446 10896 0 0,'-1'0'82'0'0,"0"1"0"0"0,-1-1 0 0 0,1 1 1 0 0,0 0-1 0 0,0-1 0 0 0,-1 1 0 0 0,1 0 0 0 0,0 0 1 0 0,0 0-1 0 0,0 0 0 0 0,0 0 0 0 0,0 0 1 0 0,0 0-1 0 0,1 0 0 0 0,-1 0 0 0 0,0 1 0 0 0,0-1 1 0 0,0 1-1 0 0,0 2 195 0 0,0-1 0 0 0,0 0 0 0 0,0 0 0 0 0,0 0 1 0 0,1 1-1 0 0,0-1 0 0 0,-1 7 0 0 0,1-6-166 0 0,1 0 0 0 0,-1 0 1 0 0,0 0-1 0 0,1 0 0 0 0,0 0 0 0 0,0 0 0 0 0,0 0 0 0 0,1 0 1 0 0,-1-1-1 0 0,1 1 0 0 0,0 0 0 0 0,0-1 0 0 0,4 6 1 0 0,-3-6-103 0 0,-1-1 0 0 0,0 0 0 0 0,1 0 1 0 0,-1 0-1 0 0,1-1 0 0 0,0 1 1 0 0,-1-1-1 0 0,1 1 0 0 0,0-1 1 0 0,0 0-1 0 0,0 0 0 0 0,0 0 0 0 0,0 0 1 0 0,0-1-1 0 0,0 1 0 0 0,0-1 1 0 0,0 0-1 0 0,1 0 0 0 0,-1 0 1 0 0,0 0-1 0 0,0-1 0 0 0,0 1 1 0 0,0-1-1 0 0,0 0 0 0 0,0 1 0 0 0,0-1 1 0 0,0-1-1 0 0,0 1 0 0 0,0 0 1 0 0,-1-1-1 0 0,1 0 0 0 0,0 1 1 0 0,-1-1-1 0 0,0 0 0 0 0,1 0 0 0 0,-1 0 1 0 0,0-1-1 0 0,0 1 0 0 0,0-1 1 0 0,0 1-1 0 0,0-1 0 0 0,-1 1 1 0 0,1-1-1 0 0,-1 0 0 0 0,0 0 1 0 0,2-4-1 0 0,-2 3 13 0 0,0 0 1 0 0,0 0-1 0 0,-1-1 0 0 0,1 1 1 0 0,-1 0-1 0 0,0-1 0 0 0,0 1 1 0 0,0 0-1 0 0,-1-1 0 0 0,0 1 1 0 0,1 0-1 0 0,-1 0 0 0 0,-1-1 1 0 0,1 1-1 0 0,-1 0 0 0 0,-3-7 1 0 0,-2 0 156 0 0,1 0 0 0 0,-1 0 0 0 0,-1 1 0 0 0,-13-14-1 0 0,19 22-117 0 0,1 1 0 0 0,-1-1 0 0 0,1 1 0 0 0,-1 0 0 0 0,1 0 0 0 0,-1 0 0 0 0,0 0 0 0 0,1 0 0 0 0,-1 0 0 0 0,0 0 0 0 0,0 1 0 0 0,0-1 0 0 0,0 1-1 0 0,0-1 1 0 0,0 1 0 0 0,0 0 0 0 0,0-1 0 0 0,0 1 0 0 0,0 0 0 0 0,0 1 0 0 0,1-1 0 0 0,-1 0 0 0 0,0 0 0 0 0,-4 2 0 0 0,5-2-34 0 0,-1 1-1 0 0,1 0 1 0 0,-1 0 0 0 0,1 0 0 0 0,0 0 0 0 0,-1 0-1 0 0,1 0 1 0 0,0 0 0 0 0,-1 0 0 0 0,1 0 0 0 0,0 1 0 0 0,0-1-1 0 0,0 0 1 0 0,0 1 0 0 0,0-1 0 0 0,1 1 0 0 0,-1-1 0 0 0,0 1-1 0 0,1-1 1 0 0,-1 1 0 0 0,1 0 0 0 0,-1-1 0 0 0,1 1-1 0 0,0 0 1 0 0,-1-1 0 0 0,1 1 0 0 0,0 0 0 0 0,0-1 0 0 0,1 4-1 0 0,-1-3-107 0 0,1 0 1 0 0,-1 0-1 0 0,1 0 0 0 0,-1 0 0 0 0,1 0 0 0 0,0 0 0 0 0,0 0 0 0 0,0 0 0 0 0,0-1 0 0 0,0 1 0 0 0,0 0 0 0 0,0 0 1 0 0,1-1-1 0 0,-1 1 0 0 0,1-1 0 0 0,-1 1 0 0 0,1-1 0 0 0,1 2 0 0 0,6 2-1182 0 0</inkml:trace>
  <inkml:trace contextRef="#ctx0" brushRef="#br0" timeOffset="2007.53">851 71 11912 0 0,'-1'-1'45'0'0,"-1"1"1"0"0,1-1 0 0 0,0 1-1 0 0,0 0 1 0 0,-1-1 0 0 0,1 1-1 0 0,-1 0 1 0 0,1 0 0 0 0,0 0-1 0 0,-1 0 1 0 0,1 0-1 0 0,-1 0 1 0 0,1 0 0 0 0,0 0-1 0 0,-1 1 1 0 0,1-1 0 0 0,0 0-1 0 0,-1 1 1 0 0,1-1 0 0 0,0 1-1 0 0,0 0 1 0 0,-1-1 0 0 0,1 1-1 0 0,0 0 1 0 0,0 0 0 0 0,0 0-1 0 0,0-1 1 0 0,-2 3 0 0 0,2-1 85 0 0,0 1 1 0 0,0-1 0 0 0,0 1-1 0 0,0-1 1 0 0,1 1-1 0 0,-1-1 1 0 0,1 1 0 0 0,-1-1-1 0 0,1 1 1 0 0,0 0 0 0 0,0-1-1 0 0,0 1 1 0 0,0 0 0 0 0,1 3-1 0 0,4 23 834 0 0,1 1-1 0 0,20 54 0 0 0,30 51-50 0 0,-53-127-892 0 0,8 14-49 0 0,13 22 0 0 0,3-4-3713 0 0,-24-37-97 0 0,-2-3-1083 0 0</inkml:trace>
  <inkml:trace contextRef="#ctx0" brushRef="#br0" timeOffset="2420.5">880 462 12528 0 0,'-8'6'1368'0'0,"8"-6"-1346"0"0,0 0 0 0 0,0 1-1 0 0,0-1 1 0 0,0 0 0 0 0,0 0 0 0 0,0 1 0 0 0,0-1 0 0 0,-1 0 0 0 0,1 0 0 0 0,0 1 0 0 0,0-1 0 0 0,0 0 0 0 0,0 1 0 0 0,0-1 0 0 0,0 0 0 0 0,0 0 0 0 0,0 1 0 0 0,0-1 0 0 0,0 0 0 0 0,1 0 0 0 0,-1 1 0 0 0,0-1 0 0 0,0 0 0 0 0,0 0 0 0 0,0 1 0 0 0,0-1 0 0 0,0 0 0 0 0,0 0 0 0 0,1 0 0 0 0,-1 1 0 0 0,0-1 0 0 0,0 0 0 0 0,0 0 0 0 0,1 0 0 0 0,-1 1 0 0 0,0-1 0 0 0,0 0-1 0 0,1 0 1 0 0,-1 0 0 0 0,0 0 0 0 0,1 0 0 0 0,9 6 1139 0 0,-9-6-1119 0 0,4 1 29 0 0,0 1 0 0 0,0-1 1 0 0,1 0-1 0 0,-1-1 0 0 0,1 1 0 0 0,-1-1 1 0 0,0 0-1 0 0,1-1 0 0 0,-1 1 1 0 0,1-1-1 0 0,6-2 0 0 0,5-1 40 0 0,0-2-1 0 0,18-7 0 0 0,-27 9-90 0 0,0-1 0 0 0,1 0 0 0 0,-1 0 0 0 0,-1 0 0 0 0,1-1 0 0 0,6-6 0 0 0,-11 9-35 0 0,0 0 0 0 0,0 0-1 0 0,0 0 1 0 0,-1 0 0 0 0,1-1 0 0 0,-1 1-1 0 0,0-1 1 0 0,0 0 0 0 0,0 1 0 0 0,0-1 0 0 0,-1 0-1 0 0,0 0 1 0 0,1 0 0 0 0,-1 0 0 0 0,0-8-1 0 0,-1 11 12 0 0,1 0 0 0 0,-1 1 0 0 0,0-1 0 0 0,0 0-1 0 0,-1 0 1 0 0,1 0 0 0 0,0 1 0 0 0,0-1-1 0 0,0 0 1 0 0,0 0 0 0 0,-1 0 0 0 0,1 1-1 0 0,0-1 1 0 0,-1 0 0 0 0,1 1 0 0 0,0-1 0 0 0,-1 0-1 0 0,1 1 1 0 0,-1-1 0 0 0,-1-1 0 0 0,2 2 14 0 0,-1 0-1 0 0,0 0 1 0 0,1-1 0 0 0,-1 1 0 0 0,0 0 0 0 0,1 0 0 0 0,-1 0 0 0 0,0 0 0 0 0,1 0 0 0 0,-1 0 0 0 0,0 0 0 0 0,1 0-1 0 0,-1 0 1 0 0,0 0 0 0 0,1 0 0 0 0,-1 0 0 0 0,0 1 0 0 0,1-1 0 0 0,-2 0 0 0 0,-1 2 95 0 0,0 0-1 0 0,0-1 1 0 0,0 1 0 0 0,0 0 0 0 0,0 1 0 0 0,0-1 0 0 0,-4 5-1 0 0,4-3 99 0 0,0 0 0 0 0,0 0-1 0 0,0 1 1 0 0,0-1 0 0 0,1 1 0 0 0,0-1-1 0 0,0 1 1 0 0,0 0 0 0 0,0 0-1 0 0,1 0 1 0 0,0 0 0 0 0,0 0-1 0 0,0 7 1 0 0,1-9-163 0 0,0 0-1 0 0,0-1 1 0 0,0 1 0 0 0,1 0-1 0 0,-1-1 1 0 0,1 1-1 0 0,0 0 1 0 0,-1-1 0 0 0,1 1-1 0 0,0-1 1 0 0,1 1 0 0 0,-1-1-1 0 0,0 0 1 0 0,1 1 0 0 0,0-1-1 0 0,-1 0 1 0 0,1 0 0 0 0,0 0-1 0 0,0 0 1 0 0,0 0-1 0 0,0-1 1 0 0,0 1 0 0 0,0-1-1 0 0,1 1 1 0 0,-1-1 0 0 0,5 2-1 0 0,-3-1-164 0 0,0 0 1 0 0,1 0-1 0 0,-1 0 0 0 0,1-1 0 0 0,-1 0 0 0 0,1 0 0 0 0,0 0 1 0 0,-1-1-1 0 0,1 1 0 0 0,0-1 0 0 0,0 0 0 0 0,-1-1 0 0 0,7 0 0 0 0,-2-1-567 0 0</inkml:trace>
  <inkml:trace contextRef="#ctx0" brushRef="#br0" timeOffset="2421.5">1289 472 8144 0 0,'0'0'182'0'0,"5"5"445"0"0,-2-2-588 0 0,1 2 1375 0 0,-8-4 1725 0 0,-7-4 1695 0 0,2-6-4310 0 0,1 0-1 0 0,0 0 0 0 0,0 0 0 0 0,0-1 1 0 0,2 0-1 0 0,-1-1 0 0 0,1 1 0 0 0,-9-23 1 0 0,14 31-472 0 0,1 0 0 0 0,-1 0 0 0 0,0-1 1 0 0,1 1-1 0 0,-1 0 0 0 0,1 0 1 0 0,-1-1-1 0 0,1 1 0 0 0,0 0 1 0 0,0-1-1 0 0,0 1 0 0 0,1 0 0 0 0,-1-1 1 0 0,0 1-1 0 0,1 0 0 0 0,0-1 1 0 0,-1 1-1 0 0,1 0 0 0 0,0 0 0 0 0,0 0 1 0 0,0 0-1 0 0,0 0 0 0 0,1 0 1 0 0,-1 0-1 0 0,1 0 0 0 0,-1 0 0 0 0,1 0 1 0 0,2-1-1 0 0,1-2-406 0 0,0 2-1 0 0,0-1 1 0 0,10-5 0 0 0,18-7-6009 0 0,-12 8-870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3:17:47.9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70 228 6504 0 0,'4'-7'155'0'0,"0"-6"430"0"0,-3 8 210 0 0,0-1 0 0 0,0 1 0 0 0,1-12 0 0 0,-3 8 369 0 0,-3 7 167 0 0,3 2-1239 0 0,-1 1 0 0 0,1 0 0 0 0,0 0 1 0 0,0 0-1 0 0,0 0 0 0 0,0 1 0 0 0,0-1 0 0 0,0 0 0 0 0,-1 2 0 0 0,-7 9 215 0 0,2 1 1 0 0,-1 0 0 0 0,2 0 0 0 0,0 1 0 0 0,0 0 0 0 0,1 0 0 0 0,1 0 0 0 0,0 0-1 0 0,-1 17 1 0 0,3-13-142 0 0,0 0 1 0 0,1 0-1 0 0,1 1 0 0 0,1-1 0 0 0,0 0 0 0 0,1 0 0 0 0,5 19 0 0 0,-6-34-182 0 0,0 1 0 0 0,0-1 0 0 0,1 1 0 0 0,-1-1 0 0 0,1 0 0 0 0,0 0 0 0 0,-1 1 0 0 0,1-1 0 0 0,1 0 0 0 0,-1-1 0 0 0,0 1 0 0 0,1 0 0 0 0,-1-1 0 0 0,1 1 0 0 0,0-1 0 0 0,0 0 0 0 0,0 0 0 0 0,0 0 0 0 0,0 0 0 0 0,1 0 0 0 0,-1-1 0 0 0,0 1 0 0 0,1-1 0 0 0,-1 0 0 0 0,1 0 0 0 0,-1 0 0 0 0,1-1 0 0 0,0 1-1 0 0,-1-1 1 0 0,1 0 0 0 0,0 0 0 0 0,-1 0 0 0 0,1-1 0 0 0,0 1 0 0 0,-1-1 0 0 0,1 0 0 0 0,-1 0 0 0 0,1 0 0 0 0,-1 0 0 0 0,4-3 0 0 0,1 0-628 0 0,0-1 0 0 0,-1 0-1 0 0,12-10 1 0 0,-10 7-321 0 0</inkml:trace>
  <inkml:trace contextRef="#ctx0" brushRef="#br0" timeOffset="532.9">232 402 9760 0 0,'0'2'97'0'0,"-1"1"0"0"0,0 0 0 0 0,1 0 0 0 0,0 0 0 0 0,-1 0 0 0 0,1 0 0 0 0,0 0 0 0 0,0 0 0 0 0,1 0 0 0 0,-1 0 0 0 0,1-1 0 0 0,-1 1 0 0 0,1 0 0 0 0,0 0 0 0 0,0 0 0 0 0,0-1 0 0 0,1 1 0 0 0,-1 0 0 0 0,1-1 0 0 0,-1 1 0 0 0,1-1 0 0 0,0 0 0 0 0,0 0 0 0 0,0 1 0 0 0,0-1 0 0 0,0 0 0 0 0,0-1 0 0 0,1 1 0 0 0,-1 0 0 0 0,1-1 0 0 0,-1 1 0 0 0,1-1 0 0 0,0 0 0 0 0,-1 0 0 0 0,1 0 0 0 0,0 0 0 0 0,0 0 0 0 0,0-1 0 0 0,0 1 0 0 0,-1-1 0 0 0,1 0 0 0 0,0 1 0 0 0,0-2 0 0 0,0 1 0 0 0,0 0 0 0 0,0 0 0 0 0,0-1 0 0 0,0 0 0 0 0,0 1 0 0 0,-1-1 0 0 0,1 0 0 0 0,0-1 0 0 0,-1 1 0 0 0,1 0 0 0 0,0-1 0 0 0,2-2 0 0 0,-3 3-47 0 0,0-1 1 0 0,0 1 0 0 0,-1-1-1 0 0,1 1 1 0 0,-1-1-1 0 0,1 0 1 0 0,-1 0-1 0 0,1 0 1 0 0,-1 0-1 0 0,0 0 1 0 0,0 0 0 0 0,0 0-1 0 0,0 0 1 0 0,0 0-1 0 0,-1 0 1 0 0,2-5-1 0 0,-2 3 32 0 0,0 1 1 0 0,0-1-1 0 0,0 0 0 0 0,0 0 0 0 0,-1 0 0 0 0,1 0 0 0 0,-1 0 0 0 0,0 0 1 0 0,-2-4-1 0 0,-2-3 132 0 0,0 0 0 0 0,-1 0 1 0 0,0 1-1 0 0,-1 0 0 0 0,-11-14 0 0 0,16 21-123 0 0,0 1-1 0 0,0 0 0 0 0,0 0 0 0 0,0 1 0 0 0,0-1 1 0 0,0 0-1 0 0,0 1 0 0 0,-1-1 0 0 0,1 1 1 0 0,-1 0-1 0 0,1 0 0 0 0,-5-2 0 0 0,6 3-57 0 0,0 0 0 0 0,-1 0-1 0 0,1 0 1 0 0,0 0 0 0 0,0 0-1 0 0,0 0 1 0 0,0 0 0 0 0,0 0-1 0 0,0 0 1 0 0,0 1 0 0 0,0-1 0 0 0,0 0-1 0 0,0 1 1 0 0,0-1 0 0 0,0 1-1 0 0,0-1 1 0 0,0 1 0 0 0,0-1-1 0 0,0 1 1 0 0,0 0 0 0 0,0 0 0 0 0,1-1-1 0 0,-1 1 1 0 0,0 0 0 0 0,0 0-1 0 0,1 0 1 0 0,-1 0 0 0 0,1-1-1 0 0,-1 1 1 0 0,1 0 0 0 0,-1 0 0 0 0,1 0-1 0 0,0 0 1 0 0,-1 2 0 0 0,0-1-80 0 0,-9 31 302 0 0,9-30-397 0 0,1-1-1 0 0,0 1 1 0 0,0-1-1 0 0,0 0 1 0 0,0 1-1 0 0,0-1 1 0 0,0 1-1 0 0,0-1 1 0 0,1 1-1 0 0,0-1 1 0 0,-1 0-1 0 0,2 3 1 0 0,1 2-828 0 0</inkml:trace>
  <inkml:trace contextRef="#ctx0" brushRef="#br0" timeOffset="1157.26">423 417 8352 0 0,'3'4'296'0'0,"-1"1"1"0"0,0-1-1 0 0,0 1 1 0 0,0-1-1 0 0,-1 1 1 0 0,0 0-1 0 0,2 8 1 0 0,-3-11 4453 0 0,0-5-3529 0 0,1-7-665 0 0,-7-33 326 0 0,0-56 0 0 0,7 98-882 0 0,2 5 0 0 0,2 3 0 0 0,-1 0 163 0 0,0 0 1 0 0,0 0-1 0 0,1 0 0 0 0,6 8 0 0 0,-10-14-148 0 0,1 1 0 0 0,-1 0 0 0 0,1-1 1 0 0,-1 1-1 0 0,1-1 0 0 0,0 0 0 0 0,0 1 1 0 0,-1-1-1 0 0,1 0 0 0 0,0 0 0 0 0,0 0 1 0 0,0 0-1 0 0,0 0 0 0 0,0-1 0 0 0,0 1 1 0 0,1-1-1 0 0,-1 1 0 0 0,0-1 0 0 0,0 0 1 0 0,0 0-1 0 0,3 0 0 0 0,-3 0-14 0 0,-1-1 1 0 0,1 1-1 0 0,-1-1 0 0 0,1 1 1 0 0,-1-1-1 0 0,0 0 0 0 0,1 0 1 0 0,-1 0-1 0 0,1 0 1 0 0,-1 0-1 0 0,0 0 0 0 0,0 0 1 0 0,0 0-1 0 0,0 0 0 0 0,0-1 1 0 0,2-2-1 0 0,-2 3-9 0 0,0-1-1 0 0,0 1 1 0 0,0 0 0 0 0,0-1-1 0 0,0 1 1 0 0,0 0 0 0 0,0 0 0 0 0,1 0-1 0 0,-1 0 1 0 0,1 0 0 0 0,-1 0-1 0 0,0 0 1 0 0,3 0 0 0 0,-3 1 6 0 0,-1 0-1 0 0,0 0 1 0 0,1 0 0 0 0,-1 0 0 0 0,0 0 0 0 0,1 0-1 0 0,-1 0 1 0 0,0 0 0 0 0,1 1 0 0 0,-1-1 0 0 0,0 0 0 0 0,1 0-1 0 0,-1 0 1 0 0,0 1 0 0 0,1-1 0 0 0,-1 0 0 0 0,0 0-1 0 0,0 1 1 0 0,0-1 0 0 0,1 0 0 0 0,-1 0 0 0 0,0 1 0 0 0,0-1-1 0 0,0 0 1 0 0,1 1 0 0 0,-1-1 0 0 0,0 0 0 0 0,0 1-1 0 0,0-1 1 0 0,0 1 0 0 0,3 9-20 0 0,0 9-41 0 0,-3-11-13 0 0,1-1 1 0 0,0 0 0 0 0,1 0 0 0 0,-1 0 0 0 0,2 0-1 0 0,-1-1 1 0 0,5 10 0 0 0,-4-11-220 0 0</inkml:trace>
  <inkml:trace contextRef="#ctx0" brushRef="#br0" timeOffset="1564.22">663 441 8056 0 0,'7'9'4261'0'0,"-6"-9"-4166"0"0,-1 0 1 0 0,0-1-1 0 0,0 1 0 0 0,0 0 1 0 0,0 0-1 0 0,0 0 1 0 0,0 0-1 0 0,1 0 1 0 0,-1 0-1 0 0,0 0 0 0 0,0-1 1 0 0,0 1-1 0 0,0 0 1 0 0,0 0-1 0 0,0 0 1 0 0,0 0-1 0 0,0 0 0 0 0,0-1 1 0 0,0 1-1 0 0,1 0 1 0 0,-1 0-1 0 0,0 0 1 0 0,0 0-1 0 0,0 0 0 0 0,0-1 1 0 0,0 1-1 0 0,0 0 1 0 0,0 0-1 0 0,0 0 1 0 0,0 0-1 0 0,0-1 0 0 0,0 1 1 0 0,-1 0-1 0 0,1 0 1 0 0,0 0-1 0 0,-4-27 3460 0 0,2 18-3732 0 0,-3-20 454 0 0,2 0 0 0 0,1-46 0 0 0,12 93-256 0 0,-7-9 119 0 0,0 0 1 0 0,0 0-1 0 0,1 0 0 0 0,9 15 0 0 0,-12-22-129 0 0,0-1-1 0 0,0 0 0 0 0,0 1 0 0 0,0-1 1 0 0,0 0-1 0 0,0 1 0 0 0,0-1 0 0 0,1 0 0 0 0,-1 0 1 0 0,0 0-1 0 0,1 0 0 0 0,-1 0 0 0 0,1 0 1 0 0,-1-1-1 0 0,1 1 0 0 0,0 0 0 0 0,-1-1 0 0 0,1 1 1 0 0,0-1-1 0 0,-1 0 0 0 0,1 1 0 0 0,0-1 1 0 0,-1 0-1 0 0,1 0 0 0 0,0 0 0 0 0,0 0 0 0 0,-1-1 1 0 0,1 1-1 0 0,0 0 0 0 0,-1-1 0 0 0,1 1 0 0 0,0-1 1 0 0,-1 1-1 0 0,1-1 0 0 0,1-1 0 0 0,12-9 86 0 0,-13 9-83 0 0,0 0 1 0 0,-1 1 0 0 0,1-1-1 0 0,0 1 1 0 0,0 0-1 0 0,0-1 1 0 0,4 0-1 0 0,-6 2-9 0 0,1 0 0 0 0,-1 0 0 0 0,1 0 0 0 0,0 1 0 0 0,-1-1 0 0 0,1 0 0 0 0,-1 0 0 0 0,1 1 0 0 0,-1-1-1 0 0,1 0 1 0 0,0 1 0 0 0,-1-1 0 0 0,0 1 0 0 0,1-1 0 0 0,-1 1 0 0 0,1-1 0 0 0,-1 1 0 0 0,0-1 0 0 0,1 1 0 0 0,-1-1-1 0 0,0 1 1 0 0,1-1 0 0 0,-1 1 0 0 0,0-1 0 0 0,0 1 0 0 0,0 0 0 0 0,1-1 0 0 0,-1 1 0 0 0,0 0 0 0 0,0 0 0 0 0,4 20 682 0 0,-3-15-732 0 0,0 3 357 0 0,0 0 1 0 0,5 15-1 0 0,-6-22-452 0 0,0-1 0 0 0,1 1 0 0 0,-1-1 1 0 0,1 1-1 0 0,-1-1 0 0 0,1 1 0 0 0,0-1 0 0 0,0 0 0 0 0,0 1 0 0 0,-1-1 1 0 0,1 0-1 0 0,0 0 0 0 0,1 0 0 0 0,-1 1 0 0 0,0-1 0 0 0,0 0 0 0 0,0-1 1 0 0,1 1-1 0 0,-1 0 0 0 0,0 0 0 0 0,1 0 0 0 0,2 0 0 0 0,0-1-1347 0 0</inkml:trace>
  <inkml:trace contextRef="#ctx0" brushRef="#br0" timeOffset="1996.72">901 357 12184 0 0,'-7'-26'2340'0'0,"6"26"-2186"0"0,1 1 0 0 0,-1-1 0 0 0,1 0 0 0 0,-1 1 0 0 0,1-1 1 0 0,-1 1-1 0 0,1-1 0 0 0,-1 1 0 0 0,1-1 0 0 0,0 1 1 0 0,-1-1-1 0 0,1 1 0 0 0,0-1 0 0 0,-1 1 0 0 0,1-1 0 0 0,0 1 1 0 0,0-1-1 0 0,-1 1 0 0 0,1 0 0 0 0,0-1 0 0 0,0 1 1 0 0,0 0-1 0 0,0-1 0 0 0,0 1 0 0 0,0 0 0 0 0,-1 18 920 0 0,1-16-916 0 0,1 1 0 0 0,0 0 1 0 0,0-1-1 0 0,0 1 0 0 0,0-1 0 0 0,0 1 0 0 0,1-1 1 0 0,0 1-1 0 0,-1-1 0 0 0,1 0 0 0 0,0 0 0 0 0,1 0 0 0 0,-1 0 1 0 0,1 0-1 0 0,3 4 0 0 0,-4-6-138 0 0,-1 0-1 0 0,1 0 1 0 0,0 0-1 0 0,-1 0 1 0 0,1 0-1 0 0,0-1 1 0 0,-1 1-1 0 0,1 0 1 0 0,0-1-1 0 0,0 1 1 0 0,0-1-1 0 0,0 0 1 0 0,-1 0-1 0 0,1 1 1 0 0,0-1-1 0 0,0 0 1 0 0,0-1-1 0 0,0 1 1 0 0,0 0-1 0 0,0-1 1 0 0,-1 1-1 0 0,1-1 1 0 0,0 1-1 0 0,0-1 1 0 0,-1 0-1 0 0,1 1 1 0 0,0-1-1 0 0,-1 0 1 0 0,1 0-1 0 0,-1-1 1 0 0,1 1-1 0 0,2-2 1 0 0,-2 0 0 0 0,1 0 0 0 0,0 0 0 0 0,-1 0 0 0 0,0 0 0 0 0,0 0 0 0 0,0 0 0 0 0,0-1 0 0 0,0 1 1 0 0,-1-1-1 0 0,0 1 0 0 0,1-1 0 0 0,-1 0 0 0 0,-1 0 0 0 0,1 1 0 0 0,0-8 0 0 0,0 0-140 0 0,-1-1 0 0 0,-1 0-1 0 0,-3-22 1 0 0,2 26-1746 0 0,2 8 1102 0 0</inkml:trace>
  <inkml:trace contextRef="#ctx0" brushRef="#br0" timeOffset="2411">1109 450 13552 0 0,'1'-3'697'0'0,"1"-1"0"0"0,-1 0 0 0 0,0 0 0 0 0,-1 0 0 0 0,1 0 0 0 0,-1-1 0 0 0,0 1 0 0 0,0 0 0 0 0,0 0 0 0 0,-1-5 1 0 0,1-6 153 0 0,2-39 942 0 0,-1 49-1707 0 0,-1 0 0 0 0,1 0 0 0 0,1 0 0 0 0,-1 0-1 0 0,1 0 1 0 0,0 0 0 0 0,0 0 0 0 0,3-5 0 0 0,-4 9-85 0 0,-1 1 0 0 0,0 0 0 0 0,0-1 0 0 0,1 1 0 0 0,-1 0-1 0 0,0-1 1 0 0,1 1 0 0 0,-1 0 0 0 0,0-1 0 0 0,1 1 0 0 0,-1 0 0 0 0,0 0 0 0 0,1-1 0 0 0,-1 1 0 0 0,0 0 0 0 0,1 0 0 0 0,-1 0 0 0 0,1 0 0 0 0,-1 0 0 0 0,1-1 0 0 0,-1 1 0 0 0,0 0 0 0 0,1 0 0 0 0,-1 0 0 0 0,1 0 0 0 0,-1 0 0 0 0,1 1 0 0 0,12 6 42 0 0,7 19 23 0 0,-18-23-64 0 0,14 25-562 0 0,-14-22 315 0 0,1-1 0 0 0,0 1 0 0 0,1-1 0 0 0,-1 0-1 0 0,1 0 1 0 0,6 7 0 0 0,4-6-5104 0 0,-10-5-1089 0 0</inkml:trace>
  <inkml:trace contextRef="#ctx0" brushRef="#br0" timeOffset="2412">1338 354 9520 0 0,'5'-16'905'0'0,"-4"12"8627"0"0,-2 23-8186 0 0,0-15-1199 0 0,1 0 0 0 0,-1 0 0 0 0,1 0 0 0 0,1 0 0 0 0,-1 0 0 0 0,2 8 1 0 0,-1-6-312 0 0,1-1 1 0 0,0 0-1 0 0,0 0 1 0 0,3 5-1 0 0,-5-10-312 0 0,4 1-1678 0 0,-3-1 1961 0 0,-1 0 1 0 0,0 0-1 0 0,1 0 0 0 0,-1 0 0 0 0,0 0 1 0 0,1 0-1 0 0,-1 0 0 0 0,0 0 0 0 0,0 0 0 0 0,1 0 1 0 0,-1 0-1 0 0,0 0 0 0 0,1 0 0 0 0,-1 0 1 0 0,0-1-1 0 0,1 1 0 0 0,-1 0 0 0 0,0 0 0 0 0,0 0 1 0 0,1 0-1 0 0,-1-1 0 0 0,0 1 0 0 0,0 0 0 0 0,1 0 1 0 0,-1-1-1 0 0,3-2-5184 0 0</inkml:trace>
  <inkml:trace contextRef="#ctx0" brushRef="#br0" timeOffset="2812">1386 278 16559 0 0,'-5'-21'1816'0'0,"2"8"-5982"0"0,5 17-1939 0 0</inkml:trace>
  <inkml:trace contextRef="#ctx0" brushRef="#br0" timeOffset="3334.63">1521 311 11600 0 0,'0'0'264'0'0,"-1"-15"849"0"0,0 14-969 0 0,1 1 0 0 0,-1-1-1 0 0,1 1 1 0 0,-1-1 0 0 0,1 1 0 0 0,-1-1 0 0 0,1 1-1 0 0,-1 0 1 0 0,0-1 0 0 0,1 1 0 0 0,-1 0 0 0 0,1-1 0 0 0,-1 1-1 0 0,0 0 1 0 0,1 0 0 0 0,-1 0 0 0 0,0-1 0 0 0,0 1 0 0 0,1 0-1 0 0,-1 0 1 0 0,0 0 0 0 0,1 0 0 0 0,-2 0 0 0 0,0 1 76 0 0,0-1 0 0 0,1 1 1 0 0,-1-1-1 0 0,0 1 1 0 0,0 0-1 0 0,1 0 0 0 0,-1 0 1 0 0,-2 2-1 0 0,0 0 169 0 0,0 0 0 0 0,0 0 0 0 0,0 1 0 0 0,1 0 0 0 0,-6 7 0 0 0,7-7-198 0 0,-1 0 0 0 0,1 0 1 0 0,0 1-1 0 0,1-1 0 0 0,-1 1 0 0 0,1-1 0 0 0,0 1 0 0 0,0-1 0 0 0,-1 8 1 0 0,2-10-173 0 0,0 0-1 0 0,0 0 1 0 0,0 0 0 0 0,0 1 0 0 0,1-1 0 0 0,-1 0 0 0 0,1 0 0 0 0,-1 0 0 0 0,1 0 0 0 0,0 0 0 0 0,0-1-1 0 0,-1 1 1 0 0,1 0 0 0 0,1 0 0 0 0,-1 0 0 0 0,0-1 0 0 0,0 1 0 0 0,1 0 0 0 0,-1-1 0 0 0,1 1 0 0 0,-1-1-1 0 0,1 0 1 0 0,3 2 0 0 0,-1 0-54 0 0,0-1 0 0 0,0 0 0 0 0,1 0 0 0 0,-1 0-1 0 0,1-1 1 0 0,0 0 0 0 0,-1 0 0 0 0,1 0 0 0 0,0 0 0 0 0,0-1 0 0 0,0 0-1 0 0,-1 0 1 0 0,1 0 0 0 0,6-1 0 0 0,-4 0-900 0 0,-1-1 0 0 0,1 0-1 0 0,-1 0 1 0 0,1 0 0 0 0,10-6 0 0 0,-12 4-1094 0 0</inkml:trace>
  <inkml:trace contextRef="#ctx0" brushRef="#br0" timeOffset="3335.63">1664 323 13072 0 0,'0'0'297'0'0,"0"0"39"0"0,3-17 581 0 0,-3 16-792 0 0,0 0 0 0 0,0 1 0 0 0,0-1 0 0 0,0 0 0 0 0,-1 0 0 0 0,1 1 0 0 0,0-1 0 0 0,0 0 0 0 0,-1 1 0 0 0,1-1-1 0 0,0 0 1 0 0,0 1 0 0 0,-1-1 0 0 0,1 1 0 0 0,-1-1 0 0 0,1 1 0 0 0,-1-1 0 0 0,1 1 0 0 0,-1-1 0 0 0,1 1 0 0 0,-1-1 0 0 0,1 1 0 0 0,-1-1 0 0 0,1 1-1 0 0,-1 0 1 0 0,0-1 0 0 0,1 1 0 0 0,-1 0 0 0 0,0 0 0 0 0,1-1 0 0 0,-1 1 0 0 0,0 0 0 0 0,1 0 0 0 0,-1 0 0 0 0,0 0 0 0 0,0 0 0 0 0,1 0 0 0 0,-1 0-1 0 0,0 0 1 0 0,0 0 0 0 0,-1 1 16 0 0,0-1-1 0 0,0 0 0 0 0,0 0 0 0 0,1 1 0 0 0,-1-1 1 0 0,0 1-1 0 0,0 0 0 0 0,1-1 0 0 0,-1 1 0 0 0,0 0 1 0 0,1 0-1 0 0,-1 0 0 0 0,1 0 0 0 0,-3 2 0 0 0,1 1 56 0 0,1 0-1 0 0,-1 0 1 0 0,0 0 0 0 0,1 0-1 0 0,0 0 1 0 0,0 0-1 0 0,-2 9 1 0 0,3-11-123 0 0,0 0-1 0 0,1 0 1 0 0,0 0-1 0 0,0 0 1 0 0,-1 1-1 0 0,1-1 1 0 0,0 0 0 0 0,1 0-1 0 0,-1 0 1 0 0,0 0-1 0 0,1 1 1 0 0,-1-1 0 0 0,1 0-1 0 0,-1 0 1 0 0,1 0-1 0 0,0 0 1 0 0,0 0 0 0 0,2 2-1 0 0,-2-2-70 0 0,0 0 0 0 0,1 0 0 0 0,-1 0 0 0 0,1-1 0 0 0,-1 1 0 0 0,1 0-1 0 0,0-1 1 0 0,-1 0 0 0 0,1 1 0 0 0,0-1 0 0 0,0 0 0 0 0,0 0 0 0 0,0 0 0 0 0,0 0-1 0 0,0 0 1 0 0,1 0 0 0 0,-1-1 0 0 0,0 1 0 0 0,0-1 0 0 0,3 1 0 0 0,-2-2-65 0 0,1 1 0 0 0,-1 0 1 0 0,0-1-1 0 0,0 0 1 0 0,1 0-1 0 0,-1 0 0 0 0,0 0 1 0 0,0 0-1 0 0,0-1 0 0 0,0 1 1 0 0,0-1-1 0 0,0 0 1 0 0,2-2-1 0 0,15-8-673 0 0,-20 12 881 0 0,0 0 79 0 0,1 0 28 0 0,1 0-38 0 0,0 1-208 0 0,0 0 0 0 0,-1 0 0 0 0,1 0 0 0 0,-1 0 0 0 0,1 0 0 0 0,-1 0 0 0 0,1 1 0 0 0,-1-1 1 0 0,0 0-1 0 0,2 3 0 0 0,6 5-335 0 0,6-4-4018 0 0,-12-4 1946 0 0,0-1-4002 0 0</inkml:trace>
  <inkml:trace contextRef="#ctx0" brushRef="#br0" timeOffset="3716.62">1822 146 13448 0 0,'-5'-30'1589'0'0,"5"30"-981"0"0,0 0 208 0 0,-1 12 2121 0 0,1 11-1785 0 0,2-1 1 0 0,4 23-1 0 0,-2-25-1110 0 0,0-1 1 0 0,2 0-1 0 0,0 0 1 0 0,17 33-1 0 0,0-13-1360 0 0,-6-18-5721 0 0,-16-20 5505 0 0,-1-1-2 0 0</inkml:trace>
  <inkml:trace contextRef="#ctx0" brushRef="#br0" timeOffset="4169.26">1848 361 13824 0 0,'-2'-2'269'0'0,"0"0"1"0"0,0 0 0 0 0,0 0 0 0 0,0 0-1 0 0,0 0 1 0 0,-1 1 0 0 0,1-1 0 0 0,0 1 0 0 0,-1 0-1 0 0,0 0 1 0 0,-2-2 0 0 0,4 3 686 0 0,1 0-78 0 0,0 0-368 0 0,0 0-166 0 0,0 0-31 0 0,0 0-13 0 0,3-1-248 0 0,1-1 0 0 0,-1 1 1 0 0,0 0-1 0 0,1 0 0 0 0,-1 0 0 0 0,0 0 0 0 0,1 0 1 0 0,6 0-1 0 0,-4 1-130 0 0,96-19-213 0 0,-101 19 264 0 0,0-1-1 0 0,0 1 1 0 0,0 0-1 0 0,0 0 1 0 0,0 0-1 0 0,0 0 1 0 0,1 0-1 0 0,-1 0 1 0 0,0 0-1 0 0,0 0 1 0 0,0 0 0 0 0,0 1-1 0 0,0-1 1 0 0,0 0-1 0 0,0 1 1 0 0,0-1-1 0 0,0 1 1 0 0,0-1-1 0 0,0 1 1 0 0,0 0-1 0 0,0-1 1 0 0,0 1-1 0 0,0 0 1 0 0,0 0-1 0 0,-1 0 1 0 0,1-1-1 0 0,0 1 1 0 0,1 2-1 0 0,0 1-73 0 0,-1 0 0 0 0,1 1 0 0 0,-1-1 0 0 0,1 1 0 0 0,0 7 0 0 0,5 13 379 0 0,-7-24-1206 0 0,1-1-3546 0 0,1 1-1518 0 0</inkml:trace>
  <inkml:trace contextRef="#ctx0" brushRef="#br0" timeOffset="4170.26">2028 256 15176 0 0,'-2'-2'328'0'0,"0"0"72"0"0,2-1 16 0 0,-1 0 15 0 0,-1-1-343 0 0,1 2-88 0 0,1 0 0 0 0,0 2 0 0 0,0 0 128 0 0,0 0 0 0 0,0 0 8 0 0,0 0 0 0 0,0 0-216 0 0,0 0-48 0 0,0 0 0 0 0,0 0-4431 0 0,3 2-881 0 0</inkml:trace>
  <inkml:trace contextRef="#ctx0" brushRef="#br0" timeOffset="4628.56">2143 309 13104 0 0,'0'0'297'0'0,"0"0"39"0"0,0 0 19 0 0,0 18 690 0 0,-1-14-514 0 0,1-1 0 0 0,-1 1 1 0 0,1 0-1 0 0,0 0 0 0 0,0-1 0 0 0,1 1 0 0 0,-1 0 1 0 0,1 0-1 0 0,-1-1 0 0 0,4 8 0 0 0,-4-10-519 0 0,0 0-1 0 0,1 0 1 0 0,-1 0-1 0 0,1 0 1 0 0,-1 0-1 0 0,1 0 0 0 0,0 0 1 0 0,-1-1-1 0 0,1 1 1 0 0,0 0-1 0 0,0 0 0 0 0,-1-1 1 0 0,1 1-1 0 0,0 0 1 0 0,0-1-1 0 0,0 1 1 0 0,0-1-1 0 0,0 1 0 0 0,0-1 1 0 0,0 1-1 0 0,0-1 1 0 0,0 0-1 0 0,0 1 0 0 0,0-1 1 0 0,0 0-1 0 0,0 0 1 0 0,0 0-1 0 0,0 0 1 0 0,1 0-1 0 0,-1 0 0 0 0,0 0 1 0 0,0 0-1 0 0,0-1 1 0 0,0 1-1 0 0,0 0 0 0 0,0-1 1 0 0,0 1-1 0 0,0 0 1 0 0,0-1-1 0 0,0 1 1 0 0,0-1-1 0 0,1 0 0 0 0,0 0-6 0 0,-1 0 0 0 0,1-1-1 0 0,0 1 1 0 0,-1 0 0 0 0,1 0-1 0 0,-1-1 1 0 0,1 1 0 0 0,-1-1-1 0 0,0 1 1 0 0,0-1 0 0 0,1 0-1 0 0,-1 1 1 0 0,0-1 0 0 0,0 0-1 0 0,-1 0 1 0 0,1 0 0 0 0,0 0-1 0 0,0-2 1 0 0,0 0-25 0 0,-1 1 0 0 0,0-1 0 0 0,1 0 0 0 0,-2 1 0 0 0,1-1 0 0 0,0 1 0 0 0,-1-1 0 0 0,1 1-1 0 0,-1-1 1 0 0,-1-3 0 0 0,1 3 102 0 0,-1 0 0 0 0,1 0 0 0 0,-1 0 0 0 0,0 1 0 0 0,0-1 0 0 0,0 1-1 0 0,0-1 1 0 0,-1 1 0 0 0,1 0 0 0 0,-1 0 0 0 0,0 0 0 0 0,0 0 0 0 0,0 0-1 0 0,0 1 1 0 0,0-1 0 0 0,-1 1 0 0 0,1 0 0 0 0,-1 0 0 0 0,-4-2 0 0 0,7 4-75 0 0,0 0 1 0 0,0-1-1 0 0,0 1 1 0 0,1 0-1 0 0,-1 0 1 0 0,0 0 0 0 0,0 0-1 0 0,0 0 1 0 0,0 0-1 0 0,0 0 1 0 0,1 0-1 0 0,-1 0 1 0 0,0 0-1 0 0,0 0 1 0 0,0 0 0 0 0,0 1-1 0 0,0-1 1 0 0,1 0-1 0 0,-1 1 1 0 0,0-1-1 0 0,0 1 1 0 0,1-1-1 0 0,-1 1 1 0 0,0-1 0 0 0,1 1-1 0 0,-1-1 1 0 0,0 2-1 0 0,0-1-146 0 0,1 0 0 0 0,-1 0 0 0 0,1 0 0 0 0,-1 1 0 0 0,1-1 0 0 0,0 0 0 0 0,0 0 0 0 0,-1 1-1 0 0,1-1 1 0 0,0 0 0 0 0,0 0 0 0 0,0 1 0 0 0,0-1 0 0 0,1 0 0 0 0,-1 0 0 0 0,0 1 0 0 0,1 1 0 0 0,1 3-1787 0 0</inkml:trace>
  <inkml:trace contextRef="#ctx0" brushRef="#br0" timeOffset="4629.56">2247 344 18151 0 0,'2'0'99'0'0,"-1"-1"0"0"0,1 1 0 0 0,-1-1-1 0 0,1 0 1 0 0,-1 0 0 0 0,0 0 0 0 0,0 0 0 0 0,1 0-1 0 0,-1 0 1 0 0,0 0 0 0 0,0 0 0 0 0,0-1-1 0 0,0 1 1 0 0,0 0 0 0 0,0-1 0 0 0,0-1-1 0 0,11-28 1815 0 0,-2 5-153 0 0,-9 25-1746 0 0,0-1 0 0 0,0 1 1 0 0,0 0-1 0 0,0-1 0 0 0,0 1 0 0 0,0 0 0 0 0,0 0 0 0 0,0 0 0 0 0,0 0 0 0 0,1 0 0 0 0,-1 0 0 0 0,0 0 0 0 0,1 0 0 0 0,-1 0 0 0 0,3 0 1 0 0,-3 0-11 0 0,0 1 0 0 0,-1 0 1 0 0,1 0-1 0 0,0 1 1 0 0,0-1-1 0 0,0 0 1 0 0,-1 0-1 0 0,1 0 0 0 0,0 0 1 0 0,0 1-1 0 0,0-1 1 0 0,-1 0-1 0 0,1 1 1 0 0,0-1-1 0 0,-1 1 0 0 0,1-1 1 0 0,0 0-1 0 0,-1 1 1 0 0,1 0-1 0 0,-1-1 1 0 0,1 1-1 0 0,0-1 1 0 0,-1 1-1 0 0,1 0 0 0 0,-1-1 1 0 0,0 1-1 0 0,1 0 1 0 0,-1-1-1 0 0,0 1 1 0 0,1 0-1 0 0,-1 0 0 0 0,0-1 1 0 0,1 3-1 0 0,29 65-2144 0 0,-28-64 1128 0 0</inkml:trace>
  <inkml:trace contextRef="#ctx0" brushRef="#br0" timeOffset="5972.87">2821 281 7600 0 0,'0'-1'176'0'0,"1"0"0"0"0,0 0 0 0 0,0 0 0 0 0,-1 0 0 0 0,1 0 0 0 0,-1 0 0 0 0,1 0 0 0 0,-1-1 0 0 0,1 1 0 0 0,-1 0 0 0 0,0 0 0 0 0,1 0 0 0 0,-1 0 0 0 0,0-1 0 0 0,0 1 0 0 0,0 0-1 0 0,0 0 1 0 0,0-1 0 0 0,0 1 0 0 0,0 0 0 0 0,-1 0 0 0 0,1 0 0 0 0,0-1 0 0 0,-1 1 0 0 0,1 0 0 0 0,0 0 0 0 0,-1 0 0 0 0,0 0 0 0 0,1 0 0 0 0,-1 0 0 0 0,-1-2 0 0 0,0 0 108 0 0,-1-1 0 0 0,1 1 0 0 0,-1 0 0 0 0,1 0 0 0 0,-1 0 0 0 0,0 0 0 0 0,0 1 0 0 0,-6-4 1 0 0,8 5-229 0 0,-1 0 0 0 0,0 0 1 0 0,0 0-1 0 0,0 0 1 0 0,0 1-1 0 0,0-1 1 0 0,0 1-1 0 0,0-1 0 0 0,0 1 1 0 0,0 0-1 0 0,0 0 1 0 0,0 0-1 0 0,0 0 1 0 0,0 0-1 0 0,0 0 1 0 0,0 0-1 0 0,0 1 0 0 0,0-1 1 0 0,-4 2-1 0 0,3 0 27 0 0,1-1 0 0 0,-1 1-1 0 0,1-1 1 0 0,0 1 0 0 0,-1 0-1 0 0,1 0 1 0 0,0 0 0 0 0,0 0-1 0 0,0 0 1 0 0,0 1 0 0 0,1-1-1 0 0,-4 5 1 0 0,3-3 8 0 0,1-1 1 0 0,-1 1-1 0 0,0-1 0 0 0,1 1 1 0 0,0 0-1 0 0,0-1 0 0 0,0 1 0 0 0,0 0 1 0 0,1 0-1 0 0,0 0 0 0 0,-1 0 1 0 0,1-1-1 0 0,1 1 0 0 0,-1 0 0 0 0,0 0 1 0 0,1 0-1 0 0,0 0 0 0 0,0-1 1 0 0,0 1-1 0 0,0 0 0 0 0,4 5 0 0 0,-4-7-98 0 0,1 0 0 0 0,-1 0-1 0 0,1-1 1 0 0,0 1-1 0 0,-1 0 1 0 0,1-1-1 0 0,0 1 1 0 0,0-1 0 0 0,0 0-1 0 0,0 0 1 0 0,0 0-1 0 0,1 0 1 0 0,-1 0-1 0 0,0 0 1 0 0,0 0 0 0 0,5 0-1 0 0,-3 0-20 0 0,0-1 1 0 0,0 0-1 0 0,0 0 0 0 0,0 0 0 0 0,0-1 0 0 0,0 1 1 0 0,0-1-1 0 0,0 0 0 0 0,7-3 0 0 0,-8 3 12 0 0,1 0 0 0 0,-1-1 0 0 0,0 1 0 0 0,0-1 0 0 0,0 0-1 0 0,0 0 1 0 0,0 0 0 0 0,0 0 0 0 0,0 0 0 0 0,-1-1 0 0 0,1 1-1 0 0,-1-1 1 0 0,0 0 0 0 0,0 0 0 0 0,0 1 0 0 0,0-1 0 0 0,0-1 0 0 0,0 1-1 0 0,-1 0 1 0 0,0 0 0 0 0,0-1 0 0 0,0 1 0 0 0,0 0 0 0 0,1-7-1 0 0,-3 2 38 0 0,1-1 0 0 0,-2 0 0 0 0,1 0 0 0 0,-1 1 0 0 0,0-1-1 0 0,-1 1 1 0 0,-7-15 0 0 0,-33-54 256 0 0,20 38-201 0 0,10 21 114 0 0,13 17-182 0 0,-1 0 0 0 0,0 1 1 0 0,1-1-1 0 0,-1 0 0 0 0,0 0 0 0 0,0 0 0 0 0,0 1 0 0 0,0-1 0 0 0,0 0 0 0 0,0 1 1 0 0,0-1-1 0 0,0 1 0 0 0,0-1 0 0 0,0 1 0 0 0,0-1 0 0 0,-1 1 0 0 0,0 1-498 0 0,0 1 204 0 0</inkml:trace>
  <inkml:trace contextRef="#ctx0" brushRef="#br0" timeOffset="6406.74">2914 199 12696 0 0,'-1'18'1376'0'0,"1"-9"-1226"0"0,0 0 1 0 0,1 0-1 0 0,0 0 1 0 0,4 13-1 0 0,-3-17-109 0 0,-1-1 1 0 0,1 1-1 0 0,0-1 0 0 0,0 0 0 0 0,0 0 0 0 0,0 0 0 0 0,1 0 0 0 0,0 0 1 0 0,0 0-1 0 0,5 5 0 0 0,-6-8-646 0 0</inkml:trace>
  <inkml:trace contextRef="#ctx0" brushRef="#br0" timeOffset="6407.74">2940 83 14600 0 0,'0'-3'640'0'0,"-1"1"144"0"0,1-1-624 0 0,0 3-160 0 0,0-3 0 0 0,0 3 0 0 0,0 0 255 0 0,0 0 33 0 0,0 0 0 0 0,0 0 0 0 0,0 0-360 0 0,1 4-72 0 0,1 0-16 0 0,-1 0 0 0 0,1 2-1175 0 0,-1-1-233 0 0</inkml:trace>
  <inkml:trace contextRef="#ctx0" brushRef="#br0" timeOffset="6882.36">3073 190 8056 0 0,'0'0'169'0'0,"0"-1"-1"0"0,0 1 1 0 0,0-1 0 0 0,0 1 0 0 0,0 0-1 0 0,0-1 1 0 0,0 1 0 0 0,0-1 0 0 0,0 1 0 0 0,0-1-1 0 0,0 1 1 0 0,0-1 0 0 0,0 1 0 0 0,-1-1 0 0 0,1 1-1 0 0,0 0 1 0 0,0-1 0 0 0,0 1 0 0 0,-1-1 0 0 0,1 1-1 0 0,0 0 1 0 0,0-1 0 0 0,-1 1 0 0 0,1 0-1 0 0,0-1 1 0 0,-1 1 0 0 0,0-1 0 0 0,1 1-19 0 0,-1 0 0 0 0,0 0 1 0 0,1 0-1 0 0,-1 1 0 0 0,1-1 1 0 0,-1 0-1 0 0,0 0 1 0 0,1 0-1 0 0,-1 1 0 0 0,1-1 1 0 0,-1 0-1 0 0,1 1 0 0 0,-1-1 1 0 0,1 0-1 0 0,-1 1 0 0 0,1-1 1 0 0,-1 1-1 0 0,-18 23 2239 0 0,16-19-2036 0 0,0 0 0 0 0,0 0 1 0 0,0 0-1 0 0,1 0 0 0 0,0 1 1 0 0,0 0-1 0 0,-2 7 0 0 0,4-12-300 0 0,0 1-1 0 0,0 0 1 0 0,-1-1-1 0 0,1 1 1 0 0,0 0-1 0 0,0 0 1 0 0,1-1-1 0 0,-1 1 1 0 0,0 0 0 0 0,1 0-1 0 0,-1-1 1 0 0,1 1-1 0 0,-1-1 1 0 0,1 1-1 0 0,0 0 1 0 0,-1-1-1 0 0,1 1 1 0 0,0-1-1 0 0,0 1 1 0 0,0-1-1 0 0,0 0 1 0 0,1 1 0 0 0,-1-1-1 0 0,0 0 1 0 0,1 0-1 0 0,-1 0 1 0 0,0 0-1 0 0,1 0 1 0 0,1 1-1 0 0,-2-2-54 0 0,1 1 0 0 0,-1-1-1 0 0,0 1 1 0 0,0-1-1 0 0,1 0 1 0 0,-1 1 0 0 0,0-1-1 0 0,1 0 1 0 0,-1 0-1 0 0,0 0 1 0 0,1 0 0 0 0,-1 0-1 0 0,0 0 1 0 0,1-1-1 0 0,-1 1 1 0 0,0 0 0 0 0,1-1-1 0 0,-1 1 1 0 0,0-1-1 0 0,0 1 1 0 0,0-1 0 0 0,1 1-1 0 0,-1-1 1 0 0,1-1-1 0 0,2-1-12 0 0,0-1 0 0 0,0 1-1 0 0,-1-1 1 0 0,1 0 0 0 0,2-4-1 0 0,-5 8 19 0 0,-1 0-1 0 0,0 0 0 0 0,0 0 0 0 0,0 0 0 0 0,1 0 1 0 0,-1 0-1 0 0,0 0 0 0 0,0 0 0 0 0,0 0 0 0 0,1 0 1 0 0,-1 0-1 0 0,0 0 0 0 0,0 0 0 0 0,0 0 0 0 0,1 0 1 0 0,-1 0-1 0 0,0 0 0 0 0,0 1 0 0 0,0-1 0 0 0,0 0 1 0 0,1 0-1 0 0,-1 0 0 0 0,0 0 0 0 0,0 0 0 0 0,0 1 1 0 0,0-1-1 0 0,0 0 0 0 0,0 0 0 0 0,1 0 1 0 0,-1 0-1 0 0,0 1 0 0 0,0-1 0 0 0,0 0 0 0 0,0 0 1 0 0,0 0-1 0 0,0 1 0 0 0,0-1 0 0 0,0 0 0 0 0,0 0 1 0 0,0 1-1 0 0,5 10 116 0 0,-5-10-111 0 0,1 1-287 0 0,-1 0 0 0 0,1-1-1 0 0,0 1 1 0 0,0 0 0 0 0,0-1-1 0 0,0 1 1 0 0,0-1 0 0 0,0 1-1 0 0,0-1 1 0 0,1 1 0 0 0,-1-1-1 0 0,1 0 1 0 0,-1 1 0 0 0,1-1-1 0 0,-1 0 1 0 0,1 0-1 0 0,0 0 1 0 0,2 1 0 0 0,-1-2-1569 0 0</inkml:trace>
  <inkml:trace contextRef="#ctx0" brushRef="#br0" timeOffset="7361.36">3272 203 8360 0 0,'0'0'181'0'0,"0"-1"0"0"0,0 0 1 0 0,0 1-1 0 0,0-1 0 0 0,0 1 1 0 0,0-1-1 0 0,0 1 0 0 0,0-1 1 0 0,0 0-1 0 0,0 1 0 0 0,-1-1 1 0 0,1 1-1 0 0,0-1 0 0 0,0 1 1 0 0,0-1-1 0 0,-1 1 0 0 0,1-1 1 0 0,0 1-1 0 0,-1-1 0 0 0,1 1 1 0 0,0-1-1 0 0,-1 1 0 0 0,1-1 1 0 0,-1 1-1 0 0,1 0 0 0 0,-1-1 1 0 0,1 1-1 0 0,-1 0 0 0 0,1-1 1 0 0,-2 1-1 0 0,1-1 20 0 0,0 1 1 0 0,-1 0-1 0 0,1 1 0 0 0,0-1 1 0 0,0 0-1 0 0,-1 0 0 0 0,1 0 1 0 0,0 1-1 0 0,0-1 0 0 0,-1 1 1 0 0,1-1-1 0 0,0 1 0 0 0,-2 0 1 0 0,-2 3 239 0 0,0-1 0 0 0,0 1 0 0 0,0 0 0 0 0,0 0 0 0 0,-4 4 0 0 0,7-5-270 0 0,0 0-1 0 0,1-1 1 0 0,-1 1 0 0 0,0 0 0 0 0,1 0-1 0 0,0 0 1 0 0,-1 0 0 0 0,1 0-1 0 0,1 0 1 0 0,-2 5 0 0 0,2-7-154 0 0,0 0-1 0 0,0 0 1 0 0,0 0 0 0 0,0 0 0 0 0,0 0 0 0 0,0 0 0 0 0,0-1-1 0 0,0 1 1 0 0,0 0 0 0 0,1 0 0 0 0,-1 0 0 0 0,0 0 0 0 0,1-1-1 0 0,-1 1 1 0 0,0 0 0 0 0,1 0 0 0 0,-1-1 0 0 0,1 1-1 0 0,-1 0 1 0 0,1-1 0 0 0,0 1 0 0 0,-1 0 0 0 0,1-1 0 0 0,0 1-1 0 0,-1-1 1 0 0,1 1 0 0 0,0-1 0 0 0,0 1 0 0 0,-1-1 0 0 0,1 0-1 0 0,0 1 1 0 0,0-1 0 0 0,0 0 0 0 0,0 0 0 0 0,0 1 0 0 0,-1-1-1 0 0,1 0 1 0 0,0 0 0 0 0,0 0 0 0 0,0 0 0 0 0,0 0 0 0 0,1-1-1 0 0,0 1-19 0 0,1 0-1 0 0,-1-1 0 0 0,0 1 0 0 0,0-1 0 0 0,0 0 1 0 0,0 1-1 0 0,0-1 0 0 0,0 0 0 0 0,0 0 0 0 0,0-1 1 0 0,3-1-1 0 0,-3 2 49 0 0,-1 0 0 0 0,1-1 0 0 0,0 1 0 0 0,0 0 0 0 0,0 1 1 0 0,-1-1-1 0 0,1 0 0 0 0,0 0 0 0 0,0 1 0 0 0,0-1 0 0 0,3 1 0 0 0,-4 0 31 0 0,0 0 1 0 0,-1 0-1 0 0,1 1 0 0 0,0-1 0 0 0,-1 0 0 0 0,1 1 0 0 0,0-1 1 0 0,-1 1-1 0 0,1-1 0 0 0,-1 1 0 0 0,1-1 0 0 0,-1 1 0 0 0,1 0 1 0 0,-1-1-1 0 0,1 1 0 0 0,-1-1 0 0 0,1 1 0 0 0,-1 0 0 0 0,0-1 0 0 0,1 1 1 0 0,-1 0-1 0 0,0 0 0 0 0,0-1 0 0 0,0 1 0 0 0,1 1 0 0 0,2 19 112 0 0,-2 20 241 0 0,-1 0-3456 0 0,0-41 1665 0 0</inkml:trace>
  <inkml:trace contextRef="#ctx0" brushRef="#br0" timeOffset="7798.32">3344 282 6808 0 0,'5'10'2110'0'0,"-3"-6"-1629"0"0,-1-1-1 0 0,1 1 0 0 0,-1-1 1 0 0,1 1-1 0 0,0-1 0 0 0,1 1 0 0 0,-1-1 1 0 0,0 0-1 0 0,1 0 0 0 0,0 0 1 0 0,0-1-1 0 0,6 6 0 0 0,-9-8-258 0 0,0 0 164 0 0,0 0 102 0 0,0 0 21 0 0,-7-14 2051 0 0,2-2-1446 0 0,1 0-1 0 0,-2-30 0 0 0,5 41-1074 0 0,1 0 0 0 0,0 0 1 0 0,0 0-1 0 0,0 0 0 0 0,1 0 0 0 0,0-1 0 0 0,0 1 0 0 0,0 1 1 0 0,0-1-1 0 0,1 0 0 0 0,0 0 0 0 0,0 0 0 0 0,4-6 0 0 0,-5 10-94 0 0,0 0 0 0 0,0 0 0 0 0,0 0-1 0 0,0 0 1 0 0,0 0 0 0 0,1 1 0 0 0,-1-1 0 0 0,0 0-1 0 0,1 0 1 0 0,-1 1 0 0 0,0-1 0 0 0,1 1-1 0 0,-1-1 1 0 0,0 1 0 0 0,1 0 0 0 0,-1 0 0 0 0,1-1-1 0 0,-1 1 1 0 0,1 0 0 0 0,-1 0 0 0 0,3 1-1 0 0,-2-1-545 0 0,1 0 0 0 0,0 1-1 0 0,0-1 1 0 0,-1 1-1 0 0,1 0 1 0 0,-1 0 0 0 0,1 0-1 0 0,-1 0 1 0 0,1 0-1 0 0,3 3 1 0 0,-1 0-1352 0 0</inkml:trace>
  <inkml:trace contextRef="#ctx0" brushRef="#br0" timeOffset="8302.5">3519 222 10144 0 0,'-17'-1'4309'0'0,"15"3"-4007"0"0,0 1 0 0 0,0 0 1 0 0,0-1-1 0 0,0 1 0 0 0,1 0 0 0 0,-1-1 0 0 0,1 1 1 0 0,0 0-1 0 0,0 0 0 0 0,0 0 0 0 0,0 0 0 0 0,1 1 1 0 0,-1-1-1 0 0,1 0 0 0 0,-1 0 0 0 0,1 0 1 0 0,0 0-1 0 0,1 1 0 0 0,-1-1 0 0 0,0 0 0 0 0,1 0 1 0 0,0 0-1 0 0,0 0 0 0 0,0 0 0 0 0,0 0 0 0 0,0 0 1 0 0,0 0-1 0 0,1 0 0 0 0,3 4 0 0 0,-4-6-324 0 0,-1 0 0 0 0,1-1 0 0 0,0 1 0 0 0,-1-1 0 0 0,1 1 0 0 0,0-1 0 0 0,0 0 0 0 0,-1 1 0 0 0,1-1 0 0 0,0 1 0 0 0,0-1 0 0 0,0 0 0 0 0,0 0 0 0 0,-1 0 0 0 0,1 0 0 0 0,0 1 0 0 0,0-1 0 0 0,0 0 0 0 0,0 0 0 0 0,0 0 0 0 0,0-1 0 0 0,-1 1-1 0 0,1 0 1 0 0,0 0 0 0 0,0 0 0 0 0,0-1 0 0 0,0 1 0 0 0,-1 0 0 0 0,1-1 0 0 0,0 1 0 0 0,0-1 0 0 0,-1 1 0 0 0,1-1 0 0 0,0 1 0 0 0,-1-1 0 0 0,1 1 0 0 0,1-2 0 0 0,0-1-88 0 0,0 1 0 0 0,1-1 0 0 0,-1 1 0 0 0,0-1 0 0 0,0 0 0 0 0,-1 0 1 0 0,1 0-1 0 0,2-4 0 0 0,-4 4-40 0 0,3 7 147 0 0,0 0 0 0 0,0 0 0 0 0,1-1 0 0 0,6 6-1 0 0,5-3-2973 0 0,-12-6 1322 0 0</inkml:trace>
  <inkml:trace contextRef="#ctx0" brushRef="#br0" timeOffset="8914.01">3658 324 12152 0 0,'0'0'356'0'0,"0"0"-7"0"0,0 0-221 0 0,2-79 7782 0 0,-2 78-7893 0 0,0 0 0 0 0,0-1 0 0 0,0 1-1 0 0,0-1 1 0 0,0 1 0 0 0,0 0 0 0 0,0-1-1 0 0,0 1 1 0 0,1 0 0 0 0,-1-1 0 0 0,1 1-1 0 0,-1 0 1 0 0,1-1 0 0 0,-1 1 0 0 0,1 0-1 0 0,0 0 1 0 0,0 0 0 0 0,0 0 0 0 0,-1-1-1 0 0,1 1 1 0 0,0 0 0 0 0,2 0 0 0 0,-2 1-25 0 0,0 0 0 0 0,1 0-1 0 0,-1 1 1 0 0,0-1 0 0 0,1 0 0 0 0,-1 1 0 0 0,0 0 0 0 0,0-1 0 0 0,1 1 0 0 0,-1 0 0 0 0,0-1 0 0 0,0 1-1 0 0,0 0 1 0 0,0 0 0 0 0,2 2 0 0 0,5 3 244 0 0,-4-5-572 0 0,0 0-1 0 0,0 0 1 0 0,0 0-1 0 0,0 0 0 0 0,4 0 1 0 0,18 2 1323 0 0,-24-1-860 0 0,1-1 0 0 0,-1 1-1 0 0,0 0 1 0 0,0-1 0 0 0,0 1-1 0 0,-1 0 1 0 0,1 0 0 0 0,0 0-1 0 0,-1 1 1 0 0,3 3 0 0 0,5 6 1003 0 0,13 3-2891 0 0,-19-13 402 0 0</inkml:trace>
  <inkml:trace contextRef="#ctx0" brushRef="#br0" timeOffset="9434.19">3528 222 10696 0 0,'0'0'232'0'0,"6"-3"9162"0"0,-4 3-9373 0 0,2 3 233 0 0,-1 0 0 0 0,0 0 0 0 0,0 1-1 0 0,6 6 1 0 0,-7-7-224 0 0,0 1-97 0 0</inkml:trace>
  <inkml:trace contextRef="#ctx0" brushRef="#br0" timeOffset="9919.26">3876 30 14152 0 0,'0'-1'123'0'0,"-1"0"1"0"0,1 0 0 0 0,0 0 0 0 0,0 0 0 0 0,0 0-1 0 0,0 0 1 0 0,0 0 0 0 0,0 0 0 0 0,0 0 0 0 0,0 0 0 0 0,0 0-1 0 0,1 1 1 0 0,-1-1 0 0 0,0 0 0 0 0,0 0 0 0 0,1 0-1 0 0,-1 0 1 0 0,1 0 0 0 0,-1 1 0 0 0,1-1 0 0 0,-1 0 0 0 0,1 0-1 0 0,-1 1 1 0 0,1-1 0 0 0,0 0 0 0 0,-1 1 0 0 0,1-1 0 0 0,0 0-1 0 0,0 1 1 0 0,-1-1 0 0 0,1 1 0 0 0,0 0 0 0 0,0-1-1 0 0,0 1 1 0 0,0-1 0 0 0,0 1 0 0 0,-1 0 0 0 0,1 0 0 0 0,0 0-1 0 0,0-1 1 0 0,0 1 0 0 0,2 0 0 0 0,1 0 196 0 0,0 0 1 0 0,0 0-1 0 0,0 0 0 0 0,0 0 1 0 0,0 1-1 0 0,0-1 1 0 0,0 1-1 0 0,6 2 0 0 0,-8-2-309 0 0,1 0 0 0 0,-1 0 0 0 0,0 0 1 0 0,0 0-1 0 0,0 0 0 0 0,-1 1 0 0 0,1-1 0 0 0,0 1 0 0 0,0-1 0 0 0,-1 1 0 0 0,1-1 0 0 0,-1 1 0 0 0,1 0 0 0 0,-1 0 0 0 0,0 0 0 0 0,1 0 0 0 0,-1 0 0 0 0,0 0 0 0 0,-1 0 0 0 0,1 0 1 0 0,0 0-1 0 0,0 1 0 0 0,-1-1 0 0 0,0 0 0 0 0,1 0 0 0 0,-1 1 0 0 0,0-1 0 0 0,0 0 0 0 0,0 4 0 0 0,-2 5-101 0 0,0 0 0 0 0,-1-1 1 0 0,0 1-1 0 0,-1-1 0 0 0,-4 11 0 0 0,-2 5-1477 0 0,6-18-179 0 0</inkml:trace>
  <inkml:trace contextRef="#ctx0" brushRef="#br0" timeOffset="10347.17">4011 313 16783 0 0,'0'0'744'0'0,"0"0"152"0"0,0 0-712 0 0,0 0-184 0 0,0 0 0 0 0,0 0 0 0 0,0 0 112 0 0,0 0-16 0 0,4 0 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3:07:41.9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51 5800 0 0,'-5'-18'341'0'0,"0"-2"1960"0"0,1 12-228 0 0,3 8-324 0 0,1 3 660 0 0,2 23-2150 0 0,1 1-1 0 0,1-1 1 0 0,2 0 0 0 0,10 32-1 0 0,-4-12-88 0 0,-10-39-197 0 0,1 7-313 0 0,1 0 0 0 0,0-1 0 0 0,1 0 1 0 0,1 0-1 0 0,7 13 0 0 0,-13-25-76 0 0,0-1-6 0 0,0 0-25 0 0,0 0-94 0 0,0 0-41 0 0,0 0-8 0 0</inkml:trace>
  <inkml:trace contextRef="#ctx0" brushRef="#br0" timeOffset="761.1">4 234 8112 0 0,'0'0'297'0'0,"-4"11"7452"0"0,6-11-7627 0 0,-1 0 0 0 0,0 1 0 0 0,1-1 0 0 0,-1 0 0 0 0,1 0 0 0 0,-1 0 1 0 0,0 0-1 0 0,1-1 0 0 0,-1 1 0 0 0,1 0 0 0 0,-1-1 0 0 0,0 1 0 0 0,1-1 0 0 0,-1 1 0 0 0,0-1 0 0 0,1 0 0 0 0,-1 1 0 0 0,0-1 0 0 0,0 0 0 0 0,2-1 0 0 0,25-24 827 0 0,-23 21-770 0 0,13-11-108 0 0,23-16 0 0 0,-25 20-359 0 0,0-1 0 0 0,21-22-1 0 0,-35 33 235 0 0,-1 0 0 0 0,1-1 0 0 0,0 1 0 0 0,-1-1 0 0 0,1 0-1 0 0,-1 1 1 0 0,1-4 0 0 0,-2 5 55 0 0,1 0 0 0 0,-1 0 0 0 0,0 0 0 0 0,0 0 0 0 0,1 0 0 0 0,-1 0 0 0 0,0 0 0 0 0,0 0 0 0 0,0 1 0 0 0,0-1 0 0 0,0 0 0 0 0,0 0 0 0 0,0 0 0 0 0,-1 0 0 0 0,1 0 0 0 0,0 0 0 0 0,0 0 0 0 0,-1 0 0 0 0,1 0 0 0 0,-1 0 0 0 0,1 1 0 0 0,-1-1 0 0 0,1 0 0 0 0,-1 0 0 0 0,0 0 0 0 0,-3-1-1 0 0,1 1 0 0 0,2 1 10 0 0,1 0-1 0 0,-1 1 0 0 0,0-1 0 0 0,1 0 1 0 0,-1 0-1 0 0,0 0 0 0 0,1 1 1 0 0,-1-1-1 0 0,0 0 0 0 0,1 1 0 0 0,-1-1 1 0 0,1 0-1 0 0,-1 1 0 0 0,1-1 0 0 0,-1 1 1 0 0,1-1-1 0 0,-1 1 0 0 0,1-1 0 0 0,-1 1 1 0 0,1-1-1 0 0,0 1 0 0 0,-1-1 1 0 0,1 1-1 0 0,0 0 0 0 0,-1-1 0 0 0,1 1 1 0 0,0 0-1 0 0,0-1 0 0 0,0 1 0 0 0,0 0 1 0 0,-1-1-1 0 0,1 1 0 0 0,0 1 0 0 0,1 21 228 0 0,3-7-87 0 0,0-1 0 0 0,1 1 0 0 0,1-1 0 0 0,0 0 0 0 0,12 20-1 0 0,-3-5-32 0 0,-13-28-116 0 0,-1 0-1 0 0,0 1 1 0 0,1-1-1 0 0,-1 0 1 0 0,1 0-1 0 0,0 0 1 0 0,0 0-1 0 0,0 0 1 0 0,0 0-1 0 0,0-1 0 0 0,0 1 1 0 0,3 1-1 0 0,-4-2 0 0 0,0-1-1 0 0,0 1 0 0 0,0-1 0 0 0,0 0 0 0 0,0 1 0 0 0,0-1 0 0 0,0 0 0 0 0,0 0 0 0 0,0 0 1 0 0,0 0-1 0 0,0 0 0 0 0,1 0 0 0 0,-1 0 0 0 0,0 0 0 0 0,0 0 0 0 0,0 0 0 0 0,0 0 0 0 0,0-1 1 0 0,0 1-1 0 0,0 0 0 0 0,0-1 0 0 0,0 1 0 0 0,0-1 0 0 0,-1 1 0 0 0,1-1 0 0 0,0 0 1 0 0,0 1-1 0 0,0-1 0 0 0,0 0 0 0 0,-1 1 0 0 0,1-1 0 0 0,0 0 0 0 0,0-1 0 0 0,4-5-86 0 0,-1 1 0 0 0,0-1 0 0 0,6-13 0 0 0,-9 18 23 0 0,-1 1 7 0 0,0 1 130 0 0,0 0 18 0 0,14 15-10 0 0,-13-13-90 0 0,0 0 0 0 0,1-1 0 0 0,-1 1 0 0 0,0 0 0 0 0,0-1 0 0 0,1 1-1 0 0,-1-1 1 0 0,1 1 0 0 0,0-1 0 0 0,-1 0 0 0 0,1 1 0 0 0,0-1 0 0 0,0 0 0 0 0,-1 0-1 0 0,1 0 1 0 0,0-1 0 0 0,4 2 0 0 0,-3-2 6 0 0,-1 1-1 0 0,1-1 1 0 0,-1 0-1 0 0,1 0 1 0 0,-1-1-1 0 0,1 1 1 0 0,-1-1 0 0 0,1 1-1 0 0,-1-1 1 0 0,1 0-1 0 0,-1 0 1 0 0,1 0-1 0 0,-1 0 1 0 0,4-2-1 0 0,5-4 67 0 0,0 0 0 0 0,14-12-1 0 0,-23 17-51 0 0,0 0-1 0 0,0 0 1 0 0,1 0-1 0 0,-2 0 1 0 0,1 0-1 0 0,0-1 0 0 0,0 1 1 0 0,-1-1-1 0 0,1 1 1 0 0,-1-1-1 0 0,0 0 1 0 0,0 1-1 0 0,0-1 1 0 0,0 0-1 0 0,0 0 1 0 0,-1 0-1 0 0,1-3 0 0 0,-1 5-3 0 0,-1-1 0 0 0,1 0-1 0 0,-1 0 1 0 0,0 1 0 0 0,0-1-1 0 0,1 1 1 0 0,-1-1 0 0 0,0 1-1 0 0,0-1 1 0 0,0 1 0 0 0,-1-1-1 0 0,1 1 1 0 0,0 0 0 0 0,-1-1-1 0 0,1 1 1 0 0,0 0 0 0 0,-1 0-1 0 0,1 0 1 0 0,-1 0 0 0 0,0 1-1 0 0,1-1 1 0 0,-1 0 0 0 0,0 1-1 0 0,1-1 1 0 0,-1 1 0 0 0,0-1-1 0 0,0 1 1 0 0,1 0 0 0 0,-1 0-1 0 0,-4 0 1 0 0,5 0 41 0 0,0 1 0 0 0,1 0 1 0 0,-1-1-1 0 0,0 1 0 0 0,0 0 0 0 0,0 0 1 0 0,0-1-1 0 0,1 1 0 0 0,-1 0 0 0 0,0 0 0 0 0,1 0 1 0 0,-1 0-1 0 0,0 0 0 0 0,1 0 0 0 0,0 0 0 0 0,-1 0 1 0 0,1 0-1 0 0,0 0 0 0 0,-1 1 0 0 0,1-1 0 0 0,0 0 1 0 0,0 2-1 0 0,-1 26 828 0 0,2-23-797 0 0,0-1 0 0 0,0 0 0 0 0,1 1 0 0 0,-1-1 0 0 0,1 0 0 0 0,0 0 0 0 0,0 0 0 0 0,1 0 0 0 0,0-1 0 0 0,-1 1 0 0 0,6 5 0 0 0,-6-8-155 0 0,-1 0 0 0 0,1-1 0 0 0,0 1 0 0 0,-1-1 0 0 0,1 1 0 0 0,0-1 0 0 0,0 0 0 0 0,0 0-1 0 0,0 1 1 0 0,0-1 0 0 0,0-1 0 0 0,1 1 0 0 0,-1 0 0 0 0,0-1 0 0 0,0 1 0 0 0,0-1 0 0 0,1 1 0 0 0,-1-1 0 0 0,0 0 0 0 0,1 0-1 0 0,-1 0 1 0 0,0 0 0 0 0,1-1 0 0 0,-1 1 0 0 0,0-1 0 0 0,0 1 0 0 0,0-1 0 0 0,1 0 0 0 0,2-1 0 0 0,2-1-1603 0 0,6-3-2539 0 0,-9 2 2306 0 0</inkml:trace>
  <inkml:trace contextRef="#ctx0" brushRef="#br0" timeOffset="1180.39">586 239 8352 0 0,'0'0'177'0'0,"1"0"0"0"0,1 4-139 0 0,0-3 110 0 0,-1 0 614 0 0,-1-1 244 0 0,0 0 39 0 0,0 0-14 0 0,0 0-99 0 0,0 0-42 0 0,0-1-740 0 0,1 1-1 0 0,0 0 0 0 0,0 0 0 0 0,-1 0 1 0 0,1-1-1 0 0,0 1 0 0 0,-1 0 1 0 0,1-1-1 0 0,0 1 0 0 0,-1-1 0 0 0,1 1 1 0 0,-1-1-1 0 0,1 1 0 0 0,-1-1 1 0 0,1 1-1 0 0,-1-1 0 0 0,1 1 0 0 0,-1-1 1 0 0,1 0-1 0 0,-1 1 0 0 0,0-1 1 0 0,1 0-1 0 0,-1 1 0 0 0,0-1 0 0 0,1 0 1 0 0,-1 0-1 0 0,0 0 0 0 0,5-26 1321 0 0,-3 15-752 0 0,3-7 23 0 0,-3 8-410 0 0,1 1 0 0 0,0-1 0 0 0,8-15 0 0 0,-11 25-200 0 0,0 1 80 0 0,0 0 39 0 0,10 7 262 0 0,-6-2-623 0 0,-1-1-1 0 0,1 1 1 0 0,-1-1-1 0 0,0 1 1 0 0,0 0-1 0 0,0 0 0 0 0,3 10 1 0 0,-4-9-58 0 0,1 0 0 0 0,0 0 0 0 0,0 0 0 0 0,0 0 0 0 0,8 8 0 0 0,-6-9-365 0 0</inkml:trace>
  <inkml:trace contextRef="#ctx0" brushRef="#br0" timeOffset="1593.89">820 66 11016 0 0,'-3'-19'768'0'0,"3"17"-528"0"0,0 0 0 0 0,0 0 0 0 0,1 0 0 0 0,-1 0 0 0 0,0 0 1 0 0,1 0-1 0 0,-1 0 0 0 0,1 1 0 0 0,0-1 0 0 0,-1 0 0 0 0,1 0 1 0 0,0 1-1 0 0,0-1 0 0 0,0 0 0 0 0,0 1 0 0 0,1-1 0 0 0,-1 1 1 0 0,0-1-1 0 0,1 1 0 0 0,-1 0 0 0 0,1 0 0 0 0,-1-1 0 0 0,1 1 1 0 0,-1 0-1 0 0,1 0 0 0 0,0 0 0 0 0,0 1 0 0 0,-1-1 0 0 0,1 0 1 0 0,0 1-1 0 0,0-1 0 0 0,0 1 0 0 0,0 0 0 0 0,0 0 0 0 0,0-1 0 0 0,0 1 1 0 0,-1 0-1 0 0,1 0 0 0 0,0 1 0 0 0,0-1 0 0 0,0 0 0 0 0,0 1 1 0 0,0-1-1 0 0,0 1 0 0 0,0 0 0 0 0,2 1 0 0 0,-2-1-189 0 0,1 0 0 0 0,-1 1 0 0 0,0-1 0 0 0,0 1 0 0 0,0 0 0 0 0,-1-1 0 0 0,1 1-1 0 0,0 0 1 0 0,-1 0 0 0 0,1 0 0 0 0,-1 0 0 0 0,1 0 0 0 0,-1 1 0 0 0,0-1 0 0 0,0 0 0 0 0,0 1-1 0 0,0-1 1 0 0,-1 0 0 0 0,1 1 0 0 0,-1-1 0 0 0,1 1 0 0 0,-1-1 0 0 0,0 1 0 0 0,0 2 0 0 0,0 3-23 0 0,0-1 1 0 0,-1 1-1 0 0,0-1 1 0 0,0 0 0 0 0,-1 1-1 0 0,0-1 1 0 0,-3 7 0 0 0,-15 21-2241 0 0,19-33 370 0 0</inkml:trace>
  <inkml:trace contextRef="#ctx0" brushRef="#br0" timeOffset="1594.89">936 286 15136 0 0,'0'0'424'0'0,"0"0"104"0"0,0 0-424 0 0,0 0-104 0 0,0 0 0 0 0,0 0 0 0 0,0 0 479 0 0,0 0 81 0 0,0 0 16 0 0,0 0 0 0 0,3 2-896 0 0,-3-2-184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3:07:12.9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13 311 7352 0 0,'-1'-2'119'0'0,"-1"-2"-75"0"0,2-4 3067 0 0,-8 34-144 0 0,7-9-2458 0 0,0 1 1 0 0,2 0-1 0 0,2 23 0 0 0,13 52 125 0 0,-14-84-595 0 0,0 0 0 0 0,1 0 0 0 0,0 0 0 0 0,0 0 0 0 0,1 0 0 0 0,0-1 0 0 0,1 0 0 0 0,9 13 0 0 0,-11-17-28 0 0,0 0 0 0 0,0-1 1 0 0,0 1-1 0 0,1-1 1 0 0,-1 0-1 0 0,1 0 0 0 0,0 0 1 0 0,0-1-1 0 0,0 0 0 0 0,0 1 1 0 0,1-1-1 0 0,-1-1 1 0 0,0 1-1 0 0,1-1 0 0 0,0 1 1 0 0,-1-1-1 0 0,1 0 0 0 0,0-1 1 0 0,5 1-1 0 0,-5-1-9 0 0,0 0-1 0 0,0-1 1 0 0,0 0-1 0 0,0 1 1 0 0,10-4-1 0 0,-10 1-92 0 0,1 1-1 0 0,-1-1 1 0 0,0 0-1 0 0,1-1 1 0 0,-2 1-1 0 0,1-1 1 0 0,7-7-1 0 0,3-1-59 0 0,-15 12 151 0 0,0 0 0 0 0,1 0 0 0 0,-1 0 0 0 0,0 0 0 0 0,1-1 0 0 0,-1 1 0 0 0,0 0 0 0 0,1 0 0 0 0,-1 0 0 0 0,0 0 0 0 0,1 0 0 0 0,-1 0 0 0 0,0 0 0 0 0,1 0 0 0 0,-1 1 0 0 0,0-1 0 0 0,1 0 0 0 0,-1 0 0 0 0,0 0 0 0 0,1 0 0 0 0,-1 0 0 0 0,0 0 0 0 0,1 1 0 0 0,2 2 0 0 0,-2-2-7 0 0,1 0 1 0 0,0 1 0 0 0,-1-1 0 0 0,1 1 0 0 0,-1-1 0 0 0,0 1 0 0 0,0 0 0 0 0,0-1 0 0 0,2 4 0 0 0,9 11 3 0 0,-9-14 35 0 0,0 0 1 0 0,-1 0-1 0 0,1-1 1 0 0,0 1-1 0 0,0-1 1 0 0,0 0-1 0 0,0 0 1 0 0,0 0-1 0 0,1 0 1 0 0,-1-1-1 0 0,0 1 1 0 0,0-1-1 0 0,1 0 1 0 0,5 0 0 0 0,4-1 115 0 0,1-1 0 0 0,16-4 0 0 0,-17 4-74 0 0,-9 1-55 0 0,-1 0 0 0 0,1 0 0 0 0,0 0 0 0 0,0-1 0 0 0,-1 1 0 0 0,1-1 0 0 0,0 0 0 0 0,-1 0-1 0 0,0 0 1 0 0,1 0 0 0 0,-1-1 0 0 0,0 1 0 0 0,0-1 0 0 0,-1 0 0 0 0,5-5 0 0 0,-4 3 84 0 0,0 0 1 0 0,-1 1-1 0 0,1-1 1 0 0,-1 0 0 0 0,0 0-1 0 0,-1 0 1 0 0,1-1-1 0 0,-1 1 1 0 0,0 0-1 0 0,0-9 1 0 0,-1 3 147 0 0,0 0-1 0 0,0-1 1 0 0,-2 1 0 0 0,1 0 0 0 0,-1 0 0 0 0,-1 0 0 0 0,0 0 0 0 0,-1 0 0 0 0,0 1-1 0 0,-8-15 1 0 0,-77-106 1038 0 0,83 123-1262 0 0,-15-16 16 0 0,20 23-41 0 0,0 0 0 0 0,0 0 0 0 0,1 0-1 0 0,-1 0 1 0 0,0 0 0 0 0,0 1-1 0 0,0-1 1 0 0,0 0 0 0 0,0 1-1 0 0,0-1 1 0 0,0 1 0 0 0,-1-1 0 0 0,1 1-1 0 0,0 0 1 0 0,0-1 0 0 0,0 1-1 0 0,0 0 1 0 0,0 0 0 0 0,-1 0-1 0 0,1 0 1 0 0,0 0 0 0 0,0 0 0 0 0,-2 0-1 0 0,3 1-86 0 0,-1 0 0 0 0,1-1 0 0 0,0 1 0 0 0,-1 0 0 0 0,1 0 0 0 0,0 0 0 0 0,-1 0 0 0 0,1 0 0 0 0,0-1 0 0 0,0 1 0 0 0,0 0 0 0 0,0 0 0 0 0,0 0 0 0 0,0 0-1 0 0,0 0 1 0 0,0 0 0 0 0,0 0 0 0 0,1 1 0 0 0,-1-1-65 0 0,2 10-844 0 0</inkml:trace>
  <inkml:trace contextRef="#ctx0" brushRef="#br0" timeOffset="550.7">542 240 13520 0 0,'-9'-12'584'0'0,"6"28"916"0"0,4 19-626 0 0,2 0 0 0 0,1-1 1 0 0,2 1-1 0 0,17 55 0 0 0,-22-84-874 0 0,2 0 0 0 0,-1 1 0 0 0,1-1 0 0 0,0 0 0 0 0,0-1 0 0 0,0 1 0 0 0,1-1 0 0 0,0 1 0 0 0,0-1 0 0 0,1 0 0 0 0,-1 0 0 0 0,7 5 0 0 0,-9-10 2 0 0,-1 1-1 0 0,0 0 0 0 0,0 0 1 0 0,1-1-1 0 0,-1 1 0 0 0,0-1 0 0 0,1 0 1 0 0,-1 1-1 0 0,1-1 0 0 0,-1 0 1 0 0,1 0-1 0 0,-1 1 0 0 0,0-1 1 0 0,1 0-1 0 0,-1-1 0 0 0,1 1 0 0 0,-1 0 1 0 0,1 0-1 0 0,-1-1 0 0 0,0 1 1 0 0,1 0-1 0 0,-1-1 0 0 0,0 1 1 0 0,1-1-1 0 0,-1 0 0 0 0,0 0 0 0 0,0 1 1 0 0,1-1-1 0 0,0-1 0 0 0,5-4 9 0 0,-1 1-1 0 0,0-1 0 0 0,10-13 0 0 0,-11 12-21 0 0,8-10 12 0 0,-9 12 0 0 0,0 0 0 0 0,-1 0 0 0 0,8-6 0 0 0,-5 5 34 0 0,-5 5-2 0 0,0 0 0 0 0,0 0 0 0 0,0 0 0 0 0,0 0 0 0 0,0 1 0 0 0,0-1 0 0 0,0 0 0 0 0,1 0 0 0 0,1 0 0 0 0,-3 1-22 0 0,1 0-1 0 0,0 0 0 0 0,-1 0 1 0 0,1 0-1 0 0,0 0 0 0 0,-1 0 1 0 0,1 0-1 0 0,0 0 0 0 0,-1 1 0 0 0,1-1 1 0 0,0 0-1 0 0,-1 0 0 0 0,1 1 1 0 0,-1-1-1 0 0,1 0 0 0 0,-1 1 1 0 0,1-1-1 0 0,-1 1 0 0 0,1-1 1 0 0,-1 1-1 0 0,1-1 0 0 0,-1 1 0 0 0,1-1 1 0 0,0 2-1 0 0,1 2 33 0 0,1 0-1 0 0,-1 0 1 0 0,0 1 0 0 0,0-1-1 0 0,3 9 1 0 0,-4-10-254 0 0,0 1 0 0 0,0-1 1 0 0,0 0-1 0 0,0 1 0 0 0,1-1 0 0 0,0 0 1 0 0,0 0-1 0 0,0 0 0 0 0,0 0 0 0 0,0 0 1 0 0,0-1-1 0 0,1 1 0 0 0,3 2 0 0 0,-1-1-1172 0 0</inkml:trace>
  <inkml:trace contextRef="#ctx0" brushRef="#br0" timeOffset="927.09">898 454 10144 0 0,'2'-9'321'0'0,"-1"-1"0"0"0,0-13 0 0 0,-1 19 292 0 0,0 1 0 0 0,-1-1 0 0 0,1 1 0 0 0,-1-1 1 0 0,0 1-1 0 0,0-1 0 0 0,0 1 0 0 0,-1 0 0 0 0,-2-6 0 0 0,4 8-528 0 0,-1 1 0 0 0,1 0-1 0 0,0-1 1 0 0,0 1 0 0 0,0 0 0 0 0,0 0 0 0 0,-1-1-1 0 0,1 1 1 0 0,0 0 0 0 0,0-1 0 0 0,-1 1-1 0 0,1 0 1 0 0,0 0 0 0 0,0 0 0 0 0,-1-1 0 0 0,1 1-1 0 0,0 0 1 0 0,-1 0 0 0 0,1 0 0 0 0,0 0-1 0 0,-1 0 1 0 0,1 0 0 0 0,0-1 0 0 0,-1 1 0 0 0,1 0-1 0 0,0 0 1 0 0,-1 0 0 0 0,1 0 0 0 0,0 0-1 0 0,-1 0 1 0 0,0 1 0 0 0,-8 7 1355 0 0,6-5-1200 0 0,1 1 0 0 0,0-1 0 0 0,1 1-1 0 0,-4 7 1 0 0,3-1-40 0 0,0 1 1 0 0,0-1-1 0 0,0 21 1 0 0,2-26-143 0 0,0 0 1 0 0,0-1 0 0 0,1 1-1 0 0,-1-1 1 0 0,1 1-1 0 0,0-1 1 0 0,1 1 0 0 0,-1-1-1 0 0,1 0 1 0 0,0 1 0 0 0,3 5-1 0 0,-4-9-58 0 0,0 1 0 0 0,0-1-1 0 0,0 0 1 0 0,0 0 0 0 0,0 0-1 0 0,0-1 1 0 0,0 1-1 0 0,0 0 1 0 0,0 0 0 0 0,1-1-1 0 0,-1 1 1 0 0,0 0 0 0 0,0-1-1 0 0,1 1 1 0 0,-1-1 0 0 0,0 0-1 0 0,1 1 1 0 0,-1-1 0 0 0,0 0-1 0 0,1 0 1 0 0,-1 0 0 0 0,1 0-1 0 0,-1 0 1 0 0,0 0 0 0 0,1 0-1 0 0,-1 0 1 0 0,0-1 0 0 0,1 1-1 0 0,-1-1 1 0 0,0 1 0 0 0,1-1-1 0 0,-1 1 1 0 0,0-1-1 0 0,0 1 1 0 0,2-2 0 0 0,5-4-4 0 0,0 1 1 0 0,-1-1-1 0 0,0 0 1 0 0,8-9-1 0 0,-4 5 2 0 0,-10 9-7 0 0,-1 0-1 0 0,1 1 0 0 0,0-1 0 0 0,-1 1 1 0 0,1-1-1 0 0,0 1 0 0 0,0-1 1 0 0,-1 1-1 0 0,1-1 0 0 0,0 1 1 0 0,0 0-1 0 0,0-1 0 0 0,-1 1 0 0 0,1 0 1 0 0,0 0-1 0 0,0 0 0 0 0,0 0 1 0 0,0 0-1 0 0,0 0 0 0 0,0 0 1 0 0,-1 0-1 0 0,1 0 0 0 0,0 0 0 0 0,0 0 1 0 0,0 1-1 0 0,0-1 0 0 0,0 0 1 0 0,-1 0-1 0 0,1 1 0 0 0,0-1 0 0 0,0 1 1 0 0,-1-1-1 0 0,1 1 0 0 0,0-1 1 0 0,0 1-1 0 0,-1-1 0 0 0,1 1 1 0 0,-1 0-1 0 0,1-1 0 0 0,0 1 0 0 0,-1 0 1 0 0,0-1-1 0 0,1 1 0 0 0,-1 0 1 0 0,1 0-1 0 0,-1 0 0 0 0,3 4-253 0 0,0-2 0 0 0,0 1-1 0 0,0 0 1 0 0,0-1-1 0 0,0 1 1 0 0,1-1 0 0 0,0 0-1 0 0,-1 0 1 0 0,1-1-1 0 0,5 3 1 0 0,-8-4-140 0 0,0 0 160 0 0,0-1-1 0 0,0 1 1 0 0,0-1 0 0 0,0 0 0 0 0,0 1 0 0 0,0-1 0 0 0,0 0-1 0 0,0 0 1 0 0,0 1 0 0 0,0-1 0 0 0,0 0 0 0 0,0 0 0 0 0,-1 0 0 0 0,3 0-1 0 0,2-2-1423 0 0</inkml:trace>
  <inkml:trace contextRef="#ctx0" brushRef="#br0" timeOffset="1315.7">1115 245 9728 0 0,'0'-35'1671'0'0,"-7"-50"0"0"0,10 110 4093 0 0,21 124-3897 0 0,-20-133-1868 0 0,1 9-133 0 0,1-1-1 0 0,15 35 1 0 0,-13-38-570 0 0,-7-16-98 0 0,1 0 1 0 0,0 0-1 0 0,0 0 1 0 0,1 0-1 0 0,0 0 1 0 0,5 8-1 0 0,-3-8-892 0 0</inkml:trace>
  <inkml:trace contextRef="#ctx0" brushRef="#br0" timeOffset="1316.7">1135 401 13400 0 0,'-9'-1'-558'0'0,"-2"0"4981"0"0,11 1-4320 0 0,0 0 0 0 0,0 0 0 0 0,0-1 0 0 0,0 1-1 0 0,0 0 1 0 0,-1 0 0 0 0,1 0 0 0 0,0 0 0 0 0,0 0 0 0 0,0 0 0 0 0,0 0 0 0 0,0 0 0 0 0,0 0 0 0 0,0 0 0 0 0,0 0 0 0 0,0 0 0 0 0,0 0 0 0 0,-1 0-1 0 0,1 0 1 0 0,0-1 0 0 0,0 1 0 0 0,0 0 0 0 0,0 0 0 0 0,0 0 0 0 0,0 0 0 0 0,0 0 0 0 0,0 0 0 0 0,0 0 0 0 0,0 0 0 0 0,0-1 0 0 0,0 1 0 0 0,0 0 0 0 0,0 0-1 0 0,0 0 1 0 0,0 0 0 0 0,0 0 0 0 0,0 0 0 0 0,0 0 0 0 0,0-1 0 0 0,0 1 0 0 0,0 0 0 0 0,0 0 0 0 0,0 0 0 0 0,9-7 1334 0 0,6 1-1530 0 0,0 0 0 0 0,0 1-1 0 0,0 1 1 0 0,1 0 0 0 0,-1 1-1 0 0,29-1 1 0 0,-23 1-1678 0 0</inkml:trace>
  <inkml:trace contextRef="#ctx0" brushRef="#br0" timeOffset="2232.61">1717 366 7384 0 0,'2'33'1068'0'0,"1"-21"1023"0"0,-3-12-1997 0 0,0 0-1 0 0,0 0 0 0 0,0 0 1 0 0,0 0-1 0 0,0 1 0 0 0,1-1 1 0 0,-1 0-1 0 0,0 0 0 0 0,0 0 0 0 0,0 0 1 0 0,0 0-1 0 0,0 0 0 0 0,0 0 1 0 0,0 0-1 0 0,0 0 0 0 0,0 0 1 0 0,0 0-1 0 0,0 1 0 0 0,0-1 1 0 0,1 0-1 0 0,-1 0 0 0 0,0 0 1 0 0,0 0-1 0 0,0 0 0 0 0,0 0 1 0 0,0 0-1 0 0,0 0 0 0 0,0 0 0 0 0,0 0 1 0 0,1 0-1 0 0,-1 0 0 0 0,0 0 1 0 0,0 0-1 0 0,0 0 0 0 0,0 0 1 0 0,0 0-1 0 0,0 0 0 0 0,0 0 1 0 0,0 0-1 0 0,1 0 0 0 0,-1 0 1 0 0,0 0-1 0 0,0 0 0 0 0,0-1 1 0 0,0 1-1 0 0,0 0 0 0 0,0 0 0 0 0,0 0 1 0 0,0 0-1 0 0,0 0 0 0 0,0 0 1 0 0,0 0-1 0 0,0 0 0 0 0,1 0 1 0 0,-1 0-1 0 0,0 0 0 0 0,0-1 1 0 0,0 1-1 0 0,0 0 0 0 0,0 0 1 0 0,0 0-1 0 0,0 0 0 0 0,0 0 1 0 0,0 0-1 0 0,0 0 0 0 0,2-5 220 0 0,-1 0-1 0 0,0 0 0 0 0,0 0 1 0 0,0 0-1 0 0,0-1 1 0 0,-1 1-1 0 0,0 0 0 0 0,0 0 1 0 0,-1-10-1 0 0,0-4 143 0 0,1-6 32 0 0,-2 0 1 0 0,-8-46-1 0 0,7 59-275 0 0,5 21 96 0 0,4 22 92 0 0,-5-24-402 0 0,1 3-21 0 0,0 0 0 0 0,7 18 1 0 0,-8-26 18 0 0,-1 0 1 0 0,1 0-1 0 0,0-1 1 0 0,0 1 0 0 0,0 0-1 0 0,0 0 1 0 0,0-1 0 0 0,1 1-1 0 0,-1-1 1 0 0,0 1 0 0 0,1-1-1 0 0,-1 1 1 0 0,1-1 0 0 0,0 0-1 0 0,-1 0 1 0 0,1 0-1 0 0,0 0 1 0 0,0 0 0 0 0,0 0-1 0 0,3 1 1 0 0,-3-2-22 0 0,1 0-1 0 0,-1 0 1 0 0,0 0 0 0 0,0-1-1 0 0,0 1 1 0 0,0-1 0 0 0,1 1-1 0 0,-1-1 1 0 0,0 0 0 0 0,0 0-1 0 0,0 0 1 0 0,0 0 0 0 0,-1 0-1 0 0,1 0 1 0 0,0-1 0 0 0,0 1-1 0 0,-1 0 1 0 0,1-1 0 0 0,-1 0-1 0 0,1 1 1 0 0,1-3 0 0 0,4-5-156 0 0,-1 0 1 0 0,10-17-1 0 0,-15 24 200 0 0,0 0 0 0 0,0 1 0 0 0,0-1 0 0 0,0 1 0 0 0,0-1-1 0 0,0 1 1 0 0,0 0 0 0 0,1-1 0 0 0,-1 1 0 0 0,0 0 0 0 0,1 0-1 0 0,-1 0 1 0 0,1 0 0 0 0,2-1 0 0 0,-3 1-9 0 0,0 1 1 0 0,0 0-1 0 0,0 0 0 0 0,0 0 1 0 0,0 0-1 0 0,0 0 0 0 0,0 0 0 0 0,0 1 1 0 0,0-1-1 0 0,0 0 0 0 0,0 0 1 0 0,0 1-1 0 0,0-1 0 0 0,0 1 0 0 0,-1-1 1 0 0,1 0-1 0 0,0 1 0 0 0,0 0 1 0 0,0-1-1 0 0,-1 1 0 0 0,1-1 1 0 0,0 1-1 0 0,0 0 0 0 0,-1 0 0 0 0,1-1 1 0 0,-1 1-1 0 0,1 0 0 0 0,0 1 1 0 0,13 17-78 0 0,-1 1-150 0 0,1-2 0 0 0,1 1 0 0 0,26 23 0 0 0,-29-35-800 0 0,-5-3 451 0 0</inkml:trace>
  <inkml:trace contextRef="#ctx0" brushRef="#br0" timeOffset="2595.22">2107 293 12184 0 0,'-3'-9'106'0'0,"1"5"175"0"0,0 0-1 0 0,1 0 0 0 0,-1 0 0 0 0,-4-6 1 0 0,6 10-179 0 0,-1-1 0 0 0,1 1 0 0 0,0 0 0 0 0,-1-1 0 0 0,1 1 0 0 0,-1-1 0 0 0,1 1 0 0 0,0 0 0 0 0,-1-1 0 0 0,1 1 0 0 0,-1 0 0 0 0,1 0 0 0 0,-1-1 0 0 0,1 1 0 0 0,-1 0 0 0 0,1 0 0 0 0,-1 0 0 0 0,1-1 0 0 0,-1 1 1 0 0,1 0-1 0 0,-1 0 0 0 0,1 0 0 0 0,-1 0 0 0 0,0 0 0 0 0,1 0 0 0 0,-1 0 0 0 0,1 0 0 0 0,-1 0 0 0 0,1 1 0 0 0,-1-1 0 0 0,1 0 0 0 0,-1 0 0 0 0,1 0 0 0 0,-1 1 0 0 0,1-1 0 0 0,-1 0 0 0 0,1 0 0 0 0,-1 1 0 0 0,1-1 0 0 0,0 0 0 0 0,-1 1 0 0 0,0 0 0 0 0,-2 3 116 0 0,-1 1 0 0 0,1 0-1 0 0,-1 0 1 0 0,2 0 0 0 0,-1 0 0 0 0,0 1-1 0 0,1-1 1 0 0,0 1 0 0 0,0-1-1 0 0,1 1 1 0 0,0 0 0 0 0,0 0-1 0 0,0 0 1 0 0,0 0 0 0 0,1-1-1 0 0,0 1 1 0 0,1 0 0 0 0,0 9-1 0 0,0-14-212 0 0,-1 0 0 0 0,0 0 0 0 0,0 0 0 0 0,1 0 0 0 0,-1 0 0 0 0,0 0 0 0 0,1 0 0 0 0,-1 0 0 0 0,1 0 0 0 0,-1-1 0 0 0,1 1-1 0 0,0 0 1 0 0,-1 0 0 0 0,1 0 0 0 0,0-1 0 0 0,-1 1 0 0 0,1 0 0 0 0,0-1 0 0 0,0 1 0 0 0,0-1 0 0 0,0 1 0 0 0,-1-1 0 0 0,1 1 0 0 0,0-1 0 0 0,0 0-1 0 0,0 1 1 0 0,0-1 0 0 0,0 0 0 0 0,0 0 0 0 0,0 1 0 0 0,0-1 0 0 0,0 0 0 0 0,0 0 0 0 0,0 0 0 0 0,0-1 0 0 0,0 1 0 0 0,0 0 0 0 0,0 0 0 0 0,0 0 0 0 0,0-1-1 0 0,0 1 1 0 0,1-1 0 0 0,2-1 18 0 0,0 0-1 0 0,0 0 1 0 0,0 0-1 0 0,0-1 1 0 0,0 1-1 0 0,-1-1 1 0 0,7-6-1 0 0,-4 4-24 0 0,-5 4 3 0 0,1 0 0 0 0,-1 0 0 0 0,0 0 0 0 0,0-1 0 0 0,1 1 0 0 0,-1 0 0 0 0,0 0 0 0 0,0-1 0 0 0,0 1 0 0 0,-1 0 0 0 0,1-1 0 0 0,1-2 0 0 0,-1 3 52 0 0,-1 1 11 0 0,1 1-46 0 0,0-1 0 0 0,0 1 0 0 0,0 0 0 0 0,0-1 0 0 0,0 1 0 0 0,0 0 0 0 0,0 0 0 0 0,0 0-1 0 0,0 0 1 0 0,-1-1 0 0 0,1 2 0 0 0,0-1 0 0 0,-1 0 0 0 0,1 0 0 0 0,0 0 0 0 0,-1 0 0 0 0,1 0 0 0 0,0 2 0 0 0,2 4 17 0 0,-1-4-55 0 0,0-1 1 0 0,0 1-1 0 0,0-1 0 0 0,0 0 0 0 0,0 0 0 0 0,0 0 0 0 0,1 0 0 0 0,-1 0 1 0 0,1 0-1 0 0,-1 0 0 0 0,1-1 0 0 0,0 1 0 0 0,0-1 0 0 0,0 0 0 0 0,0 0 0 0 0,0 0 1 0 0,5 1-1 0 0,20-2-4421 0 0,-19-2-2336 0 0</inkml:trace>
  <inkml:trace contextRef="#ctx0" brushRef="#br0" timeOffset="2982.08">2224 54 13736 0 0,'0'0'500'0'0,"0"0"-208"0"0,0 0 326 0 0,1 10 1809 0 0,1-2-1779 0 0,1-1 0 0 0,0 1 1 0 0,8 12-1 0 0,1 4 48 0 0,-7-14-435 0 0,56 150 1647 0 0,-55-139-1855 0 0,-4-11-130 0 0,1-1 0 0 0,0 1 0 0 0,0-1 0 0 0,1 1 0 0 0,9 16 0 0 0,-8-22-1887 0 0,-3-1 793 0 0</inkml:trace>
  <inkml:trace contextRef="#ctx0" brushRef="#br0" timeOffset="3391.49">2410 140 13416 0 0,'0'0'613'0'0,"0"0"-10"0"0,-6 11 302 0 0,-2 8 272 0 0,1 0 0 0 0,0 0 1 0 0,2 1-1 0 0,-6 36 0 0 0,11-54-1114 0 0,-1 0-1 0 0,1-1 1 0 0,0 1-1 0 0,0 0 1 0 0,0-1-1 0 0,0 1 0 0 0,0 0 1 0 0,0-1-1 0 0,1 1 1 0 0,-1 0-1 0 0,0-1 1 0 0,1 1-1 0 0,-1 0 0 0 0,1-1 1 0 0,0 1-1 0 0,0-1 1 0 0,-1 1-1 0 0,1-1 1 0 0,0 1-1 0 0,0-1 0 0 0,0 0 1 0 0,2 2-1 0 0,-1-2-6 0 0,-1 0 0 0 0,1 0 0 0 0,0-1 0 0 0,-1 1-1 0 0,1-1 1 0 0,0 1 0 0 0,-1-1 0 0 0,1 0 0 0 0,0 1-1 0 0,0-1 1 0 0,0 0 0 0 0,-1 0 0 0 0,1 0 0 0 0,0 0 0 0 0,0-1-1 0 0,0 1 1 0 0,-1 0 0 0 0,1-1 0 0 0,0 1 0 0 0,-1-1-1 0 0,3-1 1 0 0,41-12-264 0 0,15-6-372 0 0,-53 17 535 0 0,-1 0 1 0 0,0 0-1 0 0,-1 0 1 0 0,1-1 0 0 0,0 0-1 0 0,-1 0 1 0 0,6-6-1 0 0,-4 3 15 0 0,-4 5 16 0 0,-1 0 0 0 0,0 0 1 0 0,0 0-1 0 0,0 0 0 0 0,-1-1 1 0 0,1 1-1 0 0,0 0 1 0 0,-1-1-1 0 0,0 1 0 0 0,1-1 1 0 0,-1 0-1 0 0,1-4 0 0 0,-1 5 37 0 0,-1-1 0 0 0,1 1 0 0 0,-1-1 0 0 0,0 1 0 0 0,0-1 0 0 0,0 1 0 0 0,0-1 0 0 0,-1-3 0 0 0,1 6-15 0 0,0-1 0 0 0,-1 1 0 0 0,1 0 0 0 0,0-1 0 0 0,0 1 0 0 0,-1 0 0 0 0,1-1 0 0 0,0 1 0 0 0,0 0 0 0 0,-1-1 0 0 0,1 1 0 0 0,0 0 0 0 0,-1-1 0 0 0,1 1 0 0 0,0 0 0 0 0,-1 0 0 0 0,1 0 0 0 0,0-1 0 0 0,-1 1 0 0 0,1 0 0 0 0,-1 0 0 0 0,-1 0 6 0 0,1-1-1 0 0,0 1 1 0 0,-1 0 0 0 0,1 1-1 0 0,0-1 1 0 0,-1 0 0 0 0,1 0-1 0 0,0 0 1 0 0,0 1 0 0 0,-3 0 0 0 0,2 0 22 0 0,0 0 1 0 0,-1 0 0 0 0,1 0 0 0 0,0 1 0 0 0,0-1-1 0 0,-1 1 1 0 0,1-1 0 0 0,0 1 0 0 0,1 0-1 0 0,-1 0 1 0 0,0 0 0 0 0,0 0 0 0 0,1 0-1 0 0,-3 3 1 0 0,2 0 95 0 0,0-1 1 0 0,0 0-1 0 0,1 1 0 0 0,-1-1 0 0 0,1 1 0 0 0,0 0 1 0 0,-1 8-1 0 0,2-7-18 0 0,-1 0 1 0 0,1 0 0 0 0,1 0-1 0 0,-1 0 1 0 0,1 0-1 0 0,0 0 1 0 0,0 0-1 0 0,1 0 1 0 0,-1 0 0 0 0,2-1-1 0 0,-1 1 1 0 0,6 10-1 0 0,-6-13-301 0 0,0 0 0 0 0,0-1 0 0 0,0 1 0 0 0,1-1 0 0 0,-1 1 0 0 0,1-1 1 0 0,0 0-1 0 0,0 0 0 0 0,0 0 0 0 0,0 0 0 0 0,0 0 0 0 0,0-1 0 0 0,0 1 0 0 0,0-1 0 0 0,1 0 0 0 0,-1 0 0 0 0,7 1 0 0 0,-5-2-208 0 0,1 0-1 0 0,-1 0 1 0 0,0 0-1 0 0,1-1 1 0 0,-1 0 0 0 0,0 0-1 0 0,0 0 1 0 0,1 0 0 0 0,-1-1-1 0 0,9-5 1 0 0,-5 3-1579 0 0</inkml:trace>
  <inkml:trace contextRef="#ctx0" brushRef="#br0" timeOffset="3808.17">2863 206 11072 0 0,'0'0'324'0'0,"1"0"-3"0"0,0-4-204 0 0,0 2 1 0 0,-1 2 420 0 0,0 0 182 0 0,0 0 31 0 0,-12-2 2287 0 0,6 4-2678 0 0,0 0 0 0 0,0 1 0 0 0,0 0 0 0 0,1 0 0 0 0,-1 0 0 0 0,1 0 0 0 0,0 1-1 0 0,0 0 1 0 0,0 0 0 0 0,-8 9 0 0 0,12-12-265 0 0,1-1-23 0 0,1 1 2 0 0,0 1-76 0 0,1-1-1 0 0,-1 0 0 0 0,1 1 0 0 0,-1-1 1 0 0,1 0-1 0 0,0 1 0 0 0,0-1 0 0 0,-1 0 1 0 0,1 0-1 0 0,0-1 0 0 0,0 1 0 0 0,0 0 1 0 0,0-1-1 0 0,0 1 0 0 0,0-1 0 0 0,4 1 1 0 0,4 1-86 0 0,-4 0 119 0 0,0 0 0 0 0,0 0 1 0 0,0 1-1 0 0,-1-1 0 0 0,9 6 0 0 0,-11-5-30 0 0,0-1-1 0 0,0 1 0 0 0,0 0 1 0 0,0 0-1 0 0,-1 0 0 0 0,1 0 0 0 0,-1 0 1 0 0,0 0-1 0 0,0 1 0 0 0,2 3 0 0 0,-2-2 1 0 0,0-2 0 0 0,-1-1 0 0 0,0 1 0 0 0,0-1 0 0 0,0 1 0 0 0,0 0 0 0 0,-1 0-1 0 0,1 0 1 0 0,-1 0 0 0 0,1-1 0 0 0,-1 7 0 0 0,0-7 51 0 0,0-1 1 0 0,0 0-1 0 0,0 1 0 0 0,0-1 1 0 0,-1 1-1 0 0,1-1 1 0 0,0 0-1 0 0,-1 1 0 0 0,1-1 1 0 0,-1 0-1 0 0,1 1 0 0 0,-1-1 1 0 0,0 0-1 0 0,1 0 0 0 0,-1 1 1 0 0,0-1-1 0 0,0 0 0 0 0,0 0 1 0 0,0 0-1 0 0,0 0 1 0 0,0 0-1 0 0,0 0 0 0 0,0 0 1 0 0,-1-1-1 0 0,1 1 0 0 0,-2 1 1 0 0,0-1 85 0 0,0 0-1 0 0,0-1 1 0 0,0 1 0 0 0,0-1 0 0 0,0 1 0 0 0,0-1 0 0 0,0 0 0 0 0,0 0-1 0 0,0 0 1 0 0,0-1 0 0 0,-4 0 0 0 0,-3-4 252 0 0,10 5-437 0 0,0 0 0 0 0,0 0 1 0 0,0 0-1 0 0,0 0 0 0 0,0 0 1 0 0,0 0-1 0 0,0 0 0 0 0,0 0 0 0 0,0 0 1 0 0,0 0-1 0 0,1-1 0 0 0,-1 1 1 0 0,0 0-1 0 0,0 0 0 0 0,0 0 1 0 0,0 0-1 0 0,0 0 0 0 0,0 0 0 0 0,0 0 1 0 0,0 0-1 0 0,0 0 0 0 0,0-1 1 0 0,0 1-1 0 0,0 0 0 0 0,0 0 1 0 0,0 0-1 0 0,0 0 0 0 0,0 0 0 0 0,0 0 1 0 0,0 0-1 0 0,0 0 0 0 0,0-1 1 0 0,0 1-1 0 0,0 0 0 0 0,0 0 1 0 0,0 0-1 0 0,0 0 0 0 0,0 0 0 0 0,0 0 1 0 0,0 0-1 0 0,0 0 0 0 0,0 0 1 0 0,0 0-1 0 0,0-1 0 0 0,0 1 1 0 0,-1 0-1 0 0,1 0 0 0 0,0 0 1 0 0,0 0-1 0 0,0 0 0 0 0,0 0 0 0 0,0 0 1 0 0,0 0-1 0 0,0 0-1212 0 0</inkml:trace>
  <inkml:trace contextRef="#ctx0" brushRef="#br0" timeOffset="4531.76">3407 205 9296 0 0,'3'-18'968'0'0,"-3"15"-667"0"0,-1 0 0 0 0,1 1 1 0 0,0-1-1 0 0,-1 1 1 0 0,1 0-1 0 0,-1-1 0 0 0,0 1 1 0 0,0-1-1 0 0,0 1 1 0 0,0 0-1 0 0,0 0 0 0 0,-3-3 1 0 0,4 4-165 0 0,-1 0 0 0 0,1 1-1 0 0,0-1 1 0 0,-1 1 0 0 0,0-1 0 0 0,1 1 0 0 0,-1 0 0 0 0,1-1 0 0 0,-1 1-1 0 0,0 0 1 0 0,1-1 0 0 0,-1 1 0 0 0,1 0 0 0 0,-1 0 0 0 0,0-1 0 0 0,0 1-1 0 0,1 0 1 0 0,-1 0 0 0 0,-1 0 0 0 0,1 0-58 0 0,0 0-1 0 0,0 1 1 0 0,0-1-1 0 0,0 0 1 0 0,0 1-1 0 0,0-1 1 0 0,0 1-1 0 0,0-1 1 0 0,0 1-1 0 0,0-1 1 0 0,0 1-1 0 0,1 0 1 0 0,-1 0 0 0 0,0-1-1 0 0,0 1 1 0 0,0 1-1 0 0,-1 1 53 0 0,1-1-1 0 0,0 1 1 0 0,-1-1 0 0 0,1 1 0 0 0,1-1-1 0 0,-1 1 1 0 0,0 0 0 0 0,0-1-1 0 0,1 1 1 0 0,0 0 0 0 0,0 5-1 0 0,-2 9 370 0 0,0-6-303 0 0,0 0-1 0 0,1 1 1 0 0,0 17-1 0 0,2-23-81 0 0,-1 0-1 0 0,1 0 1 0 0,0 0 0 0 0,0 0-1 0 0,1 0 1 0 0,0-1-1 0 0,0 1 1 0 0,4 8-1 0 0,-5-12-104 0 0,0-1 0 0 0,0 1-1 0 0,0-1 1 0 0,0 0-1 0 0,0 1 1 0 0,0-1-1 0 0,0 0 1 0 0,1 1 0 0 0,-1-1-1 0 0,1 0 1 0 0,-1 0-1 0 0,0 0 1 0 0,1 0 0 0 0,0-1-1 0 0,-1 1 1 0 0,1 0-1 0 0,-1-1 1 0 0,1 1 0 0 0,2 0-1 0 0,-1-1-6 0 0,0 0-1 0 0,-1 0 1 0 0,1 0-1 0 0,0 0 1 0 0,0 0-1 0 0,0-1 1 0 0,0 1-1 0 0,-1-1 1 0 0,1 0-1 0 0,0 0 1 0 0,2-1-1 0 0,2-1-4 0 0,0-1 0 0 0,-1 0 0 0 0,1-1-1 0 0,-1 1 1 0 0,0-1 0 0 0,0 0 0 0 0,9-10-1 0 0,-9 6 3 0 0,-6 9 3 0 0,0 0 0 0 0,0 0 0 0 0,0 0 0 0 0,0 0-1 0 0,0-1 1 0 0,0 1 0 0 0,0 0 0 0 0,1 0 0 0 0,-1 0-1 0 0,0 0 1 0 0,0 0 0 0 0,0 0 0 0 0,0 0 0 0 0,1-1-1 0 0,-1 1 1 0 0,0 0 0 0 0,0 0 0 0 0,0 0 0 0 0,0 0-1 0 0,1 0 1 0 0,-1 0 0 0 0,0 0 0 0 0,0 0 0 0 0,0 0-1 0 0,1 0 1 0 0,-1 0 0 0 0,0 0 0 0 0,0 0 0 0 0,0 0 0 0 0,0 0-1 0 0,1 0 1 0 0,-1 0 0 0 0,0 0 0 0 0,0 0 0 0 0,0 1-1 0 0,0-1 1 0 0,1 0 0 0 0,-1 0 0 0 0,0 0 0 0 0,0 0-1 0 0,0 0 1 0 0,0 0 0 0 0,0 0 0 0 0,1 1 0 0 0,-1-1-1 0 0,0 0 1 0 0,0 0 0 0 0,0 0 0 0 0,0 0 0 0 0,0 1-1 0 0,0-1 1 0 0,0 0 0 0 0,0 0 0 0 0,0 0 0 0 0,0 0-1 0 0,0 1 1 0 0,0-1 0 0 0,1 0 0 0 0,-1 0 0 0 0,1 8 142 0 0,0-3-111 0 0,0 0 173 0 0,1-1 0 0 0,-1 1 0 0 0,1-1 0 0 0,3 7 0 0 0,-4-10-235 0 0,-1 0 0 0 0,1 1 0 0 0,0-1 0 0 0,0 0-1 0 0,0 0 1 0 0,0 0 0 0 0,0 0 0 0 0,0 0 0 0 0,0 0 0 0 0,1-1 0 0 0,-1 1-1 0 0,0 0 1 0 0,0-1 0 0 0,1 1 0 0 0,-1 0 0 0 0,0-1 0 0 0,1 0 0 0 0,-1 1-1 0 0,2-1 1 0 0,5 1-1080 0 0</inkml:trace>
  <inkml:trace contextRef="#ctx0" brushRef="#br0" timeOffset="5669.87">3468 218 6880 0 0,'0'0'157'0'0,"0"0"23"0"0,0 0 11 0 0,3-6 1 0 0,-3-11 2191 0 0,1 15-1740 0 0,-1-1 0 0 0,0 0 0 0 0,0 0 0 0 0,0 1 0 0 0,0-1 0 0 0,-1 0 0 0 0,1 1 0 0 0,-2-5 0 0 0,1 6-547 0 0,1 0 1 0 0,-1 0-1 0 0,0 1 0 0 0,1-1 0 0 0,-1 0 1 0 0,0 0-1 0 0,0 1 0 0 0,0-1 1 0 0,1 0-1 0 0,-1 1 0 0 0,0-1 1 0 0,0 1-1 0 0,0-1 0 0 0,0 1 1 0 0,0 0-1 0 0,0-1 0 0 0,0 1 1 0 0,0 0-1 0 0,0 0 0 0 0,0 0 1 0 0,-1 0-1 0 0,1 0 0 0 0,0 0 0 0 0,0 0 1 0 0,-1 0-1 0 0,-1 0-59 0 0,0 0 0 0 0,1 1 0 0 0,-1-1 0 0 0,1 0 0 0 0,-1 1 0 0 0,1 0-1 0 0,-1 0 1 0 0,1 0 0 0 0,-1 0 0 0 0,1 0 0 0 0,0 0 0 0 0,0 0 0 0 0,-1 1 0 0 0,1-1 0 0 0,-2 3 0 0 0,1-1 55 0 0,-1 1 1 0 0,1 0-1 0 0,0 0 1 0 0,0 0-1 0 0,1 0 1 0 0,-1 0-1 0 0,-3 8 1 0 0,3-3 107 0 0,-1 1 1 0 0,1 0-1 0 0,0 1 0 0 0,1-1 1 0 0,1 1-1 0 0,-2 19 0 0 0,3-27-170 0 0,0-1-1 0 0,0 1 1 0 0,1 0-1 0 0,-1 0 1 0 0,0-1-1 0 0,1 1 1 0 0,0-1-1 0 0,0 1 0 0 0,-1 0 1 0 0,2-1-1 0 0,-1 0 1 0 0,0 1-1 0 0,0-1 1 0 0,1 1-1 0 0,-1-1 1 0 0,1 0-1 0 0,0 0 1 0 0,-1 0-1 0 0,1 0 0 0 0,0 0 1 0 0,0-1-1 0 0,1 1 1 0 0,-1 0-1 0 0,0-1 1 0 0,0 0-1 0 0,1 1 1 0 0,-1-1-1 0 0,1 0 1 0 0,-1 0-1 0 0,1 0 1 0 0,-1-1-1 0 0,1 1 0 0 0,0-1 1 0 0,-1 1-1 0 0,1-1 1 0 0,0 0-1 0 0,0 0 1 0 0,-1 0-1 0 0,1 0 1 0 0,0-1-1 0 0,-1 1 1 0 0,6-2-1 0 0,-6 1-16 0 0,0 0-1 0 0,0 0 1 0 0,-1 0-1 0 0,1 0 1 0 0,0 0 0 0 0,-1 0-1 0 0,1-1 1 0 0,0 1-1 0 0,-1-1 1 0 0,0 1 0 0 0,1-1-1 0 0,-1 1 1 0 0,0-1-1 0 0,0 0 1 0 0,0 0 0 0 0,0 0-1 0 0,1-3 1 0 0,0 1-13 0 0,0 0 0 0 0,-1-1 1 0 0,0 1-1 0 0,0-1 0 0 0,0 1 1 0 0,-1-1-1 0 0,1-4 0 0 0,-5-82 0 0 0,1 88 326 0 0,3 3-313 0 0,0 0 0 0 0,0 0 1 0 0,0 0-1 0 0,0 0 1 0 0,0 0-1 0 0,0 0 1 0 0,0 0-1 0 0,0 0 1 0 0,0 0-1 0 0,0 0 1 0 0,0 0-1 0 0,0 0 1 0 0,0 0-1 0 0,0 0 0 0 0,0 0 1 0 0,0 0-1 0 0,0 0 1 0 0,-1 0-1 0 0,1 0 1 0 0,0 0-1 0 0,0 0 1 0 0,0 0-1 0 0,0 0 1 0 0,0 0-1 0 0,0 1 0 0 0,0-1 1 0 0,0 0-1 0 0,0 0 1 0 0,0 0-1 0 0,0 0 1 0 0,0 0-1 0 0,0 0 1 0 0,0 0-1 0 0,0 0 1 0 0,0 0-1 0 0,0 0 0 0 0,0 0 1 0 0,0 0-1 0 0,0 0 1 0 0,0 0-1 0 0,0 0 1 0 0,-1 0-1 0 0,1 0 1 0 0,0 0-1 0 0,0 0 1 0 0,0 0-1 0 0,0 0 0 0 0,0 0 1 0 0,0-1-1 0 0,0 1 1 0 0,0 0-1 0 0,0 0 1 0 0,0 0-1 0 0,0 0 1 0 0,6 18 110 0 0,-4-8 52 0 0,2 0 0 0 0,-1 0 0 0 0,1-1 0 0 0,6 10-1 0 0,-8-16-142 0 0,-1 0 0 0 0,1-1-1 0 0,0 1 1 0 0,1-1-1 0 0,-1 0 1 0 0,0 1 0 0 0,1-1-1 0 0,-1 0 1 0 0,1 0-1 0 0,-1-1 1 0 0,1 1 0 0 0,0-1-1 0 0,0 1 1 0 0,0-1-1 0 0,0 0 1 0 0,0 0 0 0 0,6 1-1 0 0,25 5-466 0 0,-24-7 180 0 0</inkml:trace>
  <inkml:trace contextRef="#ctx0" brushRef="#br0" timeOffset="7258.22">4153 90 8968 0 0,'-4'-2'977'0'0,"-7"-4"806"0"0,9 6-1592 0 0,0-1 0 0 0,0 1 1 0 0,0 0-1 0 0,0 1 0 0 0,0-1 0 0 0,0 0 1 0 0,0 1-1 0 0,0-1 0 0 0,0 1 1 0 0,0-1-1 0 0,0 1 0 0 0,0 0 0 0 0,0 0 1 0 0,0 0-1 0 0,1 0 0 0 0,-1 0 1 0 0,0 0-1 0 0,1 0 0 0 0,-1 1 1 0 0,1-1-1 0 0,-1 1 0 0 0,1-1 0 0 0,-1 1 1 0 0,1 0-1 0 0,-2 2 0 0 0,0 1-4 0 0,0 0 0 0 0,0 1-1 0 0,0-1 1 0 0,1 0-1 0 0,0 1 1 0 0,0 0 0 0 0,-2 9-1 0 0,2-1 77 0 0,0-1 0 0 0,1 0-1 0 0,1 1 1 0 0,1 19 0 0 0,0-28-211 0 0,-1 1 0 0 0,1-1-1 0 0,0 0 1 0 0,1 0 0 0 0,-1 0 0 0 0,1-1-1 0 0,0 1 1 0 0,0 0 0 0 0,1-1 0 0 0,-1 1 0 0 0,1-1-1 0 0,0 1 1 0 0,0-1 0 0 0,7 6 0 0 0,-7-8-62 0 0,0 1 1 0 0,1-1-1 0 0,0 0 0 0 0,-1 0 1 0 0,1-1-1 0 0,0 1 1 0 0,0-1-1 0 0,0 0 1 0 0,0 0-1 0 0,0 0 0 0 0,0 0 1 0 0,0-1-1 0 0,0 0 1 0 0,0 0-1 0 0,0 0 1 0 0,1 0-1 0 0,-1 0 0 0 0,0-1 1 0 0,0 0-1 0 0,5-1 1 0 0,-4 0-414 0 0,1 0 1 0 0,0 0-1 0 0,-1 0 0 0 0,1-1 1 0 0,-1 1-1 0 0,0-1 1 0 0,1 0-1 0 0,-1-1 0 0 0,-1 0 1 0 0,1 1-1 0 0,-1-1 1 0 0,1-1-1 0 0,4-5 1 0 0,-4 3-289 0 0,0-1 0 0 0,0 1 1 0 0,-1-1-1 0 0,0 0 0 0 0,6-15 1 0 0,-10 14 878 0 0,-6 9 1443 0 0,4 1-1297 0 0,1 0-1 0 0,-1 0 0 0 0,1 0 0 0 0,0 1 0 0 0,-1-1 1 0 0,1 0-1 0 0,0 1 0 0 0,-2 1 0 0 0,-16 35 2309 0 0,18-34-2456 0 0,-1-1 1 0 0,1 1 0 0 0,0-1 0 0 0,0 1-1 0 0,1-1 1 0 0,-1 1 0 0 0,1-1 0 0 0,0 1 0 0 0,0 6-1 0 0,1-8-134 0 0,-1-1-1 0 0,1 1 1 0 0,0-1-1 0 0,0 1 0 0 0,0-1 1 0 0,0 1-1 0 0,-1-1 1 0 0,2 0-1 0 0,-1 0 0 0 0,0 1 1 0 0,0-1-1 0 0,0 0 1 0 0,1 0-1 0 0,-1 0 1 0 0,0 0-1 0 0,1-1 0 0 0,-1 1 1 0 0,1 0-1 0 0,-1 0 1 0 0,1-1-1 0 0,-1 1 0 0 0,1-1 1 0 0,0 1-1 0 0,-1-1 1 0 0,1 0-1 0 0,3 0 0 0 0,2 1 120 0 0,0 0-1 0 0,0-1 1 0 0,0 0-1 0 0,14-2 0 0 0,-16 1-150 0 0,1 0 0 0 0,0 0 0 0 0,0-1 0 0 0,-1 1 0 0 0,1-1 0 0 0,-1-1 0 0 0,7-3 0 0 0,-9 5 0 0 0,-1-1 0 0 0,0 0 0 0 0,0 1 0 0 0,0-1 0 0 0,-1 0 0 0 0,1 0 0 0 0,0 0 0 0 0,-1-1 0 0 0,1 1 0 0 0,-1 0 0 0 0,1 0 0 0 0,-1-1 0 0 0,0 1 0 0 0,0-1 0 0 0,-1 1 0 0 0,1-1 0 0 0,0 0 0 0 0,0-3 0 0 0,-1 1 61 0 0,1-1 0 0 0,-1 1 0 0 0,0 0 0 0 0,-1 0 0 0 0,1-1 0 0 0,-1 1-1 0 0,0 0 1 0 0,-1 0 0 0 0,1 0 0 0 0,-1 0 0 0 0,0 0 0 0 0,0 0 0 0 0,-1 0-1 0 0,1 1 1 0 0,-1-1 0 0 0,0 1 0 0 0,0 0 0 0 0,-6-6 0 0 0,4 4 37 0 0,-1 1 1 0 0,0-1 0 0 0,0 2-1 0 0,0-1 1 0 0,-1 1 0 0 0,1 0-1 0 0,-1 0 1 0 0,0 0-1 0 0,0 1 1 0 0,-1 1 0 0 0,1-1-1 0 0,-10-1 1 0 0,15 3-53 0 0,0 1 0 0 0,-1-1 0 0 0,1 1 0 0 0,0 0 0 0 0,-1 0 0 0 0,1 0 0 0 0,0 0-1 0 0,0 0 1 0 0,-1 1 0 0 0,1-1 0 0 0,0 1 0 0 0,0-1 0 0 0,-1 1 0 0 0,1 0 0 0 0,0 0 0 0 0,0 0 0 0 0,0 0 0 0 0,0 0 0 0 0,0 1 0 0 0,0-1 0 0 0,1 1 0 0 0,-1-1-1 0 0,0 1 1 0 0,1-1 0 0 0,-1 1 0 0 0,1 0 0 0 0,-3 3 0 0 0,3-3-76 0 0,0 1-1 0 0,0 0 1 0 0,0-1-1 0 0,0 1 1 0 0,0 0-1 0 0,0 0 0 0 0,1 0 1 0 0,-1 0-1 0 0,1 0 1 0 0,0 0-1 0 0,0-1 1 0 0,0 1-1 0 0,0 0 1 0 0,1 0-1 0 0,-1 0 1 0 0,1 0-1 0 0,0 0 1 0 0,-1 0-1 0 0,1 0 1 0 0,1-1-1 0 0,1 5 1 0 0,-2-5-235 0 0,0 1 1 0 0,1-1-1 0 0,-1 0 1 0 0,1 0 0 0 0,-1 0-1 0 0,1 0 1 0 0,0 0-1 0 0,0 0 1 0 0,0 0 0 0 0,0-1-1 0 0,0 1 1 0 0,0-1-1 0 0,0 1 1 0 0,1-1-1 0 0,2 1 1 0 0,5 3-1615 0 0</inkml:trace>
  <inkml:trace contextRef="#ctx0" brushRef="#br0" timeOffset="7661.88">4438 79 9320 0 0,'-3'-7'-903'0'0,"1"1"4786"0"0,2 6-2721 0 0,2 9 1484 0 0,7 32-1715 0 0,24 66 0 0 0,-30-98-936 0 0,1 3-647 0 0,2 0 0 0 0,12 23 0 0 0,-13-28-877 0 0</inkml:trace>
  <inkml:trace contextRef="#ctx0" brushRef="#br0" timeOffset="8084.28">4517 39 10664 0 0,'0'0'389'0'0,"0"0"-121"0"0,0 0 419 0 0,0 0 213 0 0,0 0 41 0 0,0 0-48 0 0,0 0-238 0 0,0 0-102 0 0,0 0-17 0 0,3 14 712 0 0,2 7-567 0 0,0 1-1 0 0,12 29 1 0 0,-1-4-403 0 0,-12-33-255 0 0,-1-2-338 0 0,0-1-1 0 0,1 0 0 0 0,0 0 0 0 0,0 0 1 0 0,2-1-1 0 0,-1 1 0 0 0,9 10 0 0 0,-7-14-1403 0 0</inkml:trace>
  <inkml:trace contextRef="#ctx0" brushRef="#br0" timeOffset="8537.39">4766 157 9968 0 0,'1'0'115'0'0,"-1"-1"0"0"0,0 1 0 0 0,0-1 1 0 0,0 1-1 0 0,0-1 0 0 0,0 1 0 0 0,0-1 1 0 0,0 1-1 0 0,0-1 0 0 0,0 1 0 0 0,0-1 1 0 0,0 1-1 0 0,0-1 0 0 0,-1 1 1 0 0,1-1-1 0 0,0 1 0 0 0,0-1 0 0 0,0 1 1 0 0,-1-1-1 0 0,1 1 0 0 0,0-1 0 0 0,-1 1 1 0 0,1-1-1 0 0,0 1 0 0 0,-1 0 0 0 0,1-1 1 0 0,0 1-1 0 0,-1 0 0 0 0,1-1 0 0 0,-1 1 1 0 0,1 0-1 0 0,-1 0 0 0 0,1-1 0 0 0,-1 1 1 0 0,1 0-1 0 0,0 0 0 0 0,-1 0 0 0 0,0 0 1 0 0,1 0-1 0 0,-1-1 0 0 0,1 1 0 0 0,-1 0 1 0 0,1 0-1 0 0,-1 0 0 0 0,1 0 0 0 0,-1 1 1 0 0,1-1-1 0 0,-1 0 0 0 0,1 0 0 0 0,-1 0 1 0 0,0 1-1 0 0,-1-1 134 0 0,-1 1 1 0 0,1 1-1 0 0,0-1 0 0 0,0 0 1 0 0,0 0-1 0 0,0 1 0 0 0,0-1 0 0 0,1 1 1 0 0,-1 0-1 0 0,-1 1 0 0 0,-1 3 41 0 0,0 1 0 0 0,0-1 1 0 0,1 0-1 0 0,0 1 0 0 0,0 0 0 0 0,1 0 0 0 0,0 0 0 0 0,0 0 0 0 0,-1 11 0 0 0,2-15-257 0 0,1 1 0 0 0,0-1 1 0 0,-1 1-1 0 0,1-1 0 0 0,1 1 1 0 0,-1-1-1 0 0,0 1 0 0 0,1-1 1 0 0,0 1-1 0 0,-1-1 0 0 0,1 1 1 0 0,1-1-1 0 0,-1 0 0 0 0,0 0 0 0 0,1 0 1 0 0,0 1-1 0 0,0-1 0 0 0,0-1 1 0 0,0 1-1 0 0,0 0 0 0 0,0 0 1 0 0,4 2-1 0 0,-5-4-30 0 0,1 0 0 0 0,-1 0 0 0 0,1 0 0 0 0,-1-1 0 0 0,1 1 0 0 0,0 0 1 0 0,-1-1-1 0 0,1 1 0 0 0,0-1 0 0 0,-1 0 0 0 0,1 1 0 0 0,0-1 0 0 0,-1 0 0 0 0,1 0 0 0 0,0 0 0 0 0,0 0 0 0 0,-1 0 0 0 0,1 0 1 0 0,0-1-1 0 0,0 1 0 0 0,-1-1 0 0 0,1 1 0 0 0,0-1 0 0 0,-1 0 0 0 0,4-1 0 0 0,0-1-14 0 0,-1 0 1 0 0,1-1-1 0 0,-1 1 0 0 0,0-1 1 0 0,0 0-1 0 0,5-7 0 0 0,-1 4 11 0 0,-8 7 0 0 0,1 0 0 0 0,-1 0 0 0 0,0 0 0 0 0,1-1 0 0 0,-1 1 0 0 0,1 0 0 0 0,-1 0 0 0 0,1 0 0 0 0,-1 0 0 0 0,0 0 0 0 0,1 0 0 0 0,-1 0 0 0 0,1 0 0 0 0,-1 0 0 0 0,1 0 0 0 0,-1 0 0 0 0,1 0 0 0 0,-1 0 0 0 0,1 0 0 0 0,-1 0 0 0 0,0 0 0 0 0,1 1 0 0 0,-1-1 0 0 0,1 0 0 0 0,-1 0 0 0 0,0 0 0 0 0,1 1 0 0 0,-1-1 0 0 0,0 0 0 0 0,1 1 0 0 0,0-1 0 0 0,7 10 0 0 0,-7-7-97 0 0,1-1-1 0 0,-1 0 1 0 0,0 1-1 0 0,1-1 0 0 0,0 0 1 0 0,0 0-1 0 0,-1 0 1 0 0,1 0-1 0 0,0 0 1 0 0,1 0-1 0 0,-1-1 0 0 0,0 1 1 0 0,0-1-1 0 0,1 1 1 0 0,-1-1-1 0 0,1 0 1 0 0,-1 0-1 0 0,1 0 0 0 0,-1 0 1 0 0,1-1-1 0 0,5 2 1 0 0,-3-2-605 0 0</inkml:trace>
  <inkml:trace contextRef="#ctx0" brushRef="#br0" timeOffset="8941.25">4857 7 12960 0 0,'-9'-6'982'0'0,"9"5"-484"0"0,0 7-51 0 0,0-1 0 0 0,1 0 1 0 0,0 1-1 0 0,0-1 1 0 0,1 0-1 0 0,-1 1 1 0 0,5 8-1 0 0,21 33-77 0 0,-11-19-138 0 0,-13-23-228 0 0,0 0-1 0 0,0-1 1 0 0,0 1 0 0 0,0-1 0 0 0,1 0-1 0 0,0 1 1 0 0,0-2 0 0 0,0 1 0 0 0,7 5-1 0 0,-9-8-15 0 0,-1 0 0 0 0,1 0 0 0 0,0 0 0 0 0,0-1 1 0 0,0 1-1 0 0,0 0 0 0 0,0-1 0 0 0,0 1 0 0 0,0-1 0 0 0,0 1 0 0 0,0-1 0 0 0,0 0 0 0 0,0 0 0 0 0,0 0 0 0 0,0 0 0 0 0,1-1 0 0 0,-1 1 0 0 0,0 0 0 0 0,0-1 0 0 0,0 0 0 0 0,0 1 0 0 0,0-1 0 0 0,-1 0 0 0 0,1 0 0 0 0,0 0 0 0 0,3-2 0 0 0,16-16-720 0 0,-17 15 628 0 0,1 0 0 0 0,-1 1-1 0 0,0-1 1 0 0,10-4 0 0 0,-14 7 123 0 0,1 1-1 0 0,-1 0 0 0 0,1 0 1 0 0,-1 0-1 0 0,1 0 1 0 0,-1 0-1 0 0,1 0 1 0 0,-1 0-1 0 0,1 0 1 0 0,0 0-1 0 0,-1 0 0 0 0,1 0 1 0 0,-1 0-1 0 0,1 1 1 0 0,-1-1-1 0 0,1 0 1 0 0,-1 0-1 0 0,1 1 0 0 0,-1-1 1 0 0,0 0-1 0 0,1 0 1 0 0,-1 1-1 0 0,1-1 1 0 0,-1 0-1 0 0,0 1 0 0 0,1-1 1 0 0,-1 1-1 0 0,0-1 1 0 0,1 0-1 0 0,0 2 1 0 0,7 13 270 0 0,-5-5-186 0 0,-1 1 0 0 0,1 0 0 0 0,-2 1-1 0 0,0-1 1 0 0,0 14 0 0 0,-1-17 66 0 0,0-1 1 0 0,-1 0-1 0 0,1 1 1 0 0,-2-1-1 0 0,1 0 1 0 0,-1 0 0 0 0,0 0-1 0 0,-1 0 1 0 0,-3 7-1 0 0,5-12-125 0 0,0 0 0 0 0,0-1 0 0 0,0 1-1 0 0,0-1 1 0 0,0 1 0 0 0,0 0-1 0 0,-1-1 1 0 0,1 0 0 0 0,-1 1 0 0 0,1-1-1 0 0,-1 0 1 0 0,1 0 0 0 0,-1 0-1 0 0,0 0 1 0 0,1 0 0 0 0,-1 0 0 0 0,0 0-1 0 0,0-1 1 0 0,0 1 0 0 0,-2 0-1 0 0,3-1-11 0 0,-1 0-1 0 0,1-1 1 0 0,-1 1-1 0 0,1 0 1 0 0,0 0-1 0 0,-1-1 1 0 0,1 1-1 0 0,-1-1 1 0 0,1 1-1 0 0,0-1 1 0 0,-1 0-1 0 0,1 0 1 0 0,0 1-1 0 0,0-1 1 0 0,0 0-1 0 0,0 0 1 0 0,-1 0-1 0 0,1 0 1 0 0,0 0-1 0 0,1 0 1 0 0,-1-1-1 0 0,0 1 1 0 0,0 0-1 0 0,0 0 1 0 0,1-1-1 0 0,-1 1 1 0 0,0-2-1 0 0,0 1-163 0 0,1 1-1 0 0,-1-1 0 0 0,1 1 1 0 0,0-1-1 0 0,-1 1 0 0 0,1-1 0 0 0,0 0 1 0 0,0 1-1 0 0,0-1 0 0 0,0 0 1 0 0,0 1-1 0 0,0-1 0 0 0,1 1 1 0 0,-1-1-1 0 0,1 0 0 0 0,-1 1 0 0 0,1-1 1 0 0,-1 1-1 0 0,1-1 0 0 0,0 1 1 0 0,0-1-1 0 0,1-1 0 0 0,-2 2 44 0 0,2-3-1626 0 0</inkml:trace>
  <inkml:trace contextRef="#ctx0" brushRef="#br0" timeOffset="9384.44">5139 221 11880 0 0,'0'0'257'0'0,"0"0"-2"0"0,0 0-23 0 0,-10 6 4173 0 0,9-3-4247 0 0,0-1 1 0 0,0 1-1 0 0,0 0 1 0 0,0 0-1 0 0,1-1 0 0 0,-1 1 1 0 0,1 0-1 0 0,0 0 1 0 0,0-1-1 0 0,0 1 1 0 0,0 0-1 0 0,0 0 0 0 0,0 0 1 0 0,1-1-1 0 0,-1 1 1 0 0,1 0-1 0 0,0 0 0 0 0,0-1 1 0 0,0 1-1 0 0,0-1 1 0 0,1 1-1 0 0,-1-1 1 0 0,2 3-1 0 0,-1-3-159 0 0,-1 0 0 0 0,0 0 1 0 0,1 0-1 0 0,0 0 0 0 0,-1 0 0 0 0,1-1 0 0 0,0 1 0 0 0,0-1 0 0 0,0 1 1 0 0,0-1-1 0 0,0 0 0 0 0,0 1 0 0 0,0-1 0 0 0,0 0 0 0 0,0-1 1 0 0,1 1-1 0 0,-1 0 0 0 0,0-1 0 0 0,1 1 0 0 0,-1-1 0 0 0,0 0 0 0 0,1 1 1 0 0,-1-1-1 0 0,1 0 0 0 0,-1-1 0 0 0,0 1 0 0 0,5-1 0 0 0,-2 0-16 0 0,-1-1-1 0 0,1 0 1 0 0,-1 0-1 0 0,1 0 0 0 0,-1 0 1 0 0,0-1-1 0 0,0 1 1 0 0,0-1-1 0 0,0 0 0 0 0,0-1 1 0 0,-1 1-1 0 0,1 0 1 0 0,5-8-1 0 0,-8 8 12 0 0,1 0 0 0 0,0 0-1 0 0,-1 0 1 0 0,0 0 0 0 0,0-1 0 0 0,0 1 0 0 0,0 0 0 0 0,0-1-1 0 0,-1 1 1 0 0,1 0 0 0 0,-1-1 0 0 0,0 1 0 0 0,0-1 0 0 0,0 1-1 0 0,-1 0 1 0 0,1-1 0 0 0,-1 1 0 0 0,0-1 0 0 0,1 1 0 0 0,-4-5-1 0 0,2 2 57 0 0,0 0 0 0 0,-1 1 0 0 0,0-1 0 0 0,-1 1-1 0 0,1 0 1 0 0,-1 0 0 0 0,0 0 0 0 0,0 0 0 0 0,-5-4-1 0 0,6 7 44 0 0,1 0-1 0 0,-1 0 0 0 0,0 0 1 0 0,0 0-1 0 0,0 0 1 0 0,0 1-1 0 0,0 0 0 0 0,0-1 1 0 0,0 1-1 0 0,0 0 1 0 0,-1 0-1 0 0,1 1 0 0 0,0-1 1 0 0,-1 1-1 0 0,1 0 0 0 0,0-1 1 0 0,-1 2-1 0 0,-3-1 1 0 0,5 1-97 0 0,0-1 1 0 0,0 0 0 0 0,1 1 0 0 0,-1 0-1 0 0,0-1 1 0 0,1 1 0 0 0,-1 0 0 0 0,0 0-1 0 0,1 0 1 0 0,-1 0 0 0 0,1 0 0 0 0,-1 0-1 0 0,1 0 1 0 0,0 0 0 0 0,0 1 0 0 0,-1-1-1 0 0,1 1 1 0 0,0-1 0 0 0,0 1-1 0 0,0-1 1 0 0,0 1 0 0 0,1-1 0 0 0,-1 1-1 0 0,0 0 1 0 0,1 0 0 0 0,-1-1 0 0 0,1 1-1 0 0,-1 0 1 0 0,1 0 0 0 0,0 0 0 0 0,0-1-1 0 0,0 1 1 0 0,0 4 0 0 0,1-4-262 0 0,-1 0 1 0 0,0 0-1 0 0,1 0 1 0 0,-1 0-1 0 0,1 0 1 0 0,0 0-1 0 0,0 0 1 0 0,0-1-1 0 0,0 1 0 0 0,0 0 1 0 0,2 2-1 0 0,2 2-1255 0 0</inkml:trace>
  <inkml:trace contextRef="#ctx0" brushRef="#br0" timeOffset="9865.58">5365 322 13360 0 0,'-16'-42'2500'0'0,"-2"-25"2080"0"0,14 49-4130 0 0,2 12-237 0 0,1 0 1 0 0,0 0-1 0 0,1 0 1 0 0,-1-9-1 0 0,1 13-213 0 0,1 0-1 0 0,-1 0 0 0 0,0 0 1 0 0,1 0-1 0 0,-1 0 1 0 0,1 0-1 0 0,-1 0 0 0 0,1 0 1 0 0,0 0-1 0 0,0 0 0 0 0,0 0 1 0 0,0 0-1 0 0,0 0 1 0 0,0 1-1 0 0,4-4 0 0 0,-4 4-245 0 0,0 1 0 0 0,1-1-1 0 0,-1 1 1 0 0,1-1-1 0 0,-1 1 1 0 0,0 0 0 0 0,1 0-1 0 0,-1 0 1 0 0,1-1 0 0 0,-1 1-1 0 0,1 1 1 0 0,-1-1-1 0 0,1 0 1 0 0,-1 0 0 0 0,1 1-1 0 0,-1-1 1 0 0,1 0 0 0 0,1 2-1 0 0,4 2-1235 0 0</inkml:trace>
  <inkml:trace contextRef="#ctx0" brushRef="#br0" timeOffset="9866.58">5490 173 11272 0 0,'-2'-1'148'0'0,"1"0"1"0"0,0 0-1 0 0,-1 0 0 0 0,1 0 1 0 0,-1 0-1 0 0,1 1 1 0 0,-1-1-1 0 0,0 0 1 0 0,1 1-1 0 0,-1 0 0 0 0,0-1 1 0 0,1 1-1 0 0,-1 0 1 0 0,0 0-1 0 0,1 0 1 0 0,-1 0-1 0 0,0 0 1 0 0,0 0-1 0 0,-2 1 0 0 0,1 0 125 0 0,1-1 0 0 0,0 2 0 0 0,-1-1 0 0 0,1 0 0 0 0,0 0-1 0 0,0 1 1 0 0,0-1 0 0 0,0 1 0 0 0,0 0 0 0 0,0-1 0 0 0,1 1 0 0 0,-3 2-1 0 0,1 1 93 0 0,0-1-1 0 0,0 1 0 0 0,0 0 1 0 0,1-1-1 0 0,-1 1 0 0 0,1 0 1 0 0,0 1-1 0 0,1-1 0 0 0,-1 0 1 0 0,1 0-1 0 0,-1 11 0 0 0,2-13-298 0 0,0 0 1 0 0,0 0-1 0 0,0-1 0 0 0,1 1 0 0 0,-1 0 0 0 0,1 0 0 0 0,0-1 1 0 0,-1 1-1 0 0,1-1 0 0 0,2 5 0 0 0,-2-6-61 0 0,0 0 0 0 0,0 0 0 0 0,0 0 0 0 0,0 0 0 0 0,0 0 0 0 0,0 0 0 0 0,0 0 0 0 0,0-1 1 0 0,0 1-1 0 0,1 0 0 0 0,-1-1 0 0 0,0 1 0 0 0,0 0 0 0 0,1-1 0 0 0,-1 0 0 0 0,0 1 0 0 0,1-1 0 0 0,-1 0 0 0 0,0 0 0 0 0,1 0 0 0 0,-1 0 0 0 0,3 0 0 0 0,-3 0-34 0 0,1 0 0 0 0,0 0-1 0 0,-1 0 1 0 0,1 0-1 0 0,0-1 1 0 0,0 1 0 0 0,-1-1-1 0 0,1 1 1 0 0,-1-1 0 0 0,1 1-1 0 0,-1-1 1 0 0,1 0 0 0 0,-1 0-1 0 0,1 0 1 0 0,-1 0-1 0 0,2-1 1 0 0,0-1-18 0 0,0 1 0 0 0,0 0 0 0 0,0 0 0 0 0,1 0 0 0 0,-1 0 0 0 0,1 1-1 0 0,5-2 1 0 0,-7 3 47 0 0,-1 0 0 0 0,1 0 0 0 0,-1 1 0 0 0,1-1 0 0 0,-1 1 0 0 0,1-1 0 0 0,-1 1 0 0 0,0-1 0 0 0,1 1 0 0 0,-1 0 0 0 0,0 0 0 0 0,1 0 0 0 0,-1 0 0 0 0,0 0 0 0 0,0 0 0 0 0,0 0 0 0 0,0 0 0 0 0,2 3 0 0 0,0-1 0 0 0,0-1-98 0 0,-1-1 0 0 0,1 1 1 0 0,-1-1-1 0 0,1 1 0 0 0,0-1 0 0 0,-1 0 0 0 0,1 0 0 0 0,3 1 0 0 0,3 0-381 0 0</inkml:trace>
  <inkml:trace contextRef="#ctx0" brushRef="#br0" timeOffset="10236.2">5675 8 14752 0 0,'0'0'36'0'0,"0"0"0"0"0,0-1 0 0 0,0 1 0 0 0,0 0 1 0 0,0 0-1 0 0,0 0 0 0 0,0 0 0 0 0,0 0 1 0 0,0-1-1 0 0,0 1 0 0 0,0 0 0 0 0,0 0 0 0 0,0 0 1 0 0,-1 0-1 0 0,1 0 0 0 0,0-1 0 0 0,0 1 1 0 0,0 0-1 0 0,0 0 0 0 0,0 0 0 0 0,-1 0 0 0 0,1 0 1 0 0,0 0-1 0 0,0 0 0 0 0,0 0 0 0 0,0 0 1 0 0,0 0-1 0 0,-1 0 0 0 0,1 0 0 0 0,0 0 0 0 0,0 0 1 0 0,0 0-1 0 0,0 0 0 0 0,-1 0 0 0 0,1 0 1 0 0,0 0-1 0 0,0 0 0 0 0,0 0 0 0 0,0 0 0 0 0,-1 0 1 0 0,1 0-1 0 0,0 0 0 0 0,-5 8 906 0 0,-1 9 165 0 0,5-4-705 0 0,0-1 1 0 0,1 1-1 0 0,1 0 0 0 0,0-1 1 0 0,4 20-1 0 0,20 61-373 0 0,-19-76 24 0 0,10 18-2388 0 0,-16-34 1749 0 0,0-1-20 0 0,0 0-2 0 0,0 0-37 0 0,0 0-159 0 0,0 0-76 0 0,0 0-14 0 0,0 0 32 0 0,0 0 146 0 0,0 0 63 0 0,-4-2 12 0 0</inkml:trace>
  <inkml:trace contextRef="#ctx0" brushRef="#br0" timeOffset="10654.33">5644 229 9416 0 0,'-8'-2'430'0'0,"6"1"-8"0"0,2 1-152 0 0,0 0 381 0 0,0 0 197 0 0,12-13 4421 0 0,71 0-2454 0 0,-67 12-3512 0 0,-10 1 423 0 0,0 0 1 0 0,0-1-1 0 0,0 0 0 0 0,7-2 0 0 0,-12 3 303 0 0,0 0-1 0 0,0 0 0 0 0,0 0 1 0 0,0 0-1 0 0,-1 0 1 0 0,1 0-1 0 0,0 0 0 0 0,0 1 1 0 0,0-1-1 0 0,0 0 0 0 0,0 0 1 0 0,-1 1-1 0 0,1-1 0 0 0,0 1 1 0 0,0-1-1 0 0,0 0 0 0 0,-1 1 1 0 0,1-1-1 0 0,0 1 0 0 0,0 1 1 0 0,1-1 97 0 0,1 1 46 0 0,-1 1 0 0 0,1-1 0 0 0,0 1 1 0 0,-1 0-1 0 0,1 0 0 0 0,-1 0 0 0 0,0 0 1 0 0,0 0-1 0 0,0 0 0 0 0,2 7 0 0 0,-2-6-226 0 0,0 0 0 0 0,0 0-1 0 0,0 0 1 0 0,0-1 0 0 0,1 1 0 0 0,4 5-1 0 0,-4-6-538 0 0,2 0-42 0 0</inkml:trace>
  <inkml:trace contextRef="#ctx0" brushRef="#br0" timeOffset="10655.33">5875 118 17407 0 0,'-5'-6'496'0'0,"0"-1"104"0"0,0 3-480 0 0,0 0-120 0 0,0 2 0 0 0,2-3 0 0 0,1 3 384 0 0,2 2 48 0 0,0 0 16 0 0,0 0 0 0 0,0 0-360 0 0,0 0-88 0 0,0 0 0 0 0,0 0 0 0 0,0 7-1088 0 0,5-4-224 0 0,-2 4-56 0 0</inkml:trace>
  <inkml:trace contextRef="#ctx0" brushRef="#br0" timeOffset="11073.58">5966 200 13200 0 0,'0'0'388'0'0,"0"0"-11"0"0,-5 17 1503 0 0,4-14-1515 0 0,1-1 0 0 0,-1 0 0 0 0,1 0 0 0 0,0 1-1 0 0,0-1 1 0 0,0 0 0 0 0,0 0 0 0 0,0 1 0 0 0,1 2 0 0 0,-1-3-295 0 0,1 1 0 0 0,0-1 0 0 0,-1 0 0 0 0,1 0 0 0 0,0 1 1 0 0,0-1-1 0 0,0 0 0 0 0,0 0 0 0 0,1 0 0 0 0,-1 0 0 0 0,0 0 0 0 0,1-1 0 0 0,-1 1 0 0 0,1 0 0 0 0,2 1 0 0 0,-3-2-55 0 0,0 0-1 0 0,1-1 0 0 0,-1 1 1 0 0,0-1-1 0 0,0 0 1 0 0,0 1-1 0 0,0-1 0 0 0,1 0 1 0 0,-1 0-1 0 0,0 0 0 0 0,0 0 1 0 0,1 0-1 0 0,-1 0 0 0 0,0 0 1 0 0,0 0-1 0 0,0 0 1 0 0,2-1-1 0 0,-1 1 15 0 0,-1-1-26 0 0,1 0 0 0 0,-1 0 0 0 0,1 1 0 0 0,-1-1 0 0 0,1 0 0 0 0,-1-1-1 0 0,1 1 1 0 0,-1 0 0 0 0,0 0 0 0 0,1 0 0 0 0,-1-1 0 0 0,0 1 0 0 0,0-1-1 0 0,0 1 1 0 0,0-1 0 0 0,0 1 0 0 0,-1-1 0 0 0,1 1 0 0 0,0-1 0 0 0,-1 0-1 0 0,1 0 1 0 0,-1 1 0 0 0,0-1 0 0 0,1 0 0 0 0,-1 0 0 0 0,0 1 0 0 0,0-3-1 0 0,0-3 5 0 0,1 1 0 0 0,-2-1 0 0 0,1 0 0 0 0,-1 1 0 0 0,0-1 0 0 0,-1-6-1 0 0,1 9-6 0 0,-1 1 0 0 0,1 0 0 0 0,0 0 0 0 0,-1 0 0 0 0,1 0 0 0 0,-1 1 0 0 0,0-1 0 0 0,0 0 0 0 0,0 1 0 0 0,0-1 0 0 0,-1 1 0 0 0,1 0 0 0 0,-1 0 0 0 0,1 0 0 0 0,-1 0 0 0 0,0 0 0 0 0,0 1 0 0 0,0-1 0 0 0,0 1 0 0 0,0-1 0 0 0,0 1 0 0 0,0 0 0 0 0,0 0 0 0 0,0 1 0 0 0,-1-1 0 0 0,-2 0 0 0 0,3 2 0 0 0,3-1-19 0 0,-1 1 1 0 0,1-1-1 0 0,-1 1 0 0 0,1-1 0 0 0,0 0 0 0 0,0 1 0 0 0,-1-1 0 0 0,1 1 0 0 0,0-1 0 0 0,0 1 0 0 0,-1-1 0 0 0,1 1 1 0 0,0-1-1 0 0,0 1 0 0 0,0-1 0 0 0,0 1 0 0 0,0-1 0 0 0,0 1 0 0 0,-1-1 0 0 0,1 1 0 0 0,1-1 0 0 0,-1 1 0 0 0,0-1 1 0 0,0 1-1 0 0,0-1 0 0 0,0 1 0 0 0,0-1 0 0 0,0 1 0 0 0,8 11-1291 0 0,-7-10 976 0 0,1 3-1498 0 0</inkml:trace>
  <inkml:trace contextRef="#ctx0" brushRef="#br0" timeOffset="11516.6">6088 250 17407 0 0,'4'-10'921'0'0,"16"-40"924"0"0,-18 45-1615 0 0,-1 1 0 0 0,1 0 0 0 0,0 0 0 0 0,0 0-1 0 0,0 1 1 0 0,1-1 0 0 0,-1 0 0 0 0,1 1 0 0 0,0-1 0 0 0,0 1 0 0 0,0 0 0 0 0,0 0 0 0 0,1 0 0 0 0,3-2 0 0 0,-5 4-177 0 0,0 0 1 0 0,0 0-1 0 0,-1 0 0 0 0,1 0 1 0 0,0 0-1 0 0,0 1 1 0 0,0-1-1 0 0,0 1 0 0 0,0-1 1 0 0,0 1-1 0 0,0 0 0 0 0,0 0 1 0 0,0 0-1 0 0,0 0 1 0 0,0 0-1 0 0,0 0 0 0 0,0 1 1 0 0,0-1-1 0 0,0 1 0 0 0,0-1 1 0 0,0 1-1 0 0,0 0 1 0 0,-1-1-1 0 0,1 1 0 0 0,0 0 1 0 0,0 0-1 0 0,-1 1 0 0 0,1-1 1 0 0,-1 0-1 0 0,1 0 0 0 0,-1 1 1 0 0,3 2-1 0 0,1 2-164 0 0,-1 1 1 0 0,0 0-1 0 0,0 0 0 0 0,0 0 1 0 0,-1 1-1 0 0,0-1 0 0 0,-1 1 0 0 0,0-1 1 0 0,2 9-1 0 0,0-1-1050 0 0,-2-6 149 0 0</inkml:trace>
  <inkml:trace contextRef="#ctx0" brushRef="#br0" timeOffset="14482.15">224 932 7320 0 0,'0'0'270'0'0,"0"0"-103"0"0,0 0 217 0 0,0 0 116 0 0,0 0 20 0 0,0 0-17 0 0,0 0-99 0 0,0 0-42 0 0,0 0-8 0 0,-3-20 4080 0 0,3 19-4389 0 0,0 1 0 0 0,0-1 0 0 0,-1 1 0 0 0,1-1 0 0 0,0 1-1 0 0,-1 0 1 0 0,1-1 0 0 0,0 1 0 0 0,-1-1 0 0 0,1 1 0 0 0,-1 0 0 0 0,1-1 0 0 0,-1 1-1 0 0,1 0 1 0 0,-1-1 0 0 0,1 1 0 0 0,-1 0 0 0 0,1 0 0 0 0,-1 0 0 0 0,1-1 0 0 0,-1 1-1 0 0,1 0 1 0 0,-2 0 0 0 0,-16 3 505 0 0,-16 15-8 0 0,29-16-378 0 0,1 1-94 0 0,-1 0-1 0 0,1 0 0 0 0,0 0 0 0 0,0 0 1 0 0,0 0-1 0 0,0 1 0 0 0,1 0 0 0 0,-1 0 1 0 0,1 0-1 0 0,0 0 0 0 0,0 1 0 0 0,1-1 1 0 0,-1 1-1 0 0,-2 7 0 0 0,3-8-44 0 0,2 0 0 0 0,-1 0 1 0 0,0 0-1 0 0,1-1 0 0 0,0 1 0 0 0,-1 0 0 0 0,2 0 1 0 0,-1 0-1 0 0,0 0 0 0 0,1 0 0 0 0,0 0 1 0 0,0-1-1 0 0,0 1 0 0 0,0 0 0 0 0,0 0 0 0 0,1-1 1 0 0,0 1-1 0 0,-1-1 0 0 0,1 0 0 0 0,4 5 0 0 0,-3-4-12 0 0,0 0 0 0 0,0 0 0 0 0,1 0-1 0 0,0-1 1 0 0,0 1 0 0 0,0-1-1 0 0,0 0 1 0 0,0 0 0 0 0,1 0 0 0 0,8 4-1 0 0,-10-6-5 0 0,-1 0 0 0 0,1 0 0 0 0,-1-1-1 0 0,1 1 1 0 0,0-1 0 0 0,-1 1 0 0 0,1-1 0 0 0,0 0-1 0 0,-1 0 1 0 0,1 0 0 0 0,0-1 0 0 0,-1 1 0 0 0,1-1-1 0 0,0 1 1 0 0,-1-1 0 0 0,1 0 0 0 0,-1 0-1 0 0,1 0 1 0 0,-1 0 0 0 0,0 0 0 0 0,1-1 0 0 0,2-2-1 0 0,0 0 9 0 0,0 0 0 0 0,0 0-1 0 0,-1 0 1 0 0,1-1-1 0 0,-1 0 1 0 0,0 0-1 0 0,-1 0 1 0 0,1 0 0 0 0,-1-1-1 0 0,0 1 1 0 0,-1-1-1 0 0,1 0 1 0 0,-1 0-1 0 0,0 0 1 0 0,0 0 0 0 0,-1 0-1 0 0,0 0 1 0 0,0-1-1 0 0,0 1 1 0 0,-1 0-1 0 0,0-1 1 0 0,0 1 0 0 0,-1 0-1 0 0,0-1 1 0 0,0 1-1 0 0,0 0 1 0 0,-3-8-1 0 0,-37-98 443 0 0,32 93-202 0 0,0 0 0 0 0,-1 0 0 0 0,-21-27-1 0 0,29 44-216 0 0,1 0-1 0 0,-1 0 0 0 0,0 0 0 0 0,0 1 1 0 0,0-1-1 0 0,0 0 0 0 0,0 1 1 0 0,0-1-1 0 0,0 1 0 0 0,0 0 0 0 0,-1 0 1 0 0,1 0-1 0 0,0 0 0 0 0,-1 0 1 0 0,1 0-1 0 0,-1 0 0 0 0,1 1 0 0 0,-1 0 1 0 0,1-1-1 0 0,-1 1 0 0 0,1 0 1 0 0,-1 0-1 0 0,0 0 0 0 0,-4 1 0 0 0,7 0-49 0 0,0-1-1 0 0,-1 0 0 0 0,1 0 1 0 0,-1 1-1 0 0,1-1 1 0 0,0 0-1 0 0,-1 1 0 0 0,1-1 1 0 0,0 0-1 0 0,-1 1 0 0 0,1-1 1 0 0,0 0-1 0 0,0 1 0 0 0,-1-1 1 0 0,1 1-1 0 0,0-1 1 0 0,0 1-1 0 0,0-1 0 0 0,0 1 1 0 0,0-1-1 0 0,0 0 0 0 0,-1 1 1 0 0,1-1-1 0 0,0 1 1 0 0,0-1-1 0 0,0 1 0 0 0,0-1 1 0 0,1 1-1 0 0,-1-1 0 0 0,0 1 1 0 0,0-1-1 0 0,0 1 0 0 0,0-1 1 0 0,0 0-1 0 0,1 1 1 0 0,-1 0-1 0 0,9 17-689 0 0,-9-18 687 0 0,7 9-433 0 0</inkml:trace>
  <inkml:trace contextRef="#ctx0" brushRef="#br0" timeOffset="14887.22">340 914 9912 0 0,'3'5'280'0'0,"-1"1"64"0"0,1-1-280 0 0,0 4-64 0 0,1-3 0 0 0,1 2 0 0 0,-1-1 240 0 0,2 4 32 0 0,-1-3 8 0 0,-1 1 0 0 0,4-2-152 0 0,-1 1-24 0 0,0 0-8 0 0</inkml:trace>
  <inkml:trace contextRef="#ctx0" brushRef="#br0" timeOffset="15278.43">359 809 12944 0 0,'-5'-3'544'0'0,"1"1"-432"0"0,1 2 552 0 0,3 0 104 0 0,-5 0 32 0 0,5 0-1 0 0,0 0-439 0 0,0 5-80 0 0,0-1-24 0 0,0 0 0 0 0,2 3-256 0 0,4 2-136 0 0,-2-1 8 0 0</inkml:trace>
  <inkml:trace contextRef="#ctx0" brushRef="#br0" timeOffset="15714.19">559 891 7752 0 0,'-4'-5'277'0'0,"4"4"-172"0"0,0 1 1 0 0,0-1 0 0 0,0 1 0 0 0,0 0 0 0 0,-1-1 0 0 0,1 1 0 0 0,0-1 0 0 0,0 1 0 0 0,0 0-1 0 0,-1-1 1 0 0,1 1 0 0 0,0 0 0 0 0,0-1 0 0 0,-1 1 0 0 0,1 0 0 0 0,0 0 0 0 0,-1-1 0 0 0,1 1-1 0 0,0 0 1 0 0,-1 0 0 0 0,1 0 0 0 0,0-1 0 0 0,-1 1 0 0 0,1 0 0 0 0,-1 0 0 0 0,1 0-1 0 0,0 0 1 0 0,-1 0 0 0 0,1 0 0 0 0,-1 0 0 0 0,1 0 0 0 0,0 0 0 0 0,-1 0 0 0 0,1 0 0 0 0,-1 0-1 0 0,1 0 1 0 0,0 0 0 0 0,-1 0 0 0 0,1 0 0 0 0,-1 0 0 0 0,1 0 0 0 0,0 1 0 0 0,-1-1-1 0 0,1 0 1 0 0,0 0 0 0 0,-1 0 0 0 0,1 1 0 0 0,-1-1 0 0 0,-2 4 165 0 0,0 0 0 0 0,0-1 1 0 0,0 1-1 0 0,1 0 0 0 0,-1 1 0 0 0,1-1 0 0 0,0 0 1 0 0,0 1-1 0 0,0-1 0 0 0,1 1 0 0 0,0-1 0 0 0,0 1 1 0 0,0 0-1 0 0,0 0 0 0 0,1 0 0 0 0,0-1 0 0 0,0 1 1 0 0,0 0-1 0 0,0 0 0 0 0,1 0 0 0 0,0-1 0 0 0,0 1 1 0 0,0 0-1 0 0,1-1 0 0 0,-1 1 0 0 0,4 5 0 0 0,-4-9-261 0 0,-1 0-1 0 0,1 0 0 0 0,0 0 0 0 0,0 1 0 0 0,0-1 0 0 0,1 0 0 0 0,-1-1 1 0 0,0 1-1 0 0,0 0 0 0 0,0 0 0 0 0,1 0 0 0 0,-1-1 0 0 0,0 1 0 0 0,1-1 1 0 0,-1 1-1 0 0,1-1 0 0 0,-1 1 0 0 0,0-1 0 0 0,1 0 0 0 0,-1 0 0 0 0,1 0 1 0 0,-1 0-1 0 0,1 0 0 0 0,-1 0 0 0 0,1 0 0 0 0,-1 0 0 0 0,1 0 0 0 0,-1-1 1 0 0,0 1-1 0 0,4-2 0 0 0,-3 1 1 0 0,1 0-1 0 0,0 0 1 0 0,-1-1-1 0 0,1 1 1 0 0,0-1 0 0 0,-1 0-1 0 0,0 0 1 0 0,1 0 0 0 0,-1 0-1 0 0,0 0 1 0 0,0 0-1 0 0,0-1 1 0 0,0 1 0 0 0,1-4-1 0 0,-2 5-5 0 0,-1 1-3 0 0,0 0 1 0 0,0 0-1 0 0,0-1 1 0 0,0 1-1 0 0,0 0 1 0 0,0-1-1 0 0,0 1 1 0 0,0 0-1 0 0,0 0 1 0 0,1 0-1 0 0,-1-1 1 0 0,0 1-1 0 0,0 0 0 0 0,0 0 1 0 0,0-1-1 0 0,1 1 1 0 0,-1 0-1 0 0,0 0 1 0 0,0 0-1 0 0,0 0 1 0 0,1-1-1 0 0,-1 1 1 0 0,0 0-1 0 0,0 0 1 0 0,1 0-1 0 0,-1 0 0 0 0,0 0 1 0 0,0 0-1 0 0,1 0 1 0 0,-1 0-1 0 0,0 0 1 0 0,1 0-1 0 0,-1 0 1 0 0,4-1 8 0 0,-3 1-10 0 0,0 1 0 0 0,0-1 0 0 0,0 0 0 0 0,0 0 0 0 0,0 0 0 0 0,0 1 0 0 0,0-1 0 0 0,0 1 0 0 0,-1-1 0 0 0,1 0 0 0 0,0 1 0 0 0,0 0-1 0 0,0-1 1 0 0,0 1 0 0 0,0 0 0 0 0,-1-1 0 0 0,1 1 0 0 0,1 1 0 0 0,4 4 12 0 0,0-2-41 0 0,-4-3-124 0 0,-1 0-1 0 0,0 0 1 0 0,1-1 0 0 0,-1 1 0 0 0,1 0-1 0 0,-1 0 1 0 0,1-1 0 0 0,-1 1 0 0 0,1-1-1 0 0,-1 0 1 0 0,1 1 0 0 0,-1-1 0 0 0,1 0-1 0 0,2 0 1 0 0,1 0-994 0 0</inkml:trace>
  <inkml:trace contextRef="#ctx0" brushRef="#br0" timeOffset="16198.73">801 904 8360 0 0,'-13'-4'5504'0'0,"10"6"-5219"0"0,0-1 0 0 0,0 1 0 0 0,0 0 1 0 0,0 0-1 0 0,0 0 0 0 0,0 0 0 0 0,1 1 1 0 0,-1-1-1 0 0,1 1 0 0 0,0-1 0 0 0,-1 1 1 0 0,1 0-1 0 0,0 0 0 0 0,1 0 0 0 0,-1 0 1 0 0,0 1-1 0 0,1-1 0 0 0,-2 7 0 0 0,3-9-249 0 0,1 0-1 0 0,0 0 0 0 0,-1 0 0 0 0,1 0 0 0 0,-1-1 0 0 0,1 1 1 0 0,0 0-1 0 0,0 0 0 0 0,0 0 0 0 0,-1-1 0 0 0,1 1 0 0 0,0-1 0 0 0,0 1 1 0 0,0 0-1 0 0,0-1 0 0 0,0 1 0 0 0,0-1 0 0 0,2 1 0 0 0,19-3 122 0 0,-18 1-128 0 0,0 0-1 0 0,0 1 1 0 0,0-1 0 0 0,1 1-1 0 0,5 1 1 0 0,-9-1-28 0 0,1 1 0 0 0,-1-1 0 0 0,1 1 0 0 0,-1-1 1 0 0,0 1-1 0 0,1-1 0 0 0,-1 1 0 0 0,0 0 0 0 0,1 0 1 0 0,-1 0-1 0 0,0 0 0 0 0,0 0 0 0 0,0 0 0 0 0,0 0 0 0 0,0 0 1 0 0,0 0-1 0 0,0 0 0 0 0,0 1 0 0 0,1 1 0 0 0,0 2 82 0 0,0 1-1 0 0,0-1 0 0 0,-1 1 0 0 0,0 0 1 0 0,0-1-1 0 0,0 1 0 0 0,0 0 0 0 0,-1 0 1 0 0,0 0-1 0 0,-1 0 0 0 0,1 0 0 0 0,-3 11 1 0 0,2-14-36 0 0,0-3-2609 0 0,3-3 1351 0 0</inkml:trace>
  <inkml:trace contextRef="#ctx0" brushRef="#br0" timeOffset="16199.73">907 997 8048 0 0,'3'4'-1148'0'0,"4"6"6581"0"0,-6-10-2578 0 0,-2-4-1951 0 0,-4-11-91 0 0,-1 0 1 0 0,2-1 0 0 0,0 0 0 0 0,1 0-1 0 0,-2-28 1 0 0,5 43-809 0 0,0 0 0 0 0,1 0 1 0 0,-1 0-1 0 0,0 0 0 0 0,0 0 0 0 0,0 1 1 0 0,1-1-1 0 0,-1 0 0 0 0,0 0 0 0 0,1 0 1 0 0,-1 1-1 0 0,1-1 0 0 0,-1 0 0 0 0,1 1 1 0 0,-1-1-1 0 0,1 0 0 0 0,-1 1 0 0 0,1-1 0 0 0,0 0 1 0 0,-1 1-1 0 0,1-1 0 0 0,0 1 0 0 0,-1-1 1 0 0,1 1-1 0 0,0 0 0 0 0,0-1 0 0 0,1 1 1 0 0,-1-1-236 0 0,1 1 0 0 0,-1-1 0 0 0,1 1 0 0 0,0 0 0 0 0,-1-1 0 0 0,1 1 0 0 0,0 0 0 0 0,-1 0 1 0 0,1 0-1 0 0,0 1 0 0 0,-1-1 0 0 0,1 0 0 0 0,2 1 0 0 0,3 1-1320 0 0</inkml:trace>
  <inkml:trace contextRef="#ctx0" brushRef="#br0" timeOffset="16974.18">1132 889 11600 0 0,'0'0'264'0'0,"-9"-11"744"0"0,8 10-883 0 0,1 1 0 0 0,-1 0 1 0 0,0-1-1 0 0,0 1 1 0 0,1 0-1 0 0,-1 0 1 0 0,0 0-1 0 0,0-1 0 0 0,1 1 1 0 0,-1 0-1 0 0,0 0 1 0 0,0 0-1 0 0,1 0 0 0 0,-1 0 1 0 0,0 0-1 0 0,0 1 1 0 0,1-1-1 0 0,-1 0 0 0 0,0 0 1 0 0,1 1-1 0 0,-1-1 1 0 0,0 0-1 0 0,0 1 1 0 0,1-1-1 0 0,-1 0 0 0 0,1 1 1 0 0,-1-1-1 0 0,0 1 1 0 0,1-1-1 0 0,-1 1 0 0 0,1-1 1 0 0,-1 1-1 0 0,1 0 1 0 0,-1 0-1 0 0,-2 4 436 0 0,0-1-1 0 0,0 1 0 0 0,-4 9 1 0 0,3-5-1 0 0,2-6-422 0 0,0 1 0 0 0,0 0-1 0 0,1-1 1 0 0,-1 1-1 0 0,1 0 1 0 0,0 0 0 0 0,0 0-1 0 0,0 0 1 0 0,0 0-1 0 0,1 0 1 0 0,0 0 0 0 0,0 0-1 0 0,0 0 1 0 0,0 0-1 0 0,1 0 1 0 0,-1 0 0 0 0,1 0-1 0 0,0 0 1 0 0,3 6-1 0 0,-4-9-140 0 0,1 0-1 0 0,-1 0 0 0 0,1 0 0 0 0,-1 0 0 0 0,1-1 1 0 0,0 1-1 0 0,0 0 0 0 0,-1 0 0 0 0,1-1 1 0 0,0 1-1 0 0,0 0 0 0 0,0-1 0 0 0,0 1 1 0 0,0-1-1 0 0,0 1 0 0 0,0-1 0 0 0,0 0 0 0 0,0 1 1 0 0,0-1-1 0 0,0 0 0 0 0,0 0 0 0 0,0 1 1 0 0,0-1-1 0 0,0 0 0 0 0,0 0 0 0 0,0 0 0 0 0,0 0 1 0 0,0-1-1 0 0,0 1 0 0 0,0 0 0 0 0,0 0 1 0 0,0-1-1 0 0,0 1 0 0 0,2-1 0 0 0,0 0-19 0 0,0-1-1 0 0,1 1 1 0 0,-1-1-1 0 0,0 0 1 0 0,0 0-1 0 0,0 0 0 0 0,0-1 1 0 0,4-4-1 0 0,15-19-1616 0 0,-20 22 1539 0 0,-2 4 97 0 0,0 0-1 0 0,0 0 1 0 0,0 0-1 0 0,0 0 1 0 0,0-1-1 0 0,0 1 1 0 0,0 0-1 0 0,0 0 1 0 0,0 0-1 0 0,0-1 1 0 0,0 1 0 0 0,0 0-1 0 0,0 0 1 0 0,0 0-1 0 0,0 0 1 0 0,1-1-1 0 0,-1 1 1 0 0,0 0-1 0 0,0 0 1 0 0,0 0-1 0 0,0 0 1 0 0,0 0 0 0 0,0-1-1 0 0,0 1 1 0 0,1 0-1 0 0,-1 0 1 0 0,0 0-1 0 0,0 0 1 0 0,0 0-1 0 0,0 0 1 0 0,0 0-1 0 0,1 0 1 0 0,-1 0 0 0 0,0 0-1 0 0,0 0 1 0 0,0-1-1 0 0,1 1 1 0 0,-1 0-1 0 0,0 0 1 0 0,0 0-1 0 0,0 0 1 0 0,0 0-1 0 0,1 0 1 0 0,-1 0-1 0 0,0 1 1 0 0,0-1 0 0 0,0 0-1 0 0,0 0 1 0 0,1 0-1 0 0,-1 0 1 0 0,0 0-1 0 0,0 0 1 0 0,0 0-1 0 0,0 0 1 0 0,1 0-1 0 0,-1 0 1 0 0,0 1 0 0 0,0-1-1 0 0,0 0 1 0 0,0 0-1 0 0,0 0 1 0 0,0 0-1 0 0,1 0 1 0 0,-1 1-1 0 0,8 11 39 0 0,-6-9-98 0 0,1 1 47 0 0,-2-3 9 0 0,0 1 0 0 0,0-1 0 0 0,0 0 1 0 0,0 1-1 0 0,0-1 0 0 0,1 0 0 0 0,-1 0 0 0 0,0 0 0 0 0,1 0 0 0 0,-1 0 0 0 0,4 1 0 0 0,-5-1-68 0 0,1-1-1 0 0,0 1 1 0 0,0-1 0 0 0,0 1-1 0 0,0-1 1 0 0,0 0-1 0 0,0 0 1 0 0,0 1 0 0 0,0-1-1 0 0,0 0 1 0 0,0 0 0 0 0,0 0-1 0 0,0 0 1 0 0,0 0-1 0 0,0 0 1 0 0,0 0 0 0 0,0-1-1 0 0,0 1 1 0 0,-1 0 0 0 0,1 0-1 0 0,0-1 1 0 0,0 1-1 0 0,0 0 1 0 0,0-1 0 0 0,1 0-1 0 0,-1 0 42 0 0,0 0 0 0 0,0-1-1 0 0,-1 1 1 0 0,1 0 0 0 0,0 0-1 0 0,-1-1 1 0 0,1 1-1 0 0,-1-1 1 0 0,1 1 0 0 0,-1 0-1 0 0,1-1 1 0 0,-1 1 0 0 0,0-1-1 0 0,0-2 1 0 0,0-4 464 0 0,0 0-1 0 0,-1-1 1 0 0,0 1-1 0 0,-3-13 1 0 0,4 20-409 0 0,0 1 0 0 0,-1 0 1 0 0,1-1-1 0 0,0 1 1 0 0,0-1-1 0 0,0 1 0 0 0,-1-1 1 0 0,1 1-1 0 0,0-1 0 0 0,0 1 1 0 0,0-1-1 0 0,0 1 0 0 0,0-1 1 0 0,0 1-1 0 0,0 0 1 0 0,0-1-1 0 0,0 1 0 0 0,0-1 1 0 0,0 1-1 0 0,0-1 0 0 0,1 1 1 0 0,-1-1-1 0 0,0 1 0 0 0,0-1 1 0 0,0 1-1 0 0,1-1 1 0 0,-1 1-1 0 0,0 0 0 0 0,0-1 1 0 0,1 0-1 0 0,2 1 33 0 0,-1 1 0 0 0,0-1-1 0 0,1 0 1 0 0,-1 1 0 0 0,0-1 0 0 0,1 1 0 0 0,-1 0 0 0 0,2 1-1 0 0,0 0-89 0 0,0-1 0 0 0,-1 0 0 0 0,1 0 0 0 0,0 0 0 0 0,-1 0 0 0 0,1 0 0 0 0,0-1 0 0 0,0 1 0 0 0,0-1 0 0 0,0 0 0 0 0,-1-1 0 0 0,1 1 0 0 0,0-1 0 0 0,0 1 0 0 0,5-3 0 0 0,18-8-480 0 0,-24 10 525 0 0,-2 1 80 0 0,13 3 479 0 0,-9 0-542 0 0,-1 1-1 0 0,1 0 1 0 0,-1 1 0 0 0,0-1 0 0 0,0 1 0 0 0,0 0 0 0 0,0 0 0 0 0,-1 0 0 0 0,0 0 0 0 0,0 1-1 0 0,3 8 1 0 0,0-8-453 0 0,-3-4-796 0 0,-2 1-3306 0 0,-1-3 2469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3:07:11.1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12 537 8264 0 0,'-2'-3'146'0'0,"1"0"0"0"0,-1 0 0 0 0,1 0 1 0 0,0 0-1 0 0,0 0 0 0 0,0 0 0 0 0,0 0 0 0 0,1 0 0 0 0,-1-1 1 0 0,1 1-1 0 0,0 0 0 0 0,0-5 0 0 0,1-2 743 0 0,0-1 0 0 0,3-16 1 0 0,-2 22-716 0 0,0-1 1 0 0,0 1 0 0 0,0 0 0 0 0,1-1-1 0 0,0 1 1 0 0,0 1 0 0 0,0-1 0 0 0,1 0-1 0 0,0 1 1 0 0,-1-1 0 0 0,2 1 0 0 0,-1 0-1 0 0,0 1 1 0 0,7-5 0 0 0,9-6-55 0 0,1 2 0 0 0,23-12 0 0 0,-25 14-133 0 0,-4 4 13 0 0,-1-1 0 0 0,1 2 0 0 0,31-8 0 0 0,48-3 0 0 0,-3 1 0 0 0,-37 6 24 0 0,0 3 0 0 0,55-1 0 0 0,-25 3-32 0 0,87 6-185 0 0,-58 2 434 0 0,184-8-249 0 0,-217 1 88 0 0,97-16 0 0 0,-35-10 480 0 0,-50 8-397 0 0,-39 11-107 0 0,137-33 194 0 0,-110 22-115 0 0,-57 16-114 0 0,0-1 1 0 0,0 0 0 0 0,44-21-1 0 0,-5-3 616 0 0,-59 28-637 0 0,2 2-13 0 0,1-2-56 0 0,5 6 125 0 0,-10-3-44 0 0,1 0 0 0 0,-1 0 0 0 0,0 0 0 0 0,1 1-1 0 0,-1-1 1 0 0,0 0 0 0 0,0 1 0 0 0,0-1 0 0 0,0 1 0 0 0,0-1 0 0 0,0 1 0 0 0,0-1 0 0 0,0 1 0 0 0,-1 0 0 0 0,1-1 0 0 0,0 1 0 0 0,-1 0 0 0 0,1 2-1 0 0,4 23 51 0 0,-3-12-61 0 0,1-1-1 0 0,0 0 1 0 0,8 20-1 0 0,-8-27 0 0 0,1 0 0 0 0,0 0 0 0 0,0 0 0 0 0,0 0 0 0 0,1 0 0 0 0,0-1 0 0 0,1 0 0 0 0,-1 0 0 0 0,1-1 0 0 0,0 1 0 0 0,1-1 0 0 0,9 6 0 0 0,4 0 3 0 0,2 0 0 0 0,40 14 0 0 0,-52-21-1 0 0,9 2 36 0 0,1-2 1 0 0,-1 0-1 0 0,32 3 0 0 0,-11-2-10 0 0,-24-3-26 0 0,172 21 60 0 0,-3-20-62 0 0,-115-3 0 0 0,235-3 0 0 0,-218 0 96 0 0,-47 1 32 0 0,74 5 0 0 0,-63 2-55 0 0,-20-3 35 0 0,59 13-1 0 0,-81-13-96 0 0,1-1-1 0 0,0 0 0 0 0,14 0 0 0 0,13 0 13 0 0,-12 2-48 0 0,-7-1-28 0 0,0 1 0 0 0,26 7 0 0 0,-33-7 138 0 0,-3-1-76 0 0,0 1 0 0 0,0-1 1 0 0,-1 1-1 0 0,0 0 0 0 0,1 1 1 0 0,-1 0-1 0 0,0 0 0 0 0,8 7 0 0 0,35 32 55 0 0,-26-22-90 0 0,41 46-1 0 0,-55-50-1337 0 0,-10-12 957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3:06:04.7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92 5976 0 0,'0'-1'-10'0'0,"-2"-4"2266"0"0,1 7 1004 0 0,-1 5-3374 0 0,-3 14 551 0 0,2-1 0 0 0,0 1 0 0 0,1 0 1 0 0,1 23-1 0 0,1-24-119 0 0,-1-10-194 0 0,1 1 0 0 0,1 0 0 0 0,-1 0 0 0 0,2-1 0 0 0,0 1 0 0 0,0 0 0 0 0,4 10 0 0 0,-5-19-64 0 0,0 1 0 0 0,0 0 1 0 0,1-1-1 0 0,-1 1 0 0 0,0-1 1 0 0,1 0-1 0 0,0 1 0 0 0,0-1 1 0 0,0 0-1 0 0,0 0 0 0 0,0 0 1 0 0,0 0-1 0 0,0 0 0 0 0,1 0 1 0 0,-1-1-1 0 0,1 1 0 0 0,-1-1 1 0 0,1 0-1 0 0,-1 0 0 0 0,1 0 1 0 0,0 0-1 0 0,0 0 0 0 0,0 0 1 0 0,-1-1-1 0 0,1 0 0 0 0,0 1 1 0 0,0-1-1 0 0,0 0 0 0 0,0 0 0 0 0,0 0 1 0 0,2-1-1 0 0,75-15 240 0 0,-71 15-419 0 0</inkml:trace>
  <inkml:trace contextRef="#ctx0" brushRef="#br0" timeOffset="786.42">237 321 9184 0 0,'0'0'421'0'0,"0"0"-12"0"0,13-14 2102 0 0,-4 4-2072 0 0,-1 1 0 0 0,11-10-1 0 0,-10 11-55 0 0,0-1-1 0 0,10-12 1 0 0,-19 20-377 0 0,0 1 0 0 0,0 0 0 0 0,1 0 0 0 0,-1-1 0 0 0,0 1 0 0 0,0 0-1 0 0,1-1 1 0 0,-1 1 0 0 0,0 0 0 0 0,0-1 0 0 0,0 1 0 0 0,0 0 0 0 0,0-1 0 0 0,1 1 0 0 0,-1-1 0 0 0,0 1 0 0 0,0 0 0 0 0,0-1 0 0 0,0 1 0 0 0,0-1 0 0 0,0 1 0 0 0,0 0 0 0 0,0-1 0 0 0,0 1-1 0 0,0 0 1 0 0,-1-1 0 0 0,1 1 0 0 0,0-1 0 0 0,0 1 0 0 0,0 0 0 0 0,0-1 0 0 0,-1 1 0 0 0,0-1 0 0 0,1 1-1 0 0,-1-1 1 0 0,0 1 0 0 0,0-1-1 0 0,0 1 1 0 0,1 0 0 0 0,-1-1-1 0 0,0 1 1 0 0,0 0 0 0 0,0 0-1 0 0,0-1 1 0 0,0 1-1 0 0,-1 0 1 0 0,-2 0-5 0 0,0 0 1 0 0,0 0-1 0 0,0 1 0 0 0,0-1 0 0 0,-6 2 1 0 0,8-1 65 0 0,-1 1 0 0 0,1-1 0 0 0,-1 1 0 0 0,1-1 0 0 0,0 1 0 0 0,0 0 0 0 0,0 0 0 0 0,0 0 0 0 0,0 0 0 0 0,0 0 0 0 0,1 0 0 0 0,-1 1 0 0 0,1-1 0 0 0,0 0 0 0 0,-1 1 0 0 0,1 0 0 0 0,0-1 0 0 0,0 1 0 0 0,-1 5 0 0 0,1-3 259 0 0,0 1-1 0 0,0 0 1 0 0,0 0 0 0 0,1 0 0 0 0,0 0-1 0 0,0 0 1 0 0,0 0 0 0 0,2 8-1 0 0,-1-12-295 0 0,-1 0-1 0 0,1 0 1 0 0,-1 0 0 0 0,1-1-1 0 0,0 1 1 0 0,0 0-1 0 0,0 0 1 0 0,0-1-1 0 0,0 1 1 0 0,0-1-1 0 0,0 1 1 0 0,0-1-1 0 0,1 1 1 0 0,-1-1 0 0 0,0 0-1 0 0,1 0 1 0 0,-1 1-1 0 0,1-1 1 0 0,0 0-1 0 0,-1-1 1 0 0,1 1-1 0 0,0 0 1 0 0,0 0-1 0 0,-1-1 1 0 0,1 1 0 0 0,0-1-1 0 0,0 1 1 0 0,0-1-1 0 0,0 0 1 0 0,2 0-1 0 0,2 0-530 0 0,0 0-1 0 0,1 0 0 0 0,-1-1 1 0 0,0 0-1 0 0,0-1 1 0 0,0 1-1 0 0,0-1 0 0 0,7-3 1 0 0,-8 2-1020 0 0</inkml:trace>
  <inkml:trace contextRef="#ctx0" brushRef="#br0" timeOffset="1418.98">506 229 6056 0 0,'-8'-8'3333'0'0,"7"8"-3136"0"0,1 0 0 0 0,-1 0-1 0 0,0 0 1 0 0,0 0 0 0 0,0 0 0 0 0,0 1 0 0 0,1-1 0 0 0,-1 0-1 0 0,0 0 1 0 0,0 1 0 0 0,1-1 0 0 0,-1 1 0 0 0,0-1-1 0 0,0 0 1 0 0,1 1 0 0 0,-1 0 0 0 0,0-1 0 0 0,1 1-1 0 0,-1-1 1 0 0,1 1 0 0 0,-1 0 0 0 0,1-1 0 0 0,-1 1 0 0 0,0 0-1 0 0,-10 19 1080 0 0,9-14-969 0 0,0 0 1 0 0,0 1 0 0 0,0-1-1 0 0,1 0 1 0 0,0 1-1 0 0,0 8 1 0 0,1-13-308 0 0,0-1 0 0 0,0 0 0 0 0,0 0 0 0 0,0 0 1 0 0,0 0-1 0 0,1 0 0 0 0,-1 0 0 0 0,0 0 0 0 0,1 0 0 0 0,-1 0 1 0 0,0 0-1 0 0,1 0 0 0 0,0 0 0 0 0,-1 0 0 0 0,1 0 0 0 0,-1 0 1 0 0,1-1-1 0 0,1 3 0 0 0,-1-3-73 0 0,1 1-1 0 0,-1-1 1 0 0,0 1 0 0 0,0-1-1 0 0,1 0 1 0 0,-1 0 0 0 0,0 1 0 0 0,1-1-1 0 0,-1 0 1 0 0,0 0 0 0 0,0 0 0 0 0,1 0-1 0 0,-1 0 1 0 0,0-1 0 0 0,1 1 0 0 0,-1 0-1 0 0,0 0 1 0 0,1-1 0 0 0,1 0-1 0 0,1-1-151 0 0,-1 0-1 0 0,1 1 0 0 0,-1-1 0 0 0,0 0 0 0 0,0-1 1 0 0,5-3-1 0 0,1-1 213 0 0,-9 7 68 0 0,8 17 1204 0 0,17 60 729 0 0,-22-66-1676 0 0,-1-1 0 0 0,0 1-1 0 0,-1 0 1 0 0,0 0 0 0 0,-1 15 0 0 0,0-24-284 0 0,-1-1 0 0 0,1 1 0 0 0,0 0 0 0 0,-1-1 0 0 0,1 1 0 0 0,0-1 0 0 0,-1 1 0 0 0,0-1 0 0 0,1 1 0 0 0,-1-1 0 0 0,0 1 0 0 0,0-1 0 0 0,0 0 0 0 0,0 1 0 0 0,0-1 0 0 0,0 0 0 0 0,0 0 0 0 0,0 1 0 0 0,-1-1 0 0 0,1 0 0 0 0,0 0 0 0 0,-1-1 0 0 0,1 1 0 0 0,-1 0 0 0 0,1 0 0 0 0,-1-1 0 0 0,1 1 0 0 0,-1-1 0 0 0,1 1 0 0 0,-1-1 0 0 0,0 0 0 0 0,1 1 0 0 0,-1-1 0 0 0,0 0 0 0 0,1 0 0 0 0,-1 0-1 0 0,0 0 1 0 0,1-1 0 0 0,-1 1 0 0 0,1 0 0 0 0,-1-1 0 0 0,0 1 0 0 0,1-1 0 0 0,-1 1 0 0 0,1-1 0 0 0,-1 0 0 0 0,1 0 0 0 0,0 0 0 0 0,-1 0 0 0 0,1 0 0 0 0,0 0 0 0 0,-1 0 0 0 0,1 0 0 0 0,-1-2 0 0 0,0 1-122 0 0,1 0 0 0 0,-1-1 0 0 0,1 1 0 0 0,0-1 0 0 0,-1 1 0 0 0,1-1 0 0 0,0 0 1 0 0,1 1-1 0 0,-1-1 0 0 0,0 0 0 0 0,1 0 0 0 0,-1 1 0 0 0,1-1 0 0 0,0 0 0 0 0,0-4 0 0 0,1 6 22 0 0,-1-1 0 0 0,1 0-1 0 0,-1 0 1 0 0,1 0 0 0 0,0 0 0 0 0,0 1 0 0 0,-1-1-1 0 0,1 0 1 0 0,0 1 0 0 0,1-1 0 0 0,-1 1 0 0 0,0-1-1 0 0,0 1 1 0 0,1 0 0 0 0,-1-1 0 0 0,1 1 0 0 0,-1 0-1 0 0,1 0 1 0 0,-1 0 0 0 0,1 0 0 0 0,0 0 0 0 0,-1 0-1 0 0,4 0 1 0 0,2-2-391 0 0</inkml:trace>
  <inkml:trace contextRef="#ctx0" brushRef="#br0" timeOffset="1932.65">500 221 7376 0 0,'0'0'158'0'0,"0"0"-4"0"0,-1-1-38 0 0,1 1 313 0 0,0 0 124 0 0,0 0 21 0 0,0 0-16 0 0,0 0-72 0 0,0 0-34 0 0,10 15 1386 0 0,-4-8-1452 0 0,-2-1-154 0 0,-1 1 0 0 0,-1-1 0 0 0,5 14 0 0 0,-4-11-168 0 0</inkml:trace>
  <inkml:trace contextRef="#ctx0" brushRef="#br0" timeOffset="3235.02">622 315 7752 0 0,'0'0'277'0'0,"0"0"-97"0"0,0 0 264 0 0,0 0 131 0 0,0 0 29 0 0,0 0-27 0 0,13-9 1926 0 0,53-53 561 0 0,-66 62-3058 0 0,1-1 0 0 0,-1 1 0 0 0,1-1 0 0 0,0 1 0 0 0,-1-1 1 0 0,1 1-1 0 0,-1-1 0 0 0,0 0 0 0 0,1 1 0 0 0,-1-1 0 0 0,1 0 1 0 0,-1 1-1 0 0,0-1 0 0 0,0 0 0 0 0,1 0 0 0 0,-1 1 0 0 0,0-1 1 0 0,0 0-1 0 0,0 0 0 0 0,0 0 0 0 0,0 1 0 0 0,0-2 0 0 0,0 2-13 0 0,0-1-1 0 0,-1 1 0 0 0,1-1 0 0 0,-1 1 1 0 0,1-1-1 0 0,0 1 0 0 0,-1 0 0 0 0,1-1 1 0 0,-1 1-1 0 0,1 0 0 0 0,-1-1 1 0 0,1 1-1 0 0,-1 0 0 0 0,1 0 0 0 0,-1-1 1 0 0,0 1-1 0 0,1 0 0 0 0,-1 0 0 0 0,1 0 1 0 0,-1 0-1 0 0,1 0 0 0 0,-2 0 0 0 0,-1 0-31 0 0,0 0-1 0 0,-1 0 1 0 0,1 0-1 0 0,-1 0 1 0 0,1 1-1 0 0,-1-1 1 0 0,1 1-1 0 0,-6 2 1 0 0,7-2 86 0 0,0 1 1 0 0,0-1-1 0 0,1 1 1 0 0,-1-1-1 0 0,0 1 1 0 0,1-1-1 0 0,-1 1 1 0 0,1 0 0 0 0,0 0-1 0 0,-1-1 1 0 0,1 1-1 0 0,0 0 1 0 0,0 0-1 0 0,0 1 1 0 0,0-1-1 0 0,1 0 1 0 0,-1 0 0 0 0,1 0-1 0 0,-1 0 1 0 0,1 1-1 0 0,0-1 1 0 0,0 0-1 0 0,0 0 1 0 0,0 1-1 0 0,0-1 1 0 0,0 0 0 0 0,1 3-1 0 0,-1-2 17 0 0,1 0 0 0 0,-1 0 0 0 0,1 0 0 0 0,0 0 1 0 0,0 0-1 0 0,0 0 0 0 0,1 0 0 0 0,-1 0 0 0 0,1 0 0 0 0,-1-1 0 0 0,1 1 0 0 0,0 0 0 0 0,0-1 0 0 0,0 0 0 0 0,0 1 1 0 0,1-1-1 0 0,-1 0 0 0 0,5 3 0 0 0,-1-2-54 0 0,-1-1 0 0 0,0 0 0 0 0,0 0 0 0 0,1-1 1 0 0,6 2-1 0 0,4-3-2426 0 0,-10-2 1110 0 0</inkml:trace>
  <inkml:trace contextRef="#ctx0" brushRef="#br0" timeOffset="3650.73">821 345 9528 0 0,'0'0'432'0'0,"-9"-3"4181"0"0,8-2-4257 0 0,1 1-1 0 0,1-1 1 0 0,-1 1 0 0 0,1-1-1 0 0,-1 1 1 0 0,1-1 0 0 0,1 1-1 0 0,2-8 1 0 0,-3 9-263 0 0,2-7-155 0 0,1 0 0 0 0,0 0-1 0 0,7-11 1 0 0,-11 19 69 0 0,1 0 1 0 0,0 0-1 0 0,0 0 0 0 0,1 1 1 0 0,-1-1-1 0 0,0 0 0 0 0,1 1 0 0 0,-1-1 1 0 0,1 1-1 0 0,-1 0 0 0 0,1-1 1 0 0,0 1-1 0 0,-1 0 0 0 0,1 0 1 0 0,0 0-1 0 0,0 0 0 0 0,0 0 1 0 0,0 0-1 0 0,0 1 0 0 0,0-1 1 0 0,0 1-1 0 0,0-1 0 0 0,0 1 0 0 0,2 0 1 0 0,-2 0 1 0 0,0 1 0 0 0,0-1 0 0 0,0 1 1 0 0,0 0-1 0 0,0-1 0 0 0,0 1 0 0 0,-1 0 0 0 0,1 0 1 0 0,0 0-1 0 0,-1 1 0 0 0,1-1 0 0 0,-1 0 0 0 0,1 0 1 0 0,-1 1-1 0 0,1-1 0 0 0,-1 1 0 0 0,0 0 1 0 0,0-1-1 0 0,0 1 0 0 0,0 0 0 0 0,0 0 0 0 0,0-1 1 0 0,0 1-1 0 0,0 3 0 0 0,2 6-12 0 0,0 0 1 0 0,0 0-1 0 0,1 13 1 0 0,-2-5-350 0 0,-1-15 26 0 0</inkml:trace>
  <inkml:trace contextRef="#ctx0" brushRef="#br0" timeOffset="4360.98">1107 233 6592 0 0,'-1'-1'114'0'0,"0"0"0"0"0,-1 1 0 0 0,1-1 0 0 0,0 1 0 0 0,-1-1 0 0 0,1 1 1 0 0,0-1-1 0 0,-1 1 0 0 0,1 0 0 0 0,0 0 0 0 0,-1 0 0 0 0,1 0 0 0 0,-1 0 0 0 0,1 0 0 0 0,-1 0 1 0 0,1 0-1 0 0,0 0 0 0 0,-1 1 0 0 0,1-1 0 0 0,0 1 0 0 0,-1-1 0 0 0,1 1 0 0 0,0-1 0 0 0,0 1 1 0 0,-1 0-1 0 0,1 0 0 0 0,0-1 0 0 0,0 1 0 0 0,0 0 0 0 0,0 0 0 0 0,-1 2 0 0 0,0-1 188 0 0,0 0 0 0 0,1 1 1 0 0,0-1-1 0 0,-1 1 0 0 0,1-1 0 0 0,0 1 0 0 0,0 0 0 0 0,0-1 0 0 0,1 1 0 0 0,-1 0 0 0 0,1 0 0 0 0,-1 0 0 0 0,1-1 0 0 0,0 5 0 0 0,1-3-200 0 0,-1-1-1 0 0,1 1 0 0 0,0-1 1 0 0,0 0-1 0 0,0 1 0 0 0,0-1 1 0 0,1 0-1 0 0,-1 0 0 0 0,1 0 1 0 0,0 0-1 0 0,0 0 0 0 0,0 0 1 0 0,4 3-1 0 0,-5-4-139 0 0,0-1 1 0 0,0 0 0 0 0,0 0-1 0 0,0 0 1 0 0,0 0-1 0 0,1 0 1 0 0,-1 0-1 0 0,0-1 1 0 0,1 1-1 0 0,-1 0 1 0 0,1-1-1 0 0,-1 1 1 0 0,1-1-1 0 0,-1 1 1 0 0,1-1 0 0 0,-1 0-1 0 0,1 1 1 0 0,-1-1-1 0 0,1 0 1 0 0,0 0-1 0 0,-1 0 1 0 0,1 0-1 0 0,-1-1 1 0 0,1 1-1 0 0,-1 0 1 0 0,1-1 0 0 0,-1 1-1 0 0,1-1 1 0 0,-1 1-1 0 0,1-1 1 0 0,2-1-1 0 0,-2-1 22 0 0,1 1-1 0 0,-1-1 0 0 0,1 1 0 0 0,-1-1 1 0 0,0 0-1 0 0,0 1 0 0 0,0-1 1 0 0,-1-1-1 0 0,1 1 0 0 0,0 0 1 0 0,-1 0-1 0 0,0 0 0 0 0,0-1 0 0 0,0 1 1 0 0,0-1-1 0 0,-1 1 0 0 0,1-4 1 0 0,0-10 139 0 0,0 0 1 0 0,-2-19 0 0 0,1 34-85 0 0,0-16 171 0 0,-7-71 1247 0 0,6 78-1138 0 0,-1 1-1 0 0,-1-1 0 0 0,1 1 1 0 0,-2 0-1 0 0,1 0 0 0 0,-6-11 0 0 0,-2 5-184 0 0,9 13-236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3:05:58.2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1 416 6408 0 0,'56'1'4525'0'0,"128"-4"303"0"0,1117-19-2000 0 0,-1059 31-2857 0 0,-204-7-41 0 0,-17 0-173 0 0,7-1-3920 0 0,-28-1 3567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3:20:57.1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1 406 13400 0 0,'0'0'492'0'0,"0"0"-288"0"0,18-9 1860 0 0,75-37 144 0 0,-18 10-3489 0 0,-62 29 82 0 0</inkml:trace>
  <inkml:trace contextRef="#ctx0" brushRef="#br0" timeOffset="883.08">390 181 6048 0 0,'-1'0'316'0'0,"0"-1"253"0"0,1 1 115 0 0,1 4-377 0 0,0-1 0 0 0,0 0 0 0 0,1 0-1 0 0,-1 0 1 0 0,1 0 0 0 0,-1 0 0 0 0,1 0 0 0 0,0 0 0 0 0,0-1-1 0 0,3 4 1 0 0,1 1 157 0 0,1 3-280 0 0,-1 0 0 0 0,0 1 0 0 0,0 0 0 0 0,-1-1 0 0 0,0 2 0 0 0,4 15 0 0 0,-11-30-128 0 0,0-1 1 0 0,-1 1 0 0 0,1 0-1 0 0,-1 0 1 0 0,0 0 0 0 0,0 0 0 0 0,0 0-1 0 0,-5-3 1 0 0,-3-5 413 0 0,3 3-172 0 0,0 0 1 0 0,1-1 0 0 0,1 0-1 0 0,-1 0 1 0 0,1-1 0 0 0,1 1-1 0 0,0-1 1 0 0,-5-15 0 0 0,7 17-248 0 0,1 1 0 0 0,0-1 0 0 0,0 0 0 0 0,1 0 0 0 0,0 0 0 0 0,0 0 0 0 0,1 0 0 0 0,0 0 0 0 0,1 0 0 0 0,0 0 0 0 0,0 0 0 0 0,3-11 0 0 0,-3 16-32 0 0,0 0 0 0 0,1 0-1 0 0,-1 0 1 0 0,1 0-1 0 0,0 1 1 0 0,0-1-1 0 0,0 1 1 0 0,0-1-1 0 0,0 1 1 0 0,0 0 0 0 0,1 0-1 0 0,-1 0 1 0 0,1 0-1 0 0,-1 0 1 0 0,1 0-1 0 0,0 1 1 0 0,3-2-1 0 0,-2 1-55 0 0,0 0 1 0 0,1 1-1 0 0,-1-1 0 0 0,0 1 0 0 0,1 0 0 0 0,-1 1 0 0 0,1-1 0 0 0,0 1 0 0 0,-1 0 0 0 0,1 0 0 0 0,6 1 0 0 0,-7 0-282 0 0,1 0 0 0 0</inkml:trace>
  <inkml:trace contextRef="#ctx0" brushRef="#br0" timeOffset="1261.92">446 222 10136 0 0,'2'-3'531'0'0,"0"-1"0"0"0,0 0 0 0 0,0 1 0 0 0,1 0 0 0 0,5-6-1 0 0,10-4-1858 0 0,-15 12 159 0 0</inkml:trace>
  <inkml:trace contextRef="#ctx0" brushRef="#br0" timeOffset="1648.81">467 284 11024 0 0,'0'0'234'0'0,"0"0"6"0"0,0 1-149 0 0,0-1 14 0 0,0 0 386 0 0,0 0 166 0 0,0 0 30 0 0,0 0-28 0 0,0 0-149 0 0,0 0-59 0 0,0 0-16 0 0,18-11 1620 0 0,-8 5-1921 0 0,1 0-1 0 0,0 1 1 0 0,14-4-1 0 0,10-5-2045 0 0,-31 12 1283 0 0</inkml:trace>
  <inkml:trace contextRef="#ctx0" brushRef="#br0" timeOffset="2089.99">711 126 7992 0 0,'0'0'290'0'0,"0"0"-74"0"0,0 0 403 0 0,0 0 197 0 0,-11 13 3440 0 0,8-6-3937 0 0,0 0-1 0 0,0 0 1 0 0,1 0 0 0 0,0 1-1 0 0,-1 8 1 0 0,2-8-551 0 0,-1 1-1 0 0,0-1 1 0 0,-6 14 0 0 0,7-21-212 0 0</inkml:trace>
  <inkml:trace contextRef="#ctx0" brushRef="#br0" timeOffset="2446.97">621 128 12032 0 0,'0'0'356'0'0,"0"0"-8"0"0,16 5 2657 0 0,-4 2-1024 0 0,22 16 1 0 0,-4-2-1804 0 0,-24-18-954 0 0,0 1 0 0 0,0-1 0 0 0,9 3 0 0 0,-8-4-490 0 0</inkml:trace>
  <inkml:trace contextRef="#ctx0" brushRef="#br0" timeOffset="2833.74">821 132 11224 0 0,'0'0'330'0'0,"0"0"-7"0"0,14 18 2293 0 0,7 6-2592 0 0,-17-22-413 0 0</inkml:trace>
  <inkml:trace contextRef="#ctx0" brushRef="#br0" timeOffset="2834.74">833 74 12704 0 0,'-7'-3'264'0'0,"5"1"56"0"0,0 1-256 0 0,0 0-64 0 0,1 1 0 0 0,0-1 0 0 0,1 1 448 0 0,0 0 80 0 0,0 0 16 0 0,0 0 0 0 0,0 0-416 0 0,0 0-128 0 0,0 0 80 0 0,0 0-80 0 0,1 1-176 0 0,0 1-80 0 0,0 0-8 0 0</inkml:trace>
  <inkml:trace contextRef="#ctx0" brushRef="#br0" timeOffset="3235.59">905 8 10912 0 0,'1'-7'2357'0'0,"0"11"570"0"0,3 6-2164 0 0,9 19 204 0 0,-3-4-500 0 0,15 24 0 0 0,-20-41-1816 0 0,0-1 1 0 0,0 1 0 0 0,12 11-1 0 0,-14-16-149 0 0</inkml:trace>
  <inkml:trace contextRef="#ctx0" brushRef="#br0" timeOffset="3726.27">935 124 13184 0 0,'-5'-3'3202'0'0,"9"-2"-1066"0"0,11-2-1462 0 0,-15 7-497 0 0,81-32-1004 0 0,-75 29-144 0 0</inkml:trace>
  <inkml:trace contextRef="#ctx0" brushRef="#br0" timeOffset="4138.09">534 529 8720 0 0,'3'7'384'0'0,"2"-1"88"0"0,-1 0-376 0 0,-1 1-96 0 0,1-2 0 0 0,-1 2 0 0 0,0-2 224 0 0,-1 1 24 0 0,1-2 8 0 0,0 2 0 0 0,0-2-256 0 0,-1 0 0 0 0,0 1 0 0 0,0-1 0 0 0,0-1-256 0 0,0-1-96 0 0,0 1-16 0 0</inkml:trace>
  <inkml:trace contextRef="#ctx0" brushRef="#br0" timeOffset="4830.91">496 510 9256 0 0,'-2'-2'231'0'0,"0"-1"1"0"0,1 1 0 0 0,0-1-1 0 0,0 1 1 0 0,0-1-1 0 0,0 0 1 0 0,0 1 0 0 0,0-1-1 0 0,1 0 1 0 0,-1 0-1 0 0,1 0 1 0 0,0 1 0 0 0,0-1-1 0 0,0 0 1 0 0,0 0-1 0 0,1 0 1 0 0,-1 0 0 0 0,2-4-1 0 0,-1 4-53 0 0,0 1-1 0 0,1-1 1 0 0,-1 1-1 0 0,1 0 1 0 0,0 0-1 0 0,-1 0 1 0 0,1 0-1 0 0,0 0 1 0 0,0 0-1 0 0,0 0 1 0 0,0 1-1 0 0,1-1 1 0 0,-1 1-1 0 0,0 0 1 0 0,1-1-1 0 0,-1 1 1 0 0,1 0-1 0 0,-1 0 1 0 0,1 1-1 0 0,2-2 0 0 0,0 1-71 0 0,-1 1 0 0 0,1-1-1 0 0,-1 1 1 0 0,1 0 0 0 0,0 0-1 0 0,-1 0 1 0 0,1 1-1 0 0,0-1 1 0 0,-1 1 0 0 0,1 0-1 0 0,-1 1 1 0 0,0-1 0 0 0,1 1-1 0 0,-1 0 1 0 0,7 3 0 0 0,-8-3-176 0 0,0 0 1 0 0,0 1 0 0 0,0-1 0 0 0,0 0 0 0 0,0 1-1 0 0,-1 0 1 0 0,1-1 0 0 0,-1 1 0 0 0,1 0 0 0 0,-1 0-1 0 0,0 1 1 0 0,2 4 0 0 0,-4-6 30 0 0,1 0 0 0 0,-1 0 0 0 0,0 0-1 0 0,0 1 1 0 0,0-1 0 0 0,0 0 0 0 0,0 0 0 0 0,0 0 0 0 0,0 0-1 0 0,-1 0 1 0 0,1 0 0 0 0,-1 0 0 0 0,0 0 0 0 0,1 0 0 0 0,-1 0-1 0 0,0 0 1 0 0,0-1 0 0 0,0 1 0 0 0,-1 0 0 0 0,-1 2 0 0 0,-4 5 78 0 0,-1 1 1 0 0,-10 9 0 0 0,14-16-88 0 0,-8 7-1099 0 0,12-11 511 0 0</inkml:trace>
  <inkml:trace contextRef="#ctx0" brushRef="#br0" timeOffset="5234.79">502 455 8928 0 0,'22'43'8130'0'0,"0"6"-6192"0"0,21 41-2152 0 0,-21-51-770 0 0,-19-34 553 0 0</inkml:trace>
  <inkml:trace contextRef="#ctx0" brushRef="#br0" timeOffset="6741.69">773 567 7048 0 0,'-1'-2'196'0'0,"0"1"0"0"0,0-1 0 0 0,-1 0 1 0 0,1 1-1 0 0,-1-1 0 0 0,1 1 0 0 0,-1-1 1 0 0,0 1-1 0 0,1-1 0 0 0,-1 1 0 0 0,0 0 1 0 0,-4-2-1 0 0,6 3-81 0 0,-1 0 1 0 0,1 0-1 0 0,-1 0 0 0 0,0 0 1 0 0,1 0-1 0 0,-1-1 0 0 0,1 1 1 0 0,-1 0-1 0 0,1 1 0 0 0,-1-1 1 0 0,0 0-1 0 0,1 0 0 0 0,-1 0 1 0 0,1 0-1 0 0,-1 0 0 0 0,1 0 1 0 0,-1 1-1 0 0,1-1 0 0 0,-1 0 1 0 0,0 1-1 0 0,0 0-27 0 0,0-1-1 0 0,1 1 1 0 0,-1 0 0 0 0,0 0-1 0 0,1 0 1 0 0,-1 0 0 0 0,0 0-1 0 0,1 0 1 0 0,-1 0-1 0 0,1 0 1 0 0,0 0 0 0 0,-1 0-1 0 0,1 0 1 0 0,0 2 0 0 0,-1-1 87 0 0,1 0 0 0 0,0 1 1 0 0,0-1-1 0 0,0 0 0 0 0,0 1 1 0 0,1-1-1 0 0,-1 0 1 0 0,1 0-1 0 0,-1 1 0 0 0,1-1 1 0 0,0 0-1 0 0,0 0 0 0 0,0 0 1 0 0,0 0-1 0 0,0 0 1 0 0,0 0-1 0 0,1 0 0 0 0,-1-1 1 0 0,3 4-1 0 0,-3-4-158 0 0,0 0 0 0 0,0 0 0 0 0,1 0 0 0 0,-1 0 0 0 0,0 0 0 0 0,0 0 0 0 0,1 0 0 0 0,-1 0 0 0 0,0 0-1 0 0,1-1 1 0 0,-1 1 0 0 0,0-1 0 0 0,1 1 0 0 0,-1-1 0 0 0,1 1 0 0 0,-1-1 0 0 0,1 0 0 0 0,-1 0 0 0 0,1 0 0 0 0,0 0 0 0 0,-1 0 0 0 0,1 0 0 0 0,-1 0 0 0 0,1 0 0 0 0,-1-1 0 0 0,1 1 0 0 0,-1-1 0 0 0,1 1 0 0 0,0-1-1 0 0,2-1 70 0 0,-1 0 0 0 0,0-1-1 0 0,1 1 1 0 0,-1-1-1 0 0,-1 1 1 0 0,1-1-1 0 0,0 0 1 0 0,-1 0-1 0 0,1 0 1 0 0,-1 0-1 0 0,0-1 1 0 0,0 1-1 0 0,3-8 1 0 0,-4 9-109 0 0,0 0 1 0 0,-1-1-1 0 0,1 1 1 0 0,-1-1-1 0 0,0 1 1 0 0,1-1-1 0 0,-1 1 1 0 0,0-1-1 0 0,-1 1 1 0 0,1-1-1 0 0,0 1 1 0 0,-1-1-1 0 0,1 1 1 0 0,-1-1-1 0 0,0 1 1 0 0,0 0-1 0 0,0-1 1 0 0,0 1-1 0 0,0 0 1 0 0,0 0-1 0 0,-1 0 1 0 0,-1-3-1 0 0,1 3 47 0 0,1 0-1 0 0,-1 0 0 0 0,0 0 0 0 0,0 0 0 0 0,0 1 0 0 0,0-1 0 0 0,0 1 1 0 0,0-1-1 0 0,0 1 0 0 0,-1 0 0 0 0,1 0 0 0 0,0 0 0 0 0,-1 0 0 0 0,1 0 1 0 0,0 0-1 0 0,-1 1 0 0 0,-3-1 0 0 0,4 1 11 0 0,0 0-1 0 0,1 0 1 0 0,-1 1 0 0 0,1-1-1 0 0,-1 1 1 0 0,0-1-1 0 0,1 1 1 0 0,-1-1 0 0 0,1 1-1 0 0,-1 0 1 0 0,1 0 0 0 0,0 0-1 0 0,-1 0 1 0 0,1 0 0 0 0,0 0-1 0 0,0 0 1 0 0,-1 0-1 0 0,1 0 1 0 0,0 0 0 0 0,0 1-1 0 0,0-1 1 0 0,1 1 0 0 0,-1-1-1 0 0,0 0 1 0 0,0 1-1 0 0,1-1 1 0 0,-1 1 0 0 0,0 2-1 0 0,0-1-9 0 0,1 0-1 0 0,-1-1 0 0 0,1 1 0 0 0,-1 0 0 0 0,1 0 0 0 0,0-1 1 0 0,0 1-1 0 0,0 0 0 0 0,0 0 0 0 0,1 4 0 0 0,0-6-185 0 0,-1 1 0 0 0,1 0-1 0 0,-1-1 1 0 0,1 1 0 0 0,0-1-1 0 0,-1 1 1 0 0,1-1 0 0 0,0 1-1 0 0,0-1 1 0 0,0 0 0 0 0,0 1-1 0 0,0-1 1 0 0,0 0 0 0 0,1 0-1 0 0,-1 0 1 0 0,0 0 0 0 0,0 0-1 0 0,1 0 1 0 0,1 1 0 0 0,0-1-926 0 0</inkml:trace>
  <inkml:trace contextRef="#ctx0" brushRef="#br0" timeOffset="7184.91">897 527 10856 0 0,'0'0'44'0'0,"0"0"1"0"0,0 0 0 0 0,0 0 0 0 0,0 0 0 0 0,0-1-1 0 0,0 1 1 0 0,0 0 0 0 0,0 0 0 0 0,0 0 0 0 0,0 0-1 0 0,0 0 1 0 0,0 0 0 0 0,0 0 0 0 0,-1 0 0 0 0,1 0-1 0 0,0 0 1 0 0,0 0 0 0 0,0 0 0 0 0,0 0-1 0 0,0 0 1 0 0,0 0 0 0 0,0 0 0 0 0,0 0 0 0 0,0 0-1 0 0,0 0 1 0 0,0 0 0 0 0,-1 0 0 0 0,1 0 0 0 0,0 0-1 0 0,0 0 1 0 0,0 0 0 0 0,0 0 0 0 0,0 0 0 0 0,0 0-1 0 0,0 0 1 0 0,0 0 0 0 0,0 0 0 0 0,0 0 0 0 0,-1 0-1 0 0,1 0 1 0 0,0 0 0 0 0,0 0 0 0 0,0 0-1 0 0,0 0 1 0 0,0 0 0 0 0,0 0 0 0 0,0 0 0 0 0,0 0-1 0 0,0 0 1 0 0,0 0 0 0 0,0 0 0 0 0,0 0 0 0 0,0 1-1 0 0,0-1 1 0 0,0 0 0 0 0,0 0 0 0 0,0 0 0 0 0,-1 0-1 0 0,1 0 1 0 0,1 8 1483 0 0,3 9-499 0 0,-2-13-1033 0 0,-1 0 0 0 0,1 0 0 0 0,0 0 0 0 0,0 0 0 0 0,0-1 0 0 0,1 1 0 0 0,-1-1 1 0 0,1 0-1 0 0,3 4 0 0 0,-3-5-489 0 0</inkml:trace>
  <inkml:trace contextRef="#ctx0" brushRef="#br0" timeOffset="7185.91">892 440 12752 0 0,'0'0'280'0'0,"0"0"56"0"0,0 0 16 0 0,0 0 8 0 0,0 0-288 0 0,0 0-72 0 0,0 0 0 0 0,0 0 0 0 0,0 1 0 0 0,1 1-128 0 0,0 0 32 0 0,0 0-5488 0 0</inkml:trace>
  <inkml:trace contextRef="#ctx0" brushRef="#br0" timeOffset="7622.39">1002 581 14368 0 0,'0'0'330'0'0,"0"0"45"0"0,-4-20 1531 0 0,1 5-816 0 0,-1-25-1 0 0,4 36-986 0 0,0 1-1 0 0,0-1 0 0 0,0 0 0 0 0,1 0 1 0 0,-1 0-1 0 0,1 1 0 0 0,0-1 0 0 0,0 0 0 0 0,0 1 1 0 0,1-1-1 0 0,-1 1 0 0 0,4-5 0 0 0,-5 8-95 0 0,0-1 0 0 0,0 1 0 0 0,0-1 0 0 0,1 1-1 0 0,-1 0 1 0 0,0-1 0 0 0,1 1 0 0 0,-1 0 0 0 0,0 0-1 0 0,1-1 1 0 0,-1 1 0 0 0,0 0 0 0 0,1 0 0 0 0,-1-1-1 0 0,1 1 1 0 0,-1 0 0 0 0,0 0 0 0 0,1 0 0 0 0,-1 0-1 0 0,1 0 1 0 0,-1-1 0 0 0,1 1 0 0 0,-1 0 0 0 0,0 0-1 0 0,1 0 1 0 0,-1 0 0 0 0,1 0 0 0 0,0 1 0 0 0,0-1 3 0 0,0 1 1 0 0,0-1 0 0 0,0 1 0 0 0,0-1 0 0 0,0 1-1 0 0,0 0 1 0 0,0-1 0 0 0,-1 1 0 0 0,1 0 0 0 0,0 0-1 0 0,0 1 1 0 0,17 29 70 0 0,-17-28-89 0 0,13 45-2449 0 0,-11-44-4205 0 0</inkml:trace>
  <inkml:trace contextRef="#ctx0" brushRef="#br0" timeOffset="7964.38">1097 384 11488 0 0,'-4'-4'1517'0'0,"5"5"1053"0"0,6 9-840 0 0,46 110-276 0 0,-44-99-3045 0 0,-3-7-4877 0 0,-5-10 1840 0 0</inkml:trace>
  <inkml:trace contextRef="#ctx0" brushRef="#br0" timeOffset="8502.37">1115 490 13136 0 0,'-15'-4'1872'0'0,"14"1"686"0"0,9-2-343 0 0,92-28 2115 0 0,-87 29-5443 0 0,21-12-1 0 0,-19 9-844 0 0,-1 1 423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3:20:52.6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33 7376 0 0,'-5'-8'257'0'0,"-5"-11"992"0"0,10 18-965 0 0,0 1 0 0 0,0 0 0 0 0,-1-1 0 0 0,1 1 0 0 0,0-1 0 0 0,-1 1 0 0 0,1 0 0 0 0,-1-1 0 0 0,1 1 0 0 0,0 0 0 0 0,-1 0 0 0 0,1-1 0 0 0,-1 1 0 0 0,1 0 0 0 0,-1 0 0 0 0,1 0 0 0 0,0-1 0 0 0,-2 1 0 0 0,2 1-203 0 0,0-1-1 0 0,0 0 1 0 0,0 1 0 0 0,-1-1-1 0 0,1 1 1 0 0,0-1-1 0 0,0 1 1 0 0,0-1 0 0 0,0 0-1 0 0,0 1 1 0 0,0-1 0 0 0,0 1-1 0 0,0-1 1 0 0,0 1-1 0 0,0-1 1 0 0,0 1 0 0 0,0-1-1 0 0,0 0 1 0 0,1 1-1 0 0,-1-1 1 0 0,0 1 0 0 0,0-1-1 0 0,1 1 1 0 0,3 12 47 0 0,12 28 881 0 0,12 33-430 0 0,-26-69-547 0 0,1 6-355 0 0,0 0-1 0 0,6 11 0 0 0,-9-22-75 0 0,0 0-167 0 0,0 0-70 0 0,0 0-17 0 0,0 0-53 0 0,0 0-206 0 0,1-1-86 0 0</inkml:trace>
  <inkml:trace contextRef="#ctx0" brushRef="#br0" timeOffset="439.12">12 149 12032 0 0,'-11'0'1429'0'0,"11"0"-782"0"0,13-10 3812 0 0,103-63-3037 0 0,-103 66-2540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2:57:59.0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127 205 8552 0 0,'0'0'190'0'0,"0"0"28"0"0,3-6 298 0 0,2-8-454 0 0,-4 12 274 0 0,-1 0 0 0 0,1 0 0 0 0,-1-1-1 0 0,1 1 1 0 0,-1 0 0 0 0,0 0 0 0 0,0-1-1 0 0,0 1 1 0 0,0 0 0 0 0,0 0-1 0 0,0-1 1 0 0,-1 1 0 0 0,0-3 0 0 0,1 4-273 0 0,-1 1 0 0 0,1-1 0 0 0,0 0 0 0 0,-1 1 0 0 0,1-1 0 0 0,-1 0 1 0 0,1 1-1 0 0,-1-1 0 0 0,1 1 0 0 0,-1-1 0 0 0,0 1 0 0 0,1-1 0 0 0,-1 1 0 0 0,0-1 0 0 0,1 1 1 0 0,-1-1-1 0 0,0 1 0 0 0,1 0 0 0 0,-1 0 0 0 0,0-1 0 0 0,0 1 0 0 0,0 0 0 0 0,1 0 1 0 0,-1 0-1 0 0,0 0 0 0 0,0 0 0 0 0,1 0 0 0 0,-1 0 0 0 0,0 0 0 0 0,0 0 0 0 0,0 0 1 0 0,1 0-1 0 0,-1 0 0 0 0,0 1 0 0 0,0-1 0 0 0,1 0 0 0 0,-1 1 0 0 0,0-1 0 0 0,-1 1 0 0 0,-4 2 91 0 0,-1 1-1 0 0,1 0 0 0 0,0 0 0 0 0,0 1 0 0 0,0-1 0 0 0,0 1 0 0 0,1 1 0 0 0,0-1 1 0 0,0 1-1 0 0,0-1 0 0 0,1 2 0 0 0,0-1 0 0 0,0 0 0 0 0,-4 10 0 0 0,3-7-17 0 0,2 1 0 0 0,-1-1-1 0 0,1 1 1 0 0,0 0 0 0 0,1-1-1 0 0,0 1 1 0 0,1 0 0 0 0,0 1-1 0 0,1-1 1 0 0,0 12 0 0 0,1-18-77 0 0,-1 1 0 0 0,1 0 0 0 0,0-1 0 0 0,0 1 0 0 0,1-1 0 0 0,-1 1 0 0 0,1-1 0 0 0,0 1 0 0 0,0-1 0 0 0,1 0 0 0 0,-1 0 1 0 0,1 0-1 0 0,0-1 0 0 0,0 1 0 0 0,0-1 0 0 0,0 1 0 0 0,1-1 0 0 0,4 4 0 0 0,-3-4 11 0 0,0 0 0 0 0,0-1 0 0 0,1 1 1 0 0,-1-1-1 0 0,1 0 0 0 0,-1-1 0 0 0,1 1 0 0 0,0-1 0 0 0,-1 0 1 0 0,1 0-1 0 0,0-1 0 0 0,0 0 0 0 0,0 0 0 0 0,8-1 0 0 0,-2-1-737 0 0,0 0 0 0 0,0-1 0 0 0,0 0 0 0 0,-1-1 0 0 0,1 0 0 0 0,-1-1-1 0 0,0-1 1 0 0,0 1 0 0 0,-1-2 0 0 0,11-7 0 0 0,-6 3-1330 0 0</inkml:trace>
  <inkml:trace contextRef="#ctx0" brushRef="#br0" timeOffset="761.54">302 32 9760 0 0,'-1'-2'110'0'0,"0"-1"-1"0"0,0 1 1 0 0,0-1 0 0 0,0 0 0 0 0,1 1 0 0 0,-1-4 0 0 0,1-4 3469 0 0,0 10-2823 0 0,0 0-79 0 0,7 18 1748 0 0,3 18-1354 0 0,-1 1 0 0 0,6 62 0 0 0,-11-63-842 0 0,1-1 0 0 0,2 1 0 0 0,13 37 0 0 0,-19-68-463 0 0,1 0 0 0 0,0-1-1 0 0,-1 1 1 0 0,2-1 0 0 0,-1 1-1 0 0,0-1 1 0 0,1 0 0 0 0,0 0-1 0 0,0 0 1 0 0,0 0-1 0 0,1-1 1 0 0,6 6 0 0 0,-4-5-1296 0 0</inkml:trace>
  <inkml:trace contextRef="#ctx0" brushRef="#br0" timeOffset="3153.17">597 261 9296 0 0,'1'-2'209'0'0,"-1"-1"0"0"0,1 1 0 0 0,-1 0 0 0 0,0 0 0 0 0,0-1 1 0 0,0 1-1 0 0,0 0 0 0 0,0-1 0 0 0,0 1 0 0 0,-1 0 0 0 0,1 0 0 0 0,-1-1 1 0 0,1 1-1 0 0,-1 0 0 0 0,0 0 0 0 0,0 0 0 0 0,-2-3 0 0 0,3 5-28 0 0,-1-1-1 0 0,1 0 1 0 0,-1 1-1 0 0,1-1 0 0 0,-1 0 1 0 0,0 1-1 0 0,1-1 1 0 0,-1 1-1 0 0,0-1 0 0 0,0 1 1 0 0,1-1-1 0 0,-1 1 0 0 0,0 0 1 0 0,0-1-1 0 0,0 1 1 0 0,0 0-1 0 0,1 0 0 0 0,-3-1 1 0 0,2 2-57 0 0,-1-1 1 0 0,1 0 0 0 0,-1 0-1 0 0,1 0 1 0 0,0 1-1 0 0,-1-1 1 0 0,1 1 0 0 0,-1-1-1 0 0,1 1 1 0 0,0 0-1 0 0,0-1 1 0 0,-1 1 0 0 0,1 0-1 0 0,-2 1 1 0 0,-2 3 59 0 0,1-1 0 0 0,0 1 0 0 0,0-1 0 0 0,0 1 0 0 0,0 1 0 0 0,1-1 0 0 0,-1 0 0 0 0,1 1 0 0 0,1 0 0 0 0,-1-1 0 0 0,1 1 0 0 0,0 0 0 0 0,0 0 0 0 0,1 1 1 0 0,0-1-1 0 0,0 0 0 0 0,0 0 0 0 0,1 1 0 0 0,0-1 0 0 0,0 0 0 0 0,1 1 0 0 0,0-1 0 0 0,2 12 0 0 0,-2-16-163 0 0,0 0-1 0 0,0 0 1 0 0,-1 0-1 0 0,1 0 1 0 0,0-1 0 0 0,1 1-1 0 0,-1 0 1 0 0,0 0 0 0 0,0-1-1 0 0,1 1 1 0 0,-1-1-1 0 0,1 1 1 0 0,-1-1 0 0 0,1 1-1 0 0,0-1 1 0 0,0 0-1 0 0,0 0 1 0 0,-1 0 0 0 0,1 0-1 0 0,0 0 1 0 0,0 0 0 0 0,0-1-1 0 0,0 1 1 0 0,0-1-1 0 0,1 1 1 0 0,-1-1 0 0 0,0 0-1 0 0,0 0 1 0 0,0 1 0 0 0,0-2-1 0 0,0 1 1 0 0,1 0-1 0 0,-1 0 1 0 0,3-2 0 0 0,0 1 23 0 0,0 0 1 0 0,0-1-1 0 0,-1 0 1 0 0,1 0-1 0 0,0 0 1 0 0,-1-1-1 0 0,1 1 1 0 0,-1-1 0 0 0,0 0-1 0 0,0-1 1 0 0,0 1-1 0 0,0-1 1 0 0,4-5-1 0 0,11-16-61 0 0,-19 25-63 0 0,10 19 297 0 0,-9-16-159 0 0,0 0 0 0 0,0 0 0 0 0,1 0 0 0 0,-1 0 0 0 0,1 0 1 0 0,-1-1-1 0 0,1 1 0 0 0,3 3 0 0 0,-4-4-235 0 0,1-1 0 0 0,-1 1 0 0 0,0-1 0 0 0,1 0 0 0 0,-1 1 0 0 0,1-1 0 0 0,-1 0 0 0 0,1 0 0 0 0,0 0 0 0 0,-1 0 0 0 0,1 0 0 0 0,0 0 0 0 0,0 0 0 0 0,0-1 0 0 0,0 1 0 0 0,2 0 0 0 0,1-2-1289 0 0</inkml:trace>
  <inkml:trace contextRef="#ctx0" brushRef="#br0" timeOffset="3154.17">882 199 9104 0 0,'10'-15'741'0'0,"-19"21"5652"0"0,-11 9-4432 0 0,-35 31-1 0 0,31-20-1178 0 0,26-25-771 0 0,0-1-1 0 0,0 1 1 0 0,-1-1 0 0 0,1 0 0 0 0,0 0 0 0 0,0 0 0 0 0,-1 0 0 0 0,1 0 0 0 0,0 0-1 0 0,0 0 1 0 0,0 0 0 0 0,-1-1 0 0 0,1 1 0 0 0,0-1 0 0 0,1 0 0 0 0,4-1 1 0 0,1 1 52 0 0,0 1 0 0 0,0-1 0 0 0,0 1-1 0 0,0 1 1 0 0,-1-1 0 0 0,1 2-1 0 0,0-1 1 0 0,0 1 0 0 0,12 4 0 0 0,-18-5 17 0 0,1 0 0 0 0,-1 0 0 0 0,0 0 0 0 0,0 0 0 0 0,1 0 0 0 0,-1 1 0 0 0,0-1 0 0 0,0 1 0 0 0,-1-1 0 0 0,1 1 0 0 0,0 0 0 0 0,0 0 0 0 0,-1 0 0 0 0,1 0 0 0 0,-1 0 0 0 0,0 0 0 0 0,1 0 0 0 0,-1 0 0 0 0,0 1 0 0 0,0-1 0 0 0,-1 0 0 0 0,1 1 0 0 0,0-1 0 0 0,-1 1 0 0 0,1-1 0 0 0,-1 1 0 0 0,0-1 0 0 0,0 1 0 0 0,0-1 0 0 0,0 1 0 0 0,0-1 0 0 0,-1 0 0 0 0,0 6 0 0 0,-1-1 104 0 0,0-1 1 0 0,-1 1-1 0 0,1 0 0 0 0,-7 9 0 0 0,8-13-155 0 0,-1 0-1 0 0,0 0 1 0 0,0-1-1 0 0,0 1 1 0 0,0-1-1 0 0,-1 1 1 0 0,1-1-1 0 0,-1 0 1 0 0,1 0-1 0 0,-1 0 1 0 0,-5 3-1 0 0,8-5-60 0 0,0 0-1 0 0,0 0 1 0 0,0 0 0 0 0,0 1-1 0 0,0-1 1 0 0,-1 0-1 0 0,1 0 1 0 0,0 0-1 0 0,0 0 1 0 0,0 0 0 0 0,0 0-1 0 0,0 0 1 0 0,-1 0-1 0 0,1 0 1 0 0,0 0 0 0 0,0 0-1 0 0,0 0 1 0 0,0 0-1 0 0,-1 0 1 0 0,1 0-1 0 0,0 0 1 0 0,0 0 0 0 0,0 0-1 0 0,0 0 1 0 0,0 0-1 0 0,-1 0 1 0 0,1 0 0 0 0,0-1-1 0 0,0 1 1 0 0,0 0-1 0 0,0 0 1 0 0,0 0-1 0 0,0 0 1 0 0,-1 0 0 0 0,1 0-1 0 0,0 0 1 0 0,0 0-1 0 0,0-1 1 0 0,0 1 0 0 0,0 0-1 0 0,0 0 1 0 0,0 0-1 0 0,0 0 1 0 0,0 0-1 0 0,0-1 1 0 0,0 1 0 0 0,0 0-1 0 0,0 0 1 0 0,-1 0-1 0 0,1 0 1 0 0,0 0 0 0 0,0-1-1 0 0,0 1 1 0 0,0 0-1 0 0,1 0 1 0 0,-1 0-1 0 0,0-1 1 0 0,1-6-7089 0 0,2 2-153 0 0</inkml:trace>
  <inkml:trace contextRef="#ctx0" brushRef="#br0" timeOffset="6159.45">1142 220 11256 0 0,'7'-12'1240'0'0,"-7"12"-1162"0"0,0-1 1 0 0,0 1 0 0 0,0 0-1 0 0,0 0 1 0 0,0-1-1 0 0,0 1 1 0 0,0 0 0 0 0,0-1-1 0 0,0 1 1 0 0,0 0 0 0 0,0 0-1 0 0,0-1 1 0 0,0 1 0 0 0,0 0-1 0 0,0 0 1 0 0,0-1-1 0 0,0 1 1 0 0,0 0 0 0 0,-1 0-1 0 0,1-1 1 0 0,0 1 0 0 0,0 0-1 0 0,0 0 1 0 0,0 0 0 0 0,-1 0-1 0 0,1-1 1 0 0,0 1-1 0 0,0 0 1 0 0,-1 0 0 0 0,1 0-1 0 0,0 0 1 0 0,0-1 0 0 0,0 1-1 0 0,-1 0 1 0 0,1 0 0 0 0,0 0-1 0 0,-1 0 1 0 0,1 0-1 0 0,0 0 1 0 0,0 0 0 0 0,-1 0-1 0 0,1 0 1 0 0,0 0 0 0 0,0 0-1 0 0,-1 0 1 0 0,1 0 0 0 0,-1 0-1 0 0,-13 2 72 0 0,13-2 93 0 0,-14 3 524 0 0,0 1-1 0 0,0 0 1 0 0,0 1-1 0 0,-18 8 0 0 0,25-6-545 0 0,8-7-215 0 0,-1 0 0 0 0,1 1 0 0 0,0-1 0 0 0,-1 0 0 0 0,1 1 0 0 0,0-1 0 0 0,0 0 0 0 0,-1 1 0 0 0,1-1 0 0 0,0 0 0 0 0,0 1 0 0 0,0-1 0 0 0,-1 1-1 0 0,1-1 1 0 0,0 0 0 0 0,0 1 0 0 0,0-1 0 0 0,0 1 0 0 0,0-1 0 0 0,0 0 0 0 0,0 1 0 0 0,0-1 0 0 0,0 1 0 0 0,0-1 0 0 0,0 1 0 0 0,0-1 0 0 0,0 0 0 0 0,0 1 0 0 0,0-1 0 0 0,1 1 0 0 0,0 0-9 0 0,0 0 0 0 0,0 0 1 0 0,0 0-1 0 0,1 0 0 0 0,-1-1 1 0 0,0 1-1 0 0,0 0 0 0 0,1-1 1 0 0,-1 1-1 0 0,1-1 0 0 0,-1 0 1 0 0,0 1-1 0 0,1-1 0 0 0,-1 0 1 0 0,1 0-1 0 0,1 0 0 0 0,2 1-5 0 0,6 1 39 0 0,10 1 550 0 0,33 11 1 0 0,-48-12-494 0 0,-1 0 0 0 0,0 0 0 0 0,0 0 1 0 0,0 1-1 0 0,0-1 0 0 0,-1 1 0 0 0,1 0 0 0 0,-1 1 1 0 0,1-1-1 0 0,-1 1 0 0 0,6 7 0 0 0,-9-9-55 0 0,0-1 1 0 0,0 1-1 0 0,0-1 0 0 0,0 1 0 0 0,0-1 0 0 0,0 1 1 0 0,-1 0-1 0 0,1-1 0 0 0,-1 1 0 0 0,1 0 0 0 0,-1-1 1 0 0,0 1-1 0 0,1 0 0 0 0,-1 0 0 0 0,0 0 0 0 0,0-1 1 0 0,0 1-1 0 0,-1 0 0 0 0,1 0 0 0 0,-1 2 0 0 0,0-1 95 0 0,0-1 0 0 0,0 1 0 0 0,-1 0 0 0 0,0-1-1 0 0,1 1 1 0 0,-1 0 0 0 0,0-1 0 0 0,0 0 0 0 0,0 0-1 0 0,-5 4 1 0 0,-1 1 206 0 0,-1-1 1 0 0,0 0-1 0 0,0-1 0 0 0,-1 0 0 0 0,-18 6 0 0 0,26-10-341 0 0,-18 4-182 0 0,20-4 179 0 0,-1-1 1 0 0,0 0-1 0 0,1 0 1 0 0,-1 0-1 0 0,0 0 1 0 0,1 0-1 0 0,-1 0 1 0 0,0 0-1 0 0,1 0 1 0 0,-1 0 0 0 0,0 0-1 0 0,0 0 1 0 0,1 0-1 0 0,-1-1 1 0 0,0 1-1 0 0,1 0 1 0 0,-1 0-1 0 0,1-1 1 0 0,-1 1-1 0 0,0 0 1 0 0,1-1-1 0 0,-1 1 1 0 0,0-2-1 0 0,1 2-170 0 0,0 0-1 0 0,1-1 1 0 0,-1 1 0 0 0,0-1-1 0 0,0 1 1 0 0,1-1 0 0 0,-1 1-1 0 0,0 0 1 0 0,1-1 0 0 0,-1 1-1 0 0,0-1 1 0 0,1 1 0 0 0,-1 0-1 0 0,1 0 1 0 0,-1-1 0 0 0,0 1-1 0 0,1 0 1 0 0,-1 0-1 0 0,1-1 1 0 0,-1 1 0 0 0,1 0-1 0 0,-1 0 1 0 0,1 0 0 0 0,-1 0-1 0 0,1 0 1 0 0,6-2-1451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3:20:39.4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68 274 8840 0 0,'0'0'400'0'0,"0"0"0"0"0,0 0-230 0 0,9 18 832 0 0,23 36 428 0 0,-32-54-1371 0 0,0 0 26 0 0,0 0 25 0 0,0 0 162 0 0,0 0 72 0 0,0 0 9 0 0,0 0-16 0 0,-14-8 758 0 0,3-6-702 0 0,0 0-1 0 0,2 0 1 0 0,-11-19 0 0 0,-6-21 50 0 0,23 47-326 0 0,0 0 0 0 0,0 0 0 0 0,1-1 0 0 0,0 1 0 0 0,0-1 0 0 0,-1-10 0 0 0,3 15-61 0 0,0-1 1 0 0,0 1 0 0 0,0-1-1 0 0,1 1 1 0 0,-1-1 0 0 0,1 1 0 0 0,0-1-1 0 0,0 1 1 0 0,0 0 0 0 0,0 0 0 0 0,1-1-1 0 0,-1 1 1 0 0,1 0 0 0 0,0 0 0 0 0,0 1-1 0 0,3-5 1 0 0,3-3 6 0 0,1 1 0 0 0,0 1 0 0 0,19-14 0 0 0,-24 19-113 0 0,0 1 0 0 0,0-1 0 0 0,-1 1 0 0 0,1 0-1 0 0,0 1 1 0 0,1-1 0 0 0,-1 1 0 0 0,0 0 0 0 0,0 0 0 0 0,1 0 0 0 0,-1 0 0 0 0,0 1-1 0 0,1 0 1 0 0,7 0 0 0 0,-7 1-482 0 0,0 2-19 0 0</inkml:trace>
  <inkml:trace contextRef="#ctx0" brushRef="#br0" timeOffset="404.06">87 205 8448 0 0,'0'0'182'0'0,"0"0"116"0"0,0 0 376 0 0,18-7 4496 0 0,-12 3-4972 0 0,-1-1 1 0 0,1 1 0 0 0,0 0 0 0 0,12-5 0 0 0,-16 8-517 0 0</inkml:trace>
  <inkml:trace contextRef="#ctx0" brushRef="#br0" timeOffset="809.4">105 331 8296 0 0,'0'0'304'0'0,"0"0"-68"0"0,0 0 473 0 0,4 3 3150 0 0,5 2-2274 0 0,-5-6-1382 0 0,0 0 0 0 0,0 1-1 0 0,-1-1 1 0 0,1 0 0 0 0,-1-1 0 0 0,1 1 0 0 0,-1-1 0 0 0,1 1-1 0 0,-1-1 1 0 0,6-4 0 0 0,-5 3-348 0 0,1 0 0 0 0,0 0 0 0 0,0 1 0 0 0,10-4 0 0 0,-9 5-78 0 0</inkml:trace>
  <inkml:trace contextRef="#ctx0" brushRef="#br0" timeOffset="1649.47">276 212 6408 0 0,'0'0'134'0'0,"10"16"518"0"0,-6-11 66 0 0,-1 1 0 0 0,0-1 0 0 0,0 1 0 0 0,0 0 0 0 0,-1 0 0 0 0,3 10 0 0 0,-10-42 3796 0 0,4 18-4349 0 0,1 0 0 0 0,0 0 0 0 0,0 0-1 0 0,0 0 1 0 0,1-1 0 0 0,0 1-1 0 0,0 0 1 0 0,4-10 0 0 0,-5 18-145 0 0,0-1 1 0 0,0 1 0 0 0,0-1 0 0 0,1 1-1 0 0,-1 0 1 0 0,0-1 0 0 0,0 1 0 0 0,1-1-1 0 0,-1 1 1 0 0,0-1 0 0 0,0 1-1 0 0,1 0 1 0 0,-1-1 0 0 0,0 1 0 0 0,1 0-1 0 0,-1-1 1 0 0,1 1 0 0 0,-1 0-1 0 0,0-1 1 0 0,1 1 0 0 0,-1 0 0 0 0,1 0-1 0 0,-1 0 1 0 0,1-1 0 0 0,-1 1-1 0 0,0 0 1 0 0,1 0 0 0 0,-1 0 0 0 0,1 0-1 0 0,0 0 1 0 0,0 0-17 0 0,1 1-1 0 0,-1-1 1 0 0,0 1-1 0 0,0-1 1 0 0,0 1-1 0 0,0-1 1 0 0,0 1-1 0 0,0 0 1 0 0,-1-1-1 0 0,1 1 1 0 0,0 0-1 0 0,1 1 1 0 0,17 26 42 0 0,0 18-1575 0 0,-17-43 1050 0 0</inkml:trace>
  <inkml:trace contextRef="#ctx0" brushRef="#br0" timeOffset="2033.06">375 1 10912 0 0,'25'47'5166'0'0,"-15"-25"-5130"0"0,2 0-1 0 0,19 27 1 0 0,-15-31-202 0 0,-12-13-239 0 0,1 0 1 0 0,-1-1-1 0 0,0 1 1 0 0,-1 1-1 0 0,0-1 1 0 0,4 8 0 0 0,-5-6-496 0 0</inkml:trace>
  <inkml:trace contextRef="#ctx0" brushRef="#br0" timeOffset="2416.78">407 184 13448 0 0,'0'0'613'0'0,"1"-5"302"0"0,3-6 514 0 0,0 7-1140 0 0,1 1 0 0 0,-1-1 0 0 0,1 1 0 0 0,0 0 0 0 0,0 1 0 0 0,0-1 0 0 0,0 1 0 0 0,0 0 0 0 0,0 0 0 0 0,1 0 0 0 0,6 0-1 0 0,24-10-1227 0 0,-34 10-299 0 0</inkml:trace>
  <inkml:trace contextRef="#ctx0" brushRef="#br0" timeOffset="2417.78">583 190 13288 0 0,'-6'-15'677'0'0,"4"11"-404"0"0,0 1 0 0 0,1 0 0 0 0,-1-1 0 0 0,1 1 0 0 0,0-1 1 0 0,0 1-1 0 0,1-1 0 0 0,-1 1 0 0 0,1-1 0 0 0,0 0 1 0 0,0 1-1 0 0,0-1 0 0 0,0 0 0 0 0,0 1 0 0 0,2-5 0 0 0,-1 5-293 0 0,3-1-3014 0 0,-1 3 1529 0 0</inkml:trace>
  <inkml:trace contextRef="#ctx0" brushRef="#br0" timeOffset="2985.3">625 118 11072 0 0,'0'0'324'0'0,"0"0"-3"0"0,10 19 2311 0 0,-6-17-2573 0 0,-1 0 1 0 0,0-1 0 0 0,1 0-1 0 0,-1 1 1 0 0,1-1-1 0 0,-1 0 1 0 0,1-1-1 0 0,0 1 1 0 0,-1-1-1 0 0,1 1 1 0 0,0-1 0 0 0,-1 0-1 0 0,1-1 1 0 0,0 1-1 0 0,-1-1 1 0 0,1 1-1 0 0,-1-1 1 0 0,1 0-1 0 0,0 0 1 0 0,-1-1 0 0 0,0 1-1 0 0,1-1 1 0 0,-1 1-1 0 0,0-1 1 0 0,0 0-1 0 0,4-3 1 0 0,-2-2-947 0 0,2 1 925 0 0,-7 7-4 0 0,1-1 0 0 0,-1 0 0 0 0,1 0 1 0 0,-1 0-1 0 0,1 0 0 0 0,-1 1 0 0 0,1-1 1 0 0,-1 0-1 0 0,1 1 0 0 0,-1-1 0 0 0,1 0 1 0 0,-1 1-1 0 0,0-1 0 0 0,1 0 0 0 0,-1 1 0 0 0,0-1 1 0 0,1 1-1 0 0,-1-1 0 0 0,0 1 0 0 0,1-1 1 0 0,-1 2-1 0 0,13 17 138 0 0,-5-10 66 0 0,-2 1 0 0 0,1 0 0 0 0,-1 0 0 0 0,-1 0 0 0 0,0 1 0 0 0,0 0 0 0 0,-1 0 0 0 0,4 17 0 0 0,-7-21-181 0 0,3 30 10 0 0,-4-35-17 0 0,0 1 0 0 0,0-1 0 0 0,-1 0 0 0 0,1 1 0 0 0,-1-1 0 0 0,1 0 0 0 0,-1 0 0 0 0,0 0 0 0 0,0 1 0 0 0,0-1 0 0 0,0 0 0 0 0,0 0 0 0 0,-3 3 0 0 0,3-4 67 0 0,0 1 0 0 0,-1-1 0 0 0,1 0 0 0 0,-1 0-1 0 0,1 0 1 0 0,-1 0 0 0 0,1-1 0 0 0,-1 1-1 0 0,0 0 1 0 0,1-1 0 0 0,-1 1 0 0 0,0-1-1 0 0,1 1 1 0 0,-1-1 0 0 0,0 0 0 0 0,0 0 0 0 0,-3 0-1 0 0,5 0-72 0 0,-1 0 0 0 0,0 0-1 0 0,1 0 1 0 0,-1 0 0 0 0,0 0 0 0 0,0-1-1 0 0,1 1 1 0 0,-1 0 0 0 0,1 0-1 0 0,-1-1 1 0 0,0 1 0 0 0,1 0-1 0 0,-1-1 1 0 0,0 1 0 0 0,1 0-1 0 0,-1-1 1 0 0,1 1 0 0 0,-1-1 0 0 0,1 1-1 0 0,-1-1 1 0 0,1 1 0 0 0,0-1-1 0 0,-1 0 1 0 0,1 1 0 0 0,0-1-1 0 0,-1 1 1 0 0,1-1 0 0 0,0 0-1 0 0,0 1 1 0 0,-1-1 0 0 0,1 0 0 0 0,0 1-1 0 0,0-1 1 0 0,0 0 0 0 0,0 0-1 0 0,0 1 1 0 0,0-1 0 0 0,0 0-1 0 0,0 1 1 0 0,0-1 0 0 0,0 0 0 0 0,0 1-1 0 0,1-1 1 0 0,-1 0 0 0 0,1 0-1 0 0,2-8-172 0 0,0 0 0 0 0,0 0 0 0 0,1 0 0 0 0,7-10 0 0 0,-9 16 39 0 0,0 0 0 0 0,0 0 0 0 0,1 0 0 0 0,-1 0 0 0 0,0 0 0 0 0,1 1 0 0 0,0-1 0 0 0,0 1 0 0 0,0 0 0 0 0,0 0 1 0 0,0 0-1 0 0,0 0 0 0 0,0 1 0 0 0,6-3 0 0 0,-1 2-1388 0 0</inkml:trace>
  <inkml:trace contextRef="#ctx0" brushRef="#br0" timeOffset="4849.53">136 597 7920 0 0,'0'0'362'0'0,"0"0"-11"0"0,5 15 218 0 0,31 54 2411 0 0,2 5-3234 0 0,-38-74 201 0 0,0 0 1 0 0,0 1-1 0 0,0-1 1 0 0,1 0 0 0 0,-1 1-1 0 0,0-1 1 0 0,0 1-1 0 0,0-1 1 0 0,0 0 0 0 0,0 1-1 0 0,0-1 1 0 0,0 1-1 0 0,0-1 1 0 0,0 0 0 0 0,0 1-1 0 0,0-1 1 0 0,0 1-1 0 0,0-1 1 0 0,0 1 0 0 0,0-1-1 0 0,0 0 1 0 0,0 1-1 0 0,-8 1-733 0 0,6-3 642 0 0,1 1 0 0 0,-1-1 0 0 0,0 1 0 0 0,1-1-1 0 0,-1 0 1 0 0,0 0 0 0 0,1 0 0 0 0,-1 0 0 0 0,-2-2-1 0 0,-1-2-53 0 0,-47-55-89 0 0,47 53 681 0 0,0-1 0 0 0,0 0 0 0 0,0 0 0 0 0,1-1 0 0 0,1 1 1 0 0,-5-15-1 0 0,7 19-119 0 0,0 0 1 0 0,0 0-1 0 0,1-1 1 0 0,0 1-1 0 0,0 0 1 0 0,0 0-1 0 0,0-1 1 0 0,1 1-1 0 0,0 0 1 0 0,0 0 0 0 0,0 0-1 0 0,0 0 1 0 0,0 0-1 0 0,1 0 1 0 0,3-6-1 0 0,-4 8-239 0 0,0 0-1 0 0,1 0 0 0 0,-1 0 1 0 0,1 0-1 0 0,-1 0 1 0 0,1 0-1 0 0,0 1 0 0 0,0-1 1 0 0,0 0-1 0 0,0 1 1 0 0,0 0-1 0 0,0-1 0 0 0,0 1 1 0 0,0 0-1 0 0,0 0 1 0 0,1 0-1 0 0,-1 0 0 0 0,1 1 1 0 0,-1-1-1 0 0,0 0 1 0 0,1 1-1 0 0,-1 0 0 0 0,1 0 1 0 0,-1 0-1 0 0,1 0 1 0 0,-1 0-1 0 0,4 1 1 0 0,-2-1-39 0 0,-1 1 0 0 0,1 0 0 0 0,-1 0 0 0 0,1 0 0 0 0,-1 0 1 0 0,0 0-1 0 0,1 1 0 0 0,-1 0 0 0 0,0-1 0 0 0,0 1 0 0 0,0 1 1 0 0,0-1-1 0 0,0 0 0 0 0,-1 1 0 0 0,1-1 0 0 0,-1 1 1 0 0,0 0-1 0 0,1 0 0 0 0,-1 0 0 0 0,0 0 0 0 0,-1 0 0 0 0,1 0 1 0 0,-1 0-1 0 0,1 1 0 0 0,-1-1 0 0 0,0 1 0 0 0,0-1 0 0 0,0 1 1 0 0,-1-1-1 0 0,1 1 0 0 0,-1-1 0 0 0,0 1 0 0 0,0 5 1 0 0,-1-5 6 0 0,0 0 1 0 0,0 1 0 0 0,0-1 0 0 0,0 0 0 0 0,-1 1 0 0 0,1-1 0 0 0,-1 0 0 0 0,0 0 0 0 0,-3 3 0 0 0,-26 32 200 0 0,21-28-161 0 0,2 2-321 0 0,6-11 64 0 0</inkml:trace>
  <inkml:trace contextRef="#ctx0" brushRef="#br0" timeOffset="5452.79">291 656 10608 0 0,'-12'13'5270'0'0,"12"-11"-5239"0"0,0 0 1 0 0,0 0-1 0 0,0 0 0 0 0,1 0 0 0 0,-1 0 0 0 0,0 0 1 0 0,1 0-1 0 0,-1 0 0 0 0,1 0 0 0 0,0 0 0 0 0,0 0 0 0 0,0-1 1 0 0,0 1-1 0 0,0 0 0 0 0,0 0 0 0 0,0-1 0 0 0,0 1 1 0 0,1-1-1 0 0,-1 1 0 0 0,0-1 0 0 0,1 0 0 0 0,0 0 1 0 0,-1 1-1 0 0,1-1 0 0 0,0 0 0 0 0,-1 0 0 0 0,1 0 1 0 0,0-1-1 0 0,0 1 0 0 0,0 0 0 0 0,0-1 0 0 0,0 1 1 0 0,0-1-1 0 0,-1 0 0 0 0,1 0 0 0 0,0 1 0 0 0,3-1 0 0 0,6-1-31 0 0,12-3 0 0 0,-22 4 0 0 0,0-1 0 0 0,-1 1 0 0 0,1 0 0 0 0,0-1 0 0 0,-1 1 0 0 0,1 0 0 0 0,0-1 0 0 0,-1 1 0 0 0,1-1 0 0 0,-1 1 0 0 0,1-1 0 0 0,-1 0 0 0 0,1 1 0 0 0,-1-1 0 0 0,0 1 0 0 0,1-1 0 0 0,-1 0 0 0 0,1 0 0 0 0,-1 1 0 0 0,0-1 0 0 0,0 0 0 0 0,0 1 0 0 0,1-1 0 0 0,-1 0 0 0 0,0 0 0 0 0,0 1 0 0 0,0-3 0 0 0,0-3 22 0 0,0-4 211 0 0,0 1-1 0 0,-1-1 1 0 0,-3-16 0 0 0,4 24-196 0 0,0 0 0 0 0,-1 0 0 0 0,1 1 1 0 0,-1-1-1 0 0,0 0 0 0 0,1 0 0 0 0,-1 1 0 0 0,0-1 0 0 0,0 0 1 0 0,0 1-1 0 0,0-1 0 0 0,-1 1 0 0 0,1-1 0 0 0,0 1 0 0 0,-1 0 1 0 0,1 0-1 0 0,-1-1 0 0 0,1 1 0 0 0,-1 0 0 0 0,1 0 0 0 0,-1 0 0 0 0,0 1 1 0 0,0-1-1 0 0,1 0 0 0 0,-4 0 0 0 0,4 1 42 0 0,-1 0 1 0 0,1 0-1 0 0,-1 0 1 0 0,1 0-1 0 0,-1 0 1 0 0,1 1-1 0 0,-1-1 0 0 0,1 0 1 0 0,0 1-1 0 0,-1 0 1 0 0,1-1-1 0 0,0 1 0 0 0,-1 0 1 0 0,1-1-1 0 0,0 1 1 0 0,0 0-1 0 0,-1 0 0 0 0,1 0 1 0 0,0 0-1 0 0,0 0 1 0 0,0 0-1 0 0,0 0 0 0 0,1 1 1 0 0,-1-1-1 0 0,0 0 1 0 0,0 0-1 0 0,0 3 0 0 0,-1-1-97 0 0,1 0 0 0 0,0 0 0 0 0,0 0 0 0 0,0 0 0 0 0,0 1 0 0 0,0-1 0 0 0,0 0 0 0 0,1 0 0 0 0,0 1 0 0 0,-1-1 0 0 0,2 5 0 0 0,-1-6-247 0 0,1 0 1 0 0,-1 0 0 0 0,1 0-1 0 0,0-1 1 0 0,-1 1 0 0 0,1 0 0 0 0,0 0-1 0 0,0-1 1 0 0,1 1 0 0 0,-1 0-1 0 0,0-1 1 0 0,2 3 0 0 0,2 0-1233 0 0</inkml:trace>
  <inkml:trace contextRef="#ctx0" brushRef="#br0" timeOffset="5843.42">402 618 13416 0 0,'0'0'613'0'0,"0"0"-10"0"0,5 15 1159 0 0,0-9-1647 0 0,-1-1-1 0 0,1 0 1 0 0,8 8-1 0 0,3 2-416 0 0,-11-9 112 0 0</inkml:trace>
  <inkml:trace contextRef="#ctx0" brushRef="#br0" timeOffset="5844.42">432 538 11112 0 0,'-1'0'488'0'0,"-3"0"112"0"0,3 0-480 0 0,1 0-120 0 0,-2 0 0 0 0,2 0 0 0 0,0 0 168 0 0,0 0 16 0 0,0 0 0 0 0,0 0 0 0 0,2 3-408 0 0,-1 0-72 0 0,3 0-24 0 0</inkml:trace>
  <inkml:trace contextRef="#ctx0" brushRef="#br0" timeOffset="6193.95">543 654 13400 0 0,'-3'-8'971'0'0,"-1"-1"1"0"0,1 1 0 0 0,-3-12 0 0 0,5 17-689 0 0,1 0 0 0 0,-1-1 0 0 0,1 1 0 0 0,-1 0 0 0 0,1 0 1 0 0,0-1-1 0 0,0 1 0 0 0,1 0 0 0 0,-1-1 0 0 0,1 1 0 0 0,-1 0 0 0 0,2-4 0 0 0,-1 6-265 0 0,-1 0-1 0 0,0 0 0 0 0,1 1 0 0 0,-1-1 0 0 0,0 0 1 0 0,1 1-1 0 0,-1-1 0 0 0,1 1 0 0 0,-1-1 0 0 0,1 0 0 0 0,-1 1 1 0 0,1-1-1 0 0,0 1 0 0 0,-1 0 0 0 0,1-1 0 0 0,0 1 1 0 0,-1-1-1 0 0,1 1 0 0 0,0 0 0 0 0,-1-1 0 0 0,1 1 1 0 0,0 0-1 0 0,0 0 0 0 0,-1 0 0 0 0,1 0 0 0 0,0 0 1 0 0,0 0-1 0 0,-1 0 0 0 0,1 0 0 0 0,0 0 0 0 0,0 0 1 0 0,0 0-1 0 0,-1 0 0 0 0,1 0 0 0 0,0 0 0 0 0,0 1 0 0 0,-1-1 1 0 0,1 0-1 0 0,0 1 0 0 0,-1-1 0 0 0,1 0 0 0 0,0 1 1 0 0,-1-1-1 0 0,1 1 0 0 0,-1-1 0 0 0,1 1 0 0 0,3 2-165 0 0,-1 0 0 0 0,0 0-1 0 0,0 0 1 0 0,-1 0 0 0 0,1 0-1 0 0,-1 0 1 0 0,3 4 0 0 0,0 1-1307 0 0,-1 0 0 0 0,12 12 1 0 0,-12-14-19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3:20:34.4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57 7376 0 0,'-5'3'502'0'0,"0"0"1"0"0,1 0-1 0 0,-1 0 0 0 0,-5 5 1 0 0,9-7 286 0 0,1-1 90 0 0,0 0 38 0 0,0 0 10 0 0,0 0-51 0 0,0 0-218 0 0,2-2-402 0 0,0 0-1 0 0,0 1 0 0 0,0-1 1 0 0,0 1-1 0 0,0 0 1 0 0,0 0-1 0 0,3-2 1 0 0,0 1-45 0 0,22-14 254 0 0,38-15-1 0 0,-44 22-585 0 0,-13 6-175 0 0,0 0-22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3:13:19.2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1 352 7376 0 0,'0'4'40'0'0,"0"0"-1"0"0,0 1 1 0 0,0-1 0 0 0,1 0 0 0 0,-1 0 0 0 0,1 0 0 0 0,0 0 0 0 0,2 7-1 0 0,16 33 490 0 0,-12-30 162 0 0,97 181 4225 0 0,-102-204-4177 0 0,-4-9-596 0 0,-44-107-57 0 0,-3-12-208 0 0,47 131 189 0 0,1 0 1 0 0,0 0 0 0 0,0 0-1 0 0,0 0 1 0 0,1 0 0 0 0,0 0-1 0 0,0 0 1 0 0,1 0 0 0 0,0 0-1 0 0,0 0 1 0 0,0 0 0 0 0,0 0-1 0 0,1 0 1 0 0,0 1 0 0 0,5-10-1 0 0,-5 12-41 0 0,0-1 0 0 0,0 0 0 0 0,1 1 1 0 0,0 0-1 0 0,-1 0 0 0 0,1-1 0 0 0,0 2 0 0 0,0-1 0 0 0,1 0 0 0 0,-1 1 0 0 0,1-1 0 0 0,-1 1 0 0 0,1 0 0 0 0,0 0 0 0 0,-1 0 0 0 0,1 1 0 0 0,0 0 0 0 0,0-1 0 0 0,1 1 0 0 0,-1 1 0 0 0,0-1 0 0 0,0 0 0 0 0,7 1 0 0 0,-8 0-4 0 0,0 0-1 0 0,0 0 1 0 0,0 1-1 0 0,0-1 1 0 0,0 1-1 0 0,0-1 1 0 0,-1 1-1 0 0,1 0 1 0 0,0 0-1 0 0,0 0 1 0 0,0 1-1 0 0,-1-1 0 0 0,1 1 1 0 0,-1-1-1 0 0,1 1 1 0 0,-1 0-1 0 0,0 0 1 0 0,1 0-1 0 0,-1 0 1 0 0,0 1-1 0 0,-1-1 1 0 0,1 0-1 0 0,0 1 0 0 0,0-1 1 0 0,-1 1-1 0 0,2 4 1 0 0,-1-2 38 0 0,-1 0 0 0 0,1 0 1 0 0,-1 0-1 0 0,-1 0 0 0 0,1 0 1 0 0,-1 0-1 0 0,1 0 0 0 0,-1 0 0 0 0,-1 0 1 0 0,1 0-1 0 0,-1 0 0 0 0,0 0 1 0 0,0 0-1 0 0,0 0 0 0 0,-3 6 0 0 0,-1-2 89 0 0,1 0 0 0 0,-1-1-1 0 0,0 0 1 0 0,-1 1-1 0 0,0-2 1 0 0,0 1-1 0 0,-11 9 1 0 0,-6 4 31 0 0,-26 17 0 0 0,40-32-166 0 0,2 0-130 0 0,2 0-11 0 0</inkml:trace>
  <inkml:trace contextRef="#ctx0" brushRef="#br0" timeOffset="367.44">270 486 11696 0 0,'0'0'250'0'0,"0"0"4"0"0,3-12 1455 0 0,17-16 1291 0 0,-16 22-2793 0 0,0 0 0 0 0,0 0 0 0 0,0 1 0 0 0,9-9-1 0 0,30-27 449 0 0,-39 36-621 0 0,1 0 1 0 0,-1-1-1 0 0,0 1 1 0 0,-1-1-1 0 0,1 1 1 0 0,4-13-1 0 0,-8 18-29 0 0,1-1 0 0 0,-1 0 0 0 0,0 0 0 0 0,1 1 0 0 0,-1-1 0 0 0,0 0 0 0 0,0 0 0 0 0,1 0-1 0 0,-1 1 1 0 0,0-1 0 0 0,0 0 0 0 0,0 0 0 0 0,0 0 0 0 0,0 0 0 0 0,0 1 0 0 0,0-1 0 0 0,-1 0 0 0 0,1 0-1 0 0,0 0 1 0 0,0 1 0 0 0,-1-1 0 0 0,1 0 0 0 0,0 0 0 0 0,-1 0 0 0 0,1 1 0 0 0,0-1 0 0 0,-1 0 0 0 0,1 1-1 0 0,-1-1 1 0 0,0 1 0 0 0,1-1 0 0 0,-1 0 0 0 0,1 1 0 0 0,-1-1 0 0 0,0 1 0 0 0,0-1 0 0 0,1 1-1 0 0,-1 0 1 0 0,0-1 0 0 0,0 1 0 0 0,1 0 0 0 0,-1 0 0 0 0,0-1 0 0 0,0 1 0 0 0,0 0 0 0 0,1 0 0 0 0,-3 0-1 0 0,0 0-3 0 0,0 0-1 0 0,0 0 1 0 0,0 0-1 0 0,0 0 0 0 0,0 1 1 0 0,0-1-1 0 0,0 1 1 0 0,0 0-1 0 0,0 0 0 0 0,0 0 1 0 0,0 1-1 0 0,-2 1 0 0 0,-2 2 59 0 0,0 1-1 0 0,1 0 0 0 0,0 0 0 0 0,0 1 0 0 0,0 0 0 0 0,1 0 0 0 0,0 0 0 0 0,1 1 0 0 0,0 0 0 0 0,0 0 1 0 0,0 0-1 0 0,1 0 0 0 0,0 0 0 0 0,1 1 0 0 0,0-1 0 0 0,0 1 0 0 0,0 0 0 0 0,1 12 0 0 0,1-18-21 0 0,0 1 0 0 0,1 0 0 0 0,0-1 0 0 0,0 1 0 0 0,0 0 0 0 0,0-1 0 0 0,0 0 0 0 0,1 1 0 0 0,-1-1 0 0 0,1 1 0 0 0,0-1 0 0 0,0 0 0 0 0,0 0 0 0 0,0 0 0 0 0,1-1 0 0 0,4 5 0 0 0,-2-2-76 0 0,0-1 0 0 0,0 0 0 0 0,0-1 0 0 0,0 1 0 0 0,1-1 0 0 0,0 0 0 0 0,-1-1 0 0 0,12 4 0 0 0,-2-3-167 0 0</inkml:trace>
  <inkml:trace contextRef="#ctx0" brushRef="#br0" timeOffset="754.42">578 554 11648 0 0,'-3'-2'232'0'0,"0"0"0"0"0,0 0 0 0 0,0-1 0 0 0,0 1 0 0 0,0-1 0 0 0,1 1 1 0 0,-1-1-1 0 0,1 0 0 0 0,0 0 0 0 0,0 0 0 0 0,0 0 0 0 0,0-1 0 0 0,0 1 1 0 0,1 0-1 0 0,-1-1 0 0 0,0-4 0 0 0,-3-7 700 0 0,1 0 1 0 0,-3-25-1 0 0,3 13-538 0 0,1 9 119 0 0,-1-33 0 0 0,4 45-465 0 0,0 0 1 0 0,1 0-1 0 0,0 0 1 0 0,0 0-1 0 0,0 0 1 0 0,1 0-1 0 0,-1 1 0 0 0,1-1 1 0 0,5-8-1 0 0,-6 12-205 0 0,0 1 0 0 0,0-1-1 0 0,1 1 1 0 0,-1 0 0 0 0,0 0-1 0 0,1-1 1 0 0,-1 1 0 0 0,1 0-1 0 0,-1 0 1 0 0,1 1 0 0 0,-1-1-1 0 0,1 0 1 0 0,-1 0 0 0 0,1 1-1 0 0,0-1 1 0 0,0 1 0 0 0,-1-1-1 0 0,1 1 1 0 0,0 0 0 0 0,0 0-1 0 0,-1 0 1 0 0,1 0 0 0 0,0 0 0 0 0,3 0-1 0 0,4 2-1372 0 0</inkml:trace>
  <inkml:trace contextRef="#ctx0" brushRef="#br0" timeOffset="1179.62">808 271 7624 0 0,'-3'-1'214'0'0,"0"0"0"0"0,0 0 0 0 0,0 1 0 0 0,0-1 0 0 0,-1 1 0 0 0,1 0 0 0 0,0 0 0 0 0,0 0 0 0 0,0 1 0 0 0,0-1 0 0 0,0 1 0 0 0,-6 1 0 0 0,-39 16 2018 0 0,37-13-1730 0 0,8-3-351 0 0,-7 2 406 0 0,0 1 0 0 0,-10 6 0 0 0,17-9-450 0 0,0 0-1 0 0,0 0 1 0 0,0 0 0 0 0,1 1-1 0 0,-1-1 1 0 0,1 1 0 0 0,0 0-1 0 0,-1 0 1 0 0,1 0 0 0 0,-2 4 0 0 0,4-7-105 0 0,0 1 0 0 0,-1-1 1 0 0,1 1-1 0 0,0-1 0 0 0,0 1 1 0 0,0 0-1 0 0,0-1 1 0 0,0 1-1 0 0,-1-1 0 0 0,1 1 1 0 0,0-1-1 0 0,0 1 0 0 0,0-1 1 0 0,1 1-1 0 0,-1 0 1 0 0,0-1-1 0 0,0 1 0 0 0,0-1 1 0 0,0 1-1 0 0,0-1 0 0 0,1 1 1 0 0,-1-1-1 0 0,0 1 1 0 0,1 0-1 0 0,0 0-1 0 0,0 0 0 0 0,0 0 0 0 0,0 0 0 0 0,0 0 0 0 0,0 0 0 0 0,1 0 0 0 0,-1 0 0 0 0,0-1 0 0 0,2 2 0 0 0,31 8-8 0 0,-33-10 9 0 0,12 2-11 0 0,0 1 62 0 0,0 0-1 0 0,0 0 0 0 0,14 7 1 0 0,-23-9 63 0 0,-1 1-1 0 0,1 0 1 0 0,-1-1 0 0 0,0 2 0 0 0,0-1 0 0 0,0 0 0 0 0,0 1-1 0 0,0-1 1 0 0,0 1 0 0 0,-1 0 0 0 0,1 0 0 0 0,-1 0 0 0 0,0 0-1 0 0,0 0 1 0 0,3 6 0 0 0,-4-6-35 0 0,0 0-1 0 0,0-1 0 0 0,0 1 1 0 0,0 0-1 0 0,-1 0 0 0 0,1 0 1 0 0,-1 0-1 0 0,0 0 1 0 0,0-1-1 0 0,0 1 0 0 0,0 0 1 0 0,0 0-1 0 0,-1 0 0 0 0,1 0 1 0 0,-1 0-1 0 0,0 0 1 0 0,1-1-1 0 0,-1 1 0 0 0,-1 0 1 0 0,1-1-1 0 0,0 1 1 0 0,-1 0-1 0 0,1-1 0 0 0,-1 0 1 0 0,0 1-1 0 0,0-1 0 0 0,0 0 1 0 0,0 0-1 0 0,0 0 1 0 0,0 0-1 0 0,-1 0 0 0 0,1-1 1 0 0,-1 1-1 0 0,1-1 1 0 0,-1 0-1 0 0,1 1 0 0 0,-5 0 1 0 0,5-1-89 0 0,0-1-1 0 0,-1 1 1 0 0,1-1 0 0 0,0 0 0 0 0,-1 1 0 0 0,1-1 0 0 0,0 0 0 0 0,-5-1-1 0 0,6 1-76 0 0,0 0 0 0 0,0-1 0 0 0,0 1 0 0 0,0 0-1 0 0,0-1 1 0 0,0 1 0 0 0,0-1 0 0 0,0 1-1 0 0,0-1 1 0 0,0 1 0 0 0,0-1 0 0 0,1 0 0 0 0,-1 1-1 0 0,0-1 1 0 0,0 0 0 0 0,1 0 0 0 0,-1 0-1 0 0,1 1 1 0 0,-1-1 0 0 0,1 0 0 0 0,-1 0 0 0 0,0-2-1 0 0,-1-3-926 0 0</inkml:trace>
  <inkml:trace contextRef="#ctx0" brushRef="#br0" timeOffset="1607.57">876 478 8360 0 0,'43'71'7718'0'0,"-43"-71"-7634"0"0,0 0-1 0 0,0 1 1 0 0,0-1-1 0 0,0 0 1 0 0,1 0 0 0 0,-1 0-1 0 0,0 0 1 0 0,0 0-1 0 0,0 0 1 0 0,0 0-1 0 0,0 0 1 0 0,0 1 0 0 0,0-1-1 0 0,0 0 1 0 0,0 0-1 0 0,0 0 1 0 0,0 0-1 0 0,1 0 1 0 0,-1 0 0 0 0,0 1-1 0 0,0-1 1 0 0,0 0-1 0 0,0 0 1 0 0,0 0-1 0 0,0 0 1 0 0,0 1 0 0 0,0-1-1 0 0,0 0 1 0 0,0 0-1 0 0,0 0 1 0 0,0 0-1 0 0,0 0 1 0 0,-1 0-1 0 0,1 1 1 0 0,0-1 0 0 0,0 0-1 0 0,0 0 1 0 0,0 0-1 0 0,0 0 1 0 0,0 0-1 0 0,0 0 1 0 0,0 1 0 0 0,0-1-1 0 0,0 0 1 0 0,-1 0-1 0 0,-6-5 920 0 0,-8-12-950 0 0,5 0 84 0 0,0-1-1 0 0,2 0 1 0 0,0 0-1 0 0,1-1 1 0 0,1 0-1 0 0,1-1 1 0 0,1 1-1 0 0,0-1 1 0 0,-1-24-1 0 0,5 35-155 0 0,-1 0-1 0 0,2 0 0 0 0,-1 0 1 0 0,1 0-1 0 0,0 1 1 0 0,1-1-1 0 0,0 0 0 0 0,1 1 1 0 0,0-1-1 0 0,5-10 0 0 0,-7 18 20 0 0,-1-1 0 0 0,1 1 0 0 0,0 0 0 0 0,0 0 0 0 0,-1 0 0 0 0,1 0 0 0 0,0 0 0 0 0,0 0 0 0 0,0 0 0 0 0,0 1 0 0 0,0-1 0 0 0,1 0 0 0 0,-1 0 0 0 0,0 1 0 0 0,0-1 0 0 0,0 1 0 0 0,1-1 0 0 0,-1 1 0 0 0,0-1 0 0 0,0 1 0 0 0,3-1 0 0 0,-2 2 0 0 0,0-1 0 0 0,0 0 0 0 0,0 1 0 0 0,0-1 0 0 0,-1 1 0 0 0,1-1 0 0 0,0 1 0 0 0,0 0 0 0 0,-1 0 0 0 0,1-1 0 0 0,0 1 0 0 0,-1 0 0 0 0,3 3 0 0 0,0-1 0 0 0,-1 0 0 0 0,1 1 0 0 0,-1 0 0 0 0,0-1 0 0 0,0 1 0 0 0,-1 0 0 0 0,1 0 0 0 0,-1 0 0 0 0,0 1 0 0 0,0-1 0 0 0,2 7 0 0 0,-3-6 28 0 0,-1 0 0 0 0,1 0-1 0 0,-1-1 1 0 0,0 1 0 0 0,0 0-1 0 0,-1 0 1 0 0,1 0 0 0 0,-1 0-1 0 0,0-1 1 0 0,0 1 0 0 0,-1 0-1 0 0,-3 8 1 0 0,-1-1 107 0 0,-1 0-1 0 0,-1 0 1 0 0,-9 11 0 0 0,-3 3-50 0 0,7-7-1818 0 0,13-18 754 0 0</inkml:trace>
  <inkml:trace contextRef="#ctx0" brushRef="#br0" timeOffset="2025.37">998 416 13312 0 0,'0'0'390'0'0,"16"6"261"0"0,-13-7-262 0 0,0 1 0 0 0,1 0 1 0 0,-1-1-1 0 0,0 1 0 0 0,0-1 1 0 0,0 0-1 0 0,1 0 0 0 0,-1-1 1 0 0,0 1-1 0 0,0 0 0 0 0,-1-1 0 0 0,4-2 1 0 0,-2 1-184 0 0,1-1 0 0 0,-1 1 1 0 0,0-1-1 0 0,-1 0 0 0 0,1 0 1 0 0,-1 0-1 0 0,4-6 0 0 0,-4 5-206 0 0,0-1-1 0 0,0 1 0 0 0,-1-1 1 0 0,1 1-1 0 0,-1-1 0 0 0,-1 0 1 0 0,1 0-1 0 0,-1 0 1 0 0,0 0-1 0 0,0 0 0 0 0,-1-1 1 0 0,1 1-1 0 0,-2-11 0 0 0,1 17 0 0 0,0-1 1 0 0,0 0-1 0 0,0 0 0 0 0,0 0 0 0 0,-1 0 0 0 0,1 1 0 0 0,0-1 0 0 0,0 0 0 0 0,-1 0 0 0 0,1 0 0 0 0,0 1 0 0 0,-1-1 0 0 0,1 0 1 0 0,-1 0-1 0 0,1 1 0 0 0,-1-1 0 0 0,1 1 0 0 0,-1-1 0 0 0,0 0 0 0 0,1 1 0 0 0,-1-1 0 0 0,0 1 0 0 0,-1-1 0 0 0,1 1 5 0 0,1-1-1 0 0,-1 1 0 0 0,0 0 0 0 0,0 1 0 0 0,0-1 0 0 0,0 0 0 0 0,0 0 0 0 0,0 0 0 0 0,0 0 0 0 0,0 1 0 0 0,1-1 0 0 0,-1 0 0 0 0,0 1 0 0 0,0-1 1 0 0,0 1-1 0 0,1-1 0 0 0,-2 2 0 0 0,-4 2 137 0 0,1 1 1 0 0,0 0-1 0 0,0 0 1 0 0,-5 8-1 0 0,2-3-22 0 0,0 1-1 0 0,1 0 0 0 0,0 1 1 0 0,1-1-1 0 0,-8 20 0 0 0,13-27-94 0 0,0-1 0 0 0,0 1 0 0 0,0-1 0 0 0,0 1 1 0 0,1 0-1 0 0,0-1 0 0 0,0 1 0 0 0,0 0 0 0 0,0-1 0 0 0,0 1 0 0 0,1 0 0 0 0,-1-1 0 0 0,1 1 0 0 0,0-1 0 0 0,0 1 0 0 0,1-1 0 0 0,-1 1 0 0 0,1-1 0 0 0,0 0 0 0 0,-1 0 0 0 0,1 1 0 0 0,1-1 0 0 0,-1-1 0 0 0,5 6 0 0 0,-5-6-116 0 0,0 0-1 0 0,0 0 0 0 0,1 0 0 0 0,-1 0 1 0 0,0-1-1 0 0,1 1 0 0 0,-1-1 1 0 0,1 0-1 0 0,-1 0 0 0 0,1 0 1 0 0,-1 0-1 0 0,1 0 0 0 0,0 0 0 0 0,0-1 1 0 0,0 1-1 0 0,-1-1 0 0 0,1 0 1 0 0,0 0-1 0 0,0 0 0 0 0,0 0 1 0 0,-1 0-1 0 0,1-1 0 0 0,0 1 0 0 0,5-2 1 0 0,3-2-1109 0 0</inkml:trace>
  <inkml:trace contextRef="#ctx0" brushRef="#br0" timeOffset="2393.16">1284 331 10304 0 0,'2'-5'117'0'0,"-1"1"412"0"0,0 0 0 0 0,0 0 0 0 0,-1 0 0 0 0,1 1 1 0 0,-1-1-1 0 0,0-7 0 0 0,0 11-413 0 0,0-1 0 0 0,0 0 1 0 0,0 1-1 0 0,0-1 0 0 0,-1 1 0 0 0,1-1 0 0 0,0 1 0 0 0,0-1 1 0 0,-1 1-1 0 0,1-1 0 0 0,0 1 0 0 0,-1-1 0 0 0,1 1 0 0 0,0-1 1 0 0,-1 1-1 0 0,1 0 0 0 0,-1-1 0 0 0,1 1 0 0 0,-1-1 1 0 0,0 1-1 0 0,0-1 9 0 0,0 1 1 0 0,-1 0-1 0 0,1-1 0 0 0,0 1 1 0 0,0 0-1 0 0,-1 0 1 0 0,1 0-1 0 0,0 0 1 0 0,0 0-1 0 0,-1 0 0 0 0,1 0 1 0 0,0 1-1 0 0,-2 0 1 0 0,-2 0 93 0 0,1 1 1 0 0,0 0 0 0 0,-1 0 0 0 0,1 0-1 0 0,0 0 1 0 0,0 1 0 0 0,1 0-1 0 0,-1 0 1 0 0,0 0 0 0 0,1 0 0 0 0,0 0-1 0 0,0 1 1 0 0,0-1 0 0 0,-5 8-1 0 0,4-4 43 0 0,0 1 0 0 0,0-1 0 0 0,1 1 0 0 0,0-1 0 0 0,0 1 0 0 0,1 0-1 0 0,-3 12 1 0 0,5-16-259 0 0,-1 0 0 0 0,1 0 0 0 0,0 0 0 0 0,0 0 0 0 0,0 1 0 0 0,1-1 0 0 0,-1 0 0 0 0,1 0 0 0 0,0-1 0 0 0,0 1 1 0 0,1 0-1 0 0,-1 0 0 0 0,1 0 0 0 0,0-1 0 0 0,0 1 0 0 0,0-1 0 0 0,0 1 0 0 0,1-1 0 0 0,-1 0 0 0 0,1 0 0 0 0,0 0 0 0 0,0 0 0 0 0,0-1 0 0 0,0 1 0 0 0,0-1 0 0 0,1 0 0 0 0,-1 0 0 0 0,1 0 0 0 0,-1 0 0 0 0,1 0 0 0 0,0-1 0 0 0,0 0 0 0 0,0 1 0 0 0,-1-2 0 0 0,1 1 0 0 0,0 0 0 0 0,0-1 0 0 0,1 0 0 0 0,-1 0 0 0 0,0 0 0 0 0,0 0 0 0 0,0 0 0 0 0,0-1 0 0 0,7-2 0 0 0,-6 1-180 0 0,1 0-1 0 0,-1-1 1 0 0,0 0 0 0 0,0 0-1 0 0,0 0 1 0 0,0 0-1 0 0,-1-1 1 0 0,1 0 0 0 0,-1 0-1 0 0,0 0 1 0 0,0-1-1 0 0,-1 1 1 0 0,1-1 0 0 0,5-9-1 0 0,0-3-862 0 0,-1 0-1 0 0,0-1 0 0 0,6-22 0 0 0,-7 15-631 0 0,-2 0-1 0 0,0 0 0 0 0,1-28 0 0 0,-1-77 581 0 0,-5 118 1183 0 0,-1-31 1417 0 0,1 40-1036 0 0,-1 0 0 0 0,1 0 0 0 0,-1 0 0 0 0,0 0 0 0 0,0-1 0 0 0,0 1 0 0 0,0 0 0 0 0,0 0 0 0 0,-1 1 0 0 0,-1-4 1 0 0,3 6-424 0 0,0-1 0 0 0,0 1 0 0 0,0 0 0 0 0,-1 0 0 0 0,1 0 0 0 0,0 0 1 0 0,0 0-1 0 0,0 0 0 0 0,0 0 0 0 0,0 0 0 0 0,0-1 0 0 0,-1 1 1 0 0,1 0-1 0 0,0 0 0 0 0,0 0 0 0 0,0 0 0 0 0,0 0 0 0 0,0 0 1 0 0,-1 0-1 0 0,1 0 0 0 0,0 0 0 0 0,0 0 0 0 0,0 0 0 0 0,0 0 1 0 0,0 0-1 0 0,-1 0 0 0 0,1 0 0 0 0,0 0 0 0 0,0 0 0 0 0,0 0 1 0 0,0 0-1 0 0,0 0 0 0 0,0 1 0 0 0,-1-1 0 0 0,1 0 0 0 0,0 0 0 0 0,0 0 1 0 0,0 0-1 0 0,0 0 0 0 0,0 0 0 0 0,-6 8 722 0 0,-1 8-143 0 0,4-5-260 0 0,0 0 1 0 0,1 0-1 0 0,0 0 0 0 0,1 0 1 0 0,0 16-1 0 0,7 58 730 0 0,-4-66-965 0 0,3 24 465 0 0,12 49 0 0 0,-10-63-2295 0 0,12 29 1 0 0,-15-53 1029 0 0,-2-3-1058 0 0,-1 0-2329 0 0,-1-2 2266 0 0</inkml:trace>
  <inkml:trace contextRef="#ctx0" brushRef="#br0" timeOffset="2840.08">1374 364 14944 0 0,'-3'-1'400'0'0,"3"0"-174"0"0,-1 0 1 0 0,0 1-1 0 0,0-1 1 0 0,1 1-1 0 0,-1-1 0 0 0,0 1 1 0 0,0-1-1 0 0,0 1 1 0 0,0-1-1 0 0,0 1 1 0 0,1 0-1 0 0,-1 0 1 0 0,-2-1-1 0 0,28-6 1715 0 0,-7 1-1710 0 0,99-13-1272 0 0,-100 17 898 0 0,-9 1 140 0 0,0 0-1 0 0,1 1 0 0 0,-1 0 0 0 0,0 0 0 0 0,12 2 0 0 0,-20-2 4 0 0,1 0 0 0 0,-1 0 0 0 0,1 0 0 0 0,-1 1 0 0 0,0-1 0 0 0,1 0 0 0 0,-1 0 0 0 0,0 1 0 0 0,1-1 0 0 0,-1 0 0 0 0,0 1 0 0 0,0-1 0 0 0,1 0 0 0 0,-1 1 0 0 0,0-1 0 0 0,0 0 0 0 0,1 1 0 0 0,-1-1 0 0 0,0 0 0 0 0,0 1 0 0 0,0-1 0 0 0,0 1 0 0 0,0-1 0 0 0,0 1 0 0 0,0-1 0 0 0,1 1 0 0 0,-1 11 0 0 0,0-10 0 0 0,-4 24 303 0 0,2-21 103 0 0,1 0 0 0 0,0 1 1 0 0,0 10-1 0 0,3-12-1218 0 0,-1-3 304 0 0</inkml:trace>
  <inkml:trace contextRef="#ctx0" brushRef="#br0" timeOffset="2841.08">1629 218 12632 0 0,'-2'-8'256'0'0,"0"0"80"0"0,0 1-272 0 0,0 3-64 0 0,0-2 0 0 0,-1 4 0 0 0,1-2 288 0 0,2 4 32 0 0,0 0 16 0 0,0 0 0 0 0,0 0-1168 0 0,0 0-240 0 0</inkml:trace>
  <inkml:trace contextRef="#ctx0" brushRef="#br0" timeOffset="3227.11">1673 285 12416 0 0,'2'5'469'0'0,"0"1"0"0"0,-1-1 1 0 0,1 1-1 0 0,-1-1 0 0 0,-1 1 1 0 0,1 6-1 0 0,5 23 4436 0 0,-6-33-4872 0 0,1-1 1 0 0,-1 0-1 0 0,0 0 0 0 0,1 1 1 0 0,-1-1-1 0 0,1 0 0 0 0,-1 0 0 0 0,1 0 1 0 0,0 0-1 0 0,-1 0 0 0 0,1 0 1 0 0,0 0-1 0 0,0 0 0 0 0,0 0 1 0 0,0 0-1 0 0,0 0 0 0 0,0 0 1 0 0,0 0-1 0 0,0-1 0 0 0,0 1 0 0 0,0 0 1 0 0,0-1-1 0 0,0 1 0 0 0,1-1 1 0 0,-1 1-1 0 0,0-1 0 0 0,3 1 1 0 0,-2-2-39 0 0,0 1 1 0 0,0-1 0 0 0,0 1 0 0 0,0-1 0 0 0,-1 1-1 0 0,1-1 1 0 0,0 0 0 0 0,0 0 0 0 0,0 0 0 0 0,-1 0 0 0 0,1-1-1 0 0,0 1 1 0 0,-1 0 0 0 0,1-1 0 0 0,-1 1 0 0 0,0-1 0 0 0,2-1-1 0 0,0-1-188 0 0,0 0-1 0 0,0-1 1 0 0,-1 1-1 0 0,0-1 0 0 0,0 1 1 0 0,0-1-1 0 0,0 0 1 0 0,1-9-1 0 0,-2 13 48 0 0,-1 1-22 0 0,0-1-1 0 0,0 1 0 0 0,0-1 1 0 0,0 1-1 0 0,0 0 0 0 0,1-1 1 0 0,-1 1-1 0 0,0-1 0 0 0,0 1 1 0 0,0 0-1 0 0,1-1 0 0 0,-1 1 1 0 0,0 0-1 0 0,1-1 0 0 0,-1 1 1 0 0,0 0-1 0 0,1-1 1 0 0,-1 1-1 0 0,0 0 0 0 0,1 0 1 0 0,-1-1-1 0 0,1 1 0 0 0,-1 0 1 0 0,1 0-1 0 0,-1 0 0 0 0,0-1 1 0 0,1 1-1 0 0,-1 0 0 0 0,1 0 1 0 0,-1 0-1 0 0,1 0 0 0 0,-1 0 1 0 0,1 0-1 0 0,-1 0 0 0 0,0 0 1 0 0,1 0-1 0 0,-1 0 0 0 0,1 0 1 0 0,-1 1-1 0 0,1-1 0 0 0,23 12-421 0 0,-21-10 761 0 0,-1 0-1 0 0,1-1 1 0 0,0 1-1 0 0,0-1 1 0 0,0 0-1 0 0,3 1 1 0 0,1 0-41 0 0,0-2 1 0 0,0 1-1 0 0,1-1 1 0 0,-1-1-1 0 0,0 1 1 0 0,0-1-1 0 0,8-2 1 0 0,-13 3-87 0 0,1-1 0 0 0,0 0 1 0 0,-1 0-1 0 0,0 0 0 0 0,1 0 1 0 0,-1-1-1 0 0,0 1 0 0 0,1-1 1 0 0,-1 1-1 0 0,0-1 0 0 0,0 0 1 0 0,0 0-1 0 0,-1 0 0 0 0,1 0 1 0 0,0 0-1 0 0,-1 0 0 0 0,1 0 1 0 0,-1-1-1 0 0,0 1 0 0 0,0 0 1 0 0,0-1-1 0 0,1-2 1 0 0,-1 2-22 0 0,6-25 1074 0 0,-7 27-1058 0 0,1 0 0 0 0,-1 0-1 0 0,0 0 1 0 0,0 0-1 0 0,0 0 1 0 0,0 0 0 0 0,0-1-1 0 0,0 1 1 0 0,0 0 0 0 0,0 0-1 0 0,0 0 1 0 0,-1 0 0 0 0,1 0-1 0 0,0 0 1 0 0,-1 0-1 0 0,1 0 1 0 0,0 1 0 0 0,-1-1-1 0 0,1 0 1 0 0,-1 0 0 0 0,0 0-1 0 0,1 0 1 0 0,-2 0-1 0 0,2 0 30 0 0,-1 1 0 0 0,0 0 0 0 0,0 0 0 0 0,0 0-1 0 0,0 0 1 0 0,1 0 0 0 0,-1 0 0 0 0,0 0-1 0 0,0 0 1 0 0,0 1 0 0 0,0-1 0 0 0,1 0-1 0 0,-1 0 1 0 0,0 1 0 0 0,0-1 0 0 0,0 0-1 0 0,1 1 1 0 0,-1-1 0 0 0,0 1 0 0 0,1-1-1 0 0,-1 1 1 0 0,0-1 0 0 0,1 1 0 0 0,-1-1-1 0 0,1 1 1 0 0,-1 0 0 0 0,1-1 0 0 0,-1 1-1 0 0,0 1 1 0 0,-14 21 1387 0 0,12-17-1123 0 0,0 1-1 0 0,1 0 0 0 0,-1-1 1 0 0,2 1-1 0 0,-1 0 0 0 0,1 1 1 0 0,0-1-1 0 0,0 0 0 0 0,1 0 1 0 0,0 0-1 0 0,0 0 0 0 0,2 11 1 0 0,-1-14-280 0 0,0 0 0 0 0,0 0-1 0 0,0 0 1 0 0,1 0 0 0 0,-1 0 0 0 0,1 0 0 0 0,0 0 0 0 0,0-1 0 0 0,0 1 0 0 0,4 3 0 0 0,-5-5-114 0 0,2 0 1 0 0,-1 0-1 0 0,0 0 0 0 0,0 0 0 0 0,0-1 0 0 0,1 1 0 0 0,-1-1 1 0 0,1 1-1 0 0,-1-1 0 0 0,1 0 0 0 0,0 0 0 0 0,0 0 1 0 0,-1 0-1 0 0,1-1 0 0 0,0 1 0 0 0,3-1 0 0 0,5 1-446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3:13:17.3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61 415 5800 0 0,'0'0'125'0'0,"0"0"23"0"0,0 0 11 0 0,9 9 370 0 0,-4-2-116 0 0,-1-1 0 0 0,1 1 0 0 0,-1 0-1 0 0,0 0 1 0 0,4 12 0 0 0,7 12 429 0 0,-14-29-786 0 0,18 30 631 0 0,-2-1-260 0 0,-1 0 0 0 0,14 40 0 0 0,-18-40-363 0 0,-12-30 48 0 0,0-1 200 0 0,0 0 82 0 0,-7-12 1009 0 0,-5-6-267 0 0,-14-19-22 0 0,-42-78 1 0 0,46 67-925 0 0,-29-89 0 0 0,45 113-121 0 0,0 1 0 0 0,2-1-1 0 0,0 0 1 0 0,2 0 0 0 0,1 0 0 0 0,1-30-1 0 0,1 48-65 0 0,0 0-1 0 0,0 0 0 0 0,1 1 1 0 0,-1-1-1 0 0,1 0 0 0 0,1 0 0 0 0,-1 1 1 0 0,1 0-1 0 0,0-1 0 0 0,0 1 1 0 0,0 0-1 0 0,1 0 0 0 0,0 1 0 0 0,-1-1 1 0 0,2 1-1 0 0,-1 0 0 0 0,1 0 1 0 0,-1 0-1 0 0,1 1 0 0 0,9-6 0 0 0,-4 4 1 0 0,0 0-1 0 0,1 0 1 0 0,0 1-1 0 0,0 1 0 0 0,0 0 1 0 0,0 0-1 0 0,1 1 1 0 0,-1 0-1 0 0,22 1 0 0 0,-28 1-57 0 0,-1 0-1 0 0,0 1 1 0 0,0-1-1 0 0,0 1 0 0 0,0 0 1 0 0,-1 0-1 0 0,1 1 1 0 0,0-1-1 0 0,0 1 1 0 0,-1 0-1 0 0,1 0 0 0 0,-1 0 1 0 0,1 0-1 0 0,-1 1 1 0 0,0-1-1 0 0,5 6 0 0 0,-4-3-82 0 0,1 0-1 0 0,-1 1 0 0 0,0-1 1 0 0,-1 1-1 0 0,0 0 0 0 0,1 0 1 0 0,-2 0-1 0 0,1 0 0 0 0,1 9 0 0 0,-1 0-752 0 0</inkml:trace>
  <inkml:trace contextRef="#ctx0" brushRef="#br0" timeOffset="524.07">18 621 9480 0 0,'16'-6'862'0'0,"0"0"1"0"0,0 1-1 0 0,0 0 1 0 0,24-3-1 0 0,-18 4-539 0 0,36-11 0 0 0,-49 12-246 0 0,9-3-25 0 0,-1-1 0 0 0,28-15-1 0 0,-45 24-41 0 0,1-1-1 0 0,-1 0 0 0 0,1 1 0 0 0,-1-1 1 0 0,0 1-1 0 0,0-1 0 0 0,0 1 1 0 0,1-1-1 0 0,-1 1 0 0 0,-1 2 0 0 0,1-3 3 0 0,-1 26 851 0 0,-1-19-584 0 0,2 1 0 0 0,0 0 0 0 0,0-1 0 0 0,0 1 1 0 0,3 11-1 0 0,-3-18-249 0 0,1 0 0 0 0,-1 0 0 0 0,1 0 0 0 0,0-1 0 0 0,0 1 0 0 0,0 0 0 0 0,0 0 0 0 0,0-1 0 0 0,0 1 0 0 0,0-1 0 0 0,0 1 0 0 0,1-1 0 0 0,-1 1 0 0 0,0-1 0 0 0,1 0 0 0 0,0 0 0 0 0,-1 1 0 0 0,1-1 0 0 0,0 0-1 0 0,-1-1 1 0 0,1 1 0 0 0,0 0 0 0 0,0 0 0 0 0,0-1 0 0 0,0 1 0 0 0,-1-1 0 0 0,1 0 0 0 0,4 1 0 0 0,1-1-6 0 0,0 0 0 0 0,0-1-1 0 0,0 1 1 0 0,0-1 0 0 0,0-1-1 0 0,0 1 1 0 0,0-1 0 0 0,0-1-1 0 0,0 1 1 0 0,-1-1 0 0 0,1 0-1 0 0,-1-1 1 0 0,0 1 0 0 0,0-1-1 0 0,0-1 1 0 0,6-5 0 0 0,-8 7-5 0 0,-1-1 0 0 0,0 1 0 0 0,0-1 0 0 0,0 0 1 0 0,0 0-1 0 0,0 0 0 0 0,-1 0 0 0 0,1-1 1 0 0,-1 1-1 0 0,2-10 0 0 0,-3 11-6 0 0,0-1 0 0 0,0 1 0 0 0,-1-1 1 0 0,0 0-1 0 0,0 1 0 0 0,0-1 0 0 0,0 0 0 0 0,-1 1 0 0 0,1-1 1 0 0,-1 1-1 0 0,0-1 0 0 0,0 1 0 0 0,0-1 0 0 0,-1 1 0 0 0,-2-7 0 0 0,1 6-13 0 0,0 0-1 0 0,0-1 0 0 0,-1 1 0 0 0,1 0 1 0 0,-1 1-1 0 0,0-1 0 0 0,0 1 0 0 0,0-1 0 0 0,-1 1 1 0 0,1 1-1 0 0,-9-5 0 0 0,7 4 99 0 0,-1 0 0 0 0,0 1-1 0 0,1-1 1 0 0,-1 1 0 0 0,0 1 0 0 0,0 0-1 0 0,0 0 1 0 0,-9 0 0 0 0,14 1-71 0 0,-1 0 1 0 0,1 0-1 0 0,0 1 0 0 0,-1-1 0 0 0,1 1 1 0 0,0-1-1 0 0,0 1 0 0 0,0 0 0 0 0,-1 0 1 0 0,1 0-1 0 0,0 0 0 0 0,0 0 0 0 0,1 1 1 0 0,-1-1-1 0 0,-3 3 0 0 0,1 0-8 0 0,0 1-1 0 0,1-1 1 0 0,-1 1 0 0 0,-5 9-1 0 0,9-14-25 0 0,0 1 0 0 0,0 0 0 0 0,0 0-1 0 0,-1-1 1 0 0,1 1 0 0 0,0 0-1 0 0,0 0 1 0 0,0-1 0 0 0,1 1 0 0 0,-1 0-1 0 0,0-1 1 0 0,0 1 0 0 0,0 0 0 0 0,0 0-1 0 0,1-1 1 0 0,-1 1 0 0 0,0 0-1 0 0,1-1 1 0 0,-1 1 0 0 0,0 0 0 0 0,1-1-1 0 0,-1 1 1 0 0,1-1 0 0 0,-1 1-1 0 0,1-1 1 0 0,-1 1 0 0 0,1-1 0 0 0,1 2-1 0 0,18 13-1239 0 0,-19-15 1095 0 0,8 6-550 0 0</inkml:trace>
  <inkml:trace contextRef="#ctx0" brushRef="#br0" timeOffset="959.27">597 664 13504 0 0,'-7'-11'326'0'0,"-9"-11"1381"0"0,2 0 0 0 0,1-2 0 0 0,-18-40 0 0 0,28 55-1506 0 0,0 0-1 0 0,0 0 1 0 0,1 0-1 0 0,0 0 1 0 0,1-1-1 0 0,-1-14 1 0 0,2 21-200 0 0,0-1 0 0 0,0 1 0 0 0,1 0 1 0 0,-1 0-1 0 0,1 0 0 0 0,0 0 0 0 0,0 0 1 0 0,0 1-1 0 0,0-1 0 0 0,1 0 0 0 0,-1 0 1 0 0,1 1-1 0 0,0-1 0 0 0,-1 1 0 0 0,1-1 1 0 0,0 1-1 0 0,0 0 0 0 0,1 0 0 0 0,-1 0 0 0 0,0 0 1 0 0,1 0-1 0 0,-1 0 0 0 0,1 1 0 0 0,3-3 1 0 0,7-1-298 0 0,1 0-22 0 0</inkml:trace>
  <inkml:trace contextRef="#ctx0" brushRef="#br0" timeOffset="1886.06">1098 417 7376 0 0,'0'4'40'0'0,"0"0"-1"0"0,0 1 1 0 0,0-1 0 0 0,1 0 0 0 0,-1 0 0 0 0,1 0 0 0 0,0 0 0 0 0,2 7-1 0 0,16 33 490 0 0,-12-30 162 0 0,97 181 4225 0 0,-102-204-4177 0 0,-4-9-596 0 0,-44-107-57 0 0,-3-12-208 0 0,47 131 189 0 0,1 0 1 0 0,0 0 0 0 0,0 0-1 0 0,0 0 1 0 0,1 0 0 0 0,0 0-1 0 0,0 0 1 0 0,1 0 0 0 0,0 0-1 0 0,0 0 1 0 0,0 0 0 0 0,0 0-1 0 0,1 0 1 0 0,0 1 0 0 0,5-10-1 0 0,-5 12-41 0 0,0-1 0 0 0,0 0 0 0 0,1 1 1 0 0,0 0-1 0 0,-1 0 0 0 0,1-1 0 0 0,0 2 0 0 0,0-1 0 0 0,1 0 0 0 0,-1 1 0 0 0,1-1 0 0 0,-1 1 0 0 0,1 0 0 0 0,0 0 0 0 0,-1 0 0 0 0,1 1 0 0 0,0 0 0 0 0,0-1 0 0 0,1 1 0 0 0,-1 1 0 0 0,0-1 0 0 0,0 0 0 0 0,7 1 0 0 0,-8 0-4 0 0,0 0-1 0 0,0 0 1 0 0,0 1-1 0 0,0-1 1 0 0,0 1-1 0 0,0-1 1 0 0,-1 1-1 0 0,1 0 1 0 0,0 0-1 0 0,0 0 1 0 0,0 1-1 0 0,-1-1 0 0 0,1 1 1 0 0,-1-1-1 0 0,1 1 1 0 0,-1 0-1 0 0,0 0 1 0 0,1 0-1 0 0,-1 0 1 0 0,0 1-1 0 0,-1-1 1 0 0,1 0-1 0 0,0 1 0 0 0,0-1 1 0 0,-1 1-1 0 0,2 4 1 0 0,-1-2 38 0 0,-1 0 0 0 0,1 0 1 0 0,-1 0-1 0 0,-1 0 0 0 0,1 0 1 0 0,-1 0-1 0 0,1 0 0 0 0,-1 0 0 0 0,-1 0 1 0 0,1 0-1 0 0,-1 0 0 0 0,0 0 1 0 0,0 0-1 0 0,0 0 0 0 0,-3 6 0 0 0,-1-2 89 0 0,1 0 0 0 0,-1-1-1 0 0,0 0 1 0 0,-1 1-1 0 0,0-2 1 0 0,0 1-1 0 0,-11 9 1 0 0,-6 4 31 0 0,-26 17 0 0 0,40-32-166 0 0,2 0-130 0 0,2 0-11 0 0</inkml:trace>
  <inkml:trace contextRef="#ctx0" brushRef="#br0" timeOffset="2253.51">1367 551 11696 0 0,'0'0'250'0'0,"0"0"4"0"0,3-12 1455 0 0,17-16 1291 0 0,-16 22-2793 0 0,0 0 0 0 0,0 0 0 0 0,0 1 0 0 0,9-9-1 0 0,30-27 449 0 0,-39 36-621 0 0,1 0 1 0 0,-1-1-1 0 0,0 1 1 0 0,-1-1-1 0 0,1 1 1 0 0,4-13-1 0 0,-8 18-29 0 0,1-1 0 0 0,-1 0 0 0 0,0 0 0 0 0,1 1 0 0 0,-1-1 0 0 0,0 0 0 0 0,0 0 0 0 0,1 0-1 0 0,-1 1 1 0 0,0-1 0 0 0,0 0 0 0 0,0 0 0 0 0,0 0 0 0 0,0 0 0 0 0,0 1 0 0 0,0-1 0 0 0,-1 0 0 0 0,1 0-1 0 0,0 0 1 0 0,0 1 0 0 0,-1-1 0 0 0,1 0 0 0 0,0 0 0 0 0,-1 0 0 0 0,1 1 0 0 0,0-1 0 0 0,-1 0 0 0 0,1 1-1 0 0,-1-1 1 0 0,0 1 0 0 0,1-1 0 0 0,-1 0 0 0 0,1 1 0 0 0,-1-1 0 0 0,0 1 0 0 0,0-1 0 0 0,1 1-1 0 0,-1 0 1 0 0,0-1 0 0 0,0 1 0 0 0,1 0 0 0 0,-1 0 0 0 0,0-1 0 0 0,0 1 0 0 0,0 0 0 0 0,1 0 0 0 0,-3 0-1 0 0,0 0-3 0 0,0 0-1 0 0,0 0 1 0 0,0 0-1 0 0,0 0 0 0 0,0 1 1 0 0,0-1-1 0 0,0 1 1 0 0,0 0-1 0 0,0 0 0 0 0,0 0 1 0 0,0 1-1 0 0,-2 1 0 0 0,-2 2 59 0 0,0 1-1 0 0,1 0 0 0 0,0 0 0 0 0,0 1 0 0 0,0 0 0 0 0,1 0 0 0 0,0 0 0 0 0,1 1 0 0 0,0 0 0 0 0,0 0 1 0 0,0 0-1 0 0,1 0 0 0 0,0 0 0 0 0,1 1 0 0 0,0-1 0 0 0,0 1 0 0 0,0 0 0 0 0,1 12 0 0 0,1-18-21 0 0,0 1 0 0 0,1 0 0 0 0,0-1 0 0 0,0 1 0 0 0,0 0 0 0 0,0-1 0 0 0,0 0 0 0 0,1 1 0 0 0,-1-1 0 0 0,1 1 0 0 0,0-1 0 0 0,0 0 0 0 0,0 0 0 0 0,0 0 0 0 0,1-1 0 0 0,4 5 0 0 0,-2-2-76 0 0,0-1 0 0 0,0 0 0 0 0,0-1 0 0 0,0 1 0 0 0,1-1 0 0 0,0 0 0 0 0,-1-1 0 0 0,12 4 0 0 0,-2-3-167 0 0</inkml:trace>
  <inkml:trace contextRef="#ctx0" brushRef="#br0" timeOffset="2640.48">1675 619 11648 0 0,'-3'-2'232'0'0,"0"0"0"0"0,0 0 0 0 0,0-1 0 0 0,0 1 0 0 0,0-1 0 0 0,1 1 1 0 0,-1-1-1 0 0,1 0 0 0 0,0 0 0 0 0,0 0 0 0 0,0 0 0 0 0,0-1 0 0 0,0 1 1 0 0,1 0-1 0 0,-1-1 0 0 0,0-4 0 0 0,-3-7 700 0 0,1 0 1 0 0,-3-25-1 0 0,3 13-538 0 0,1 9 119 0 0,-1-33 0 0 0,4 45-465 0 0,0 0 1 0 0,1 0-1 0 0,0 0 1 0 0,0 0-1 0 0,0 0 1 0 0,1 0-1 0 0,-1 1 0 0 0,1-1 1 0 0,5-8-1 0 0,-6 12-205 0 0,0 1 0 0 0,0-1-1 0 0,1 1 1 0 0,-1 0 0 0 0,0 0-1 0 0,1-1 1 0 0,-1 1 0 0 0,1 0-1 0 0,-1 0 1 0 0,1 1 0 0 0,-1-1-1 0 0,1 0 1 0 0,-1 0 0 0 0,1 1-1 0 0,0-1 1 0 0,0 1 0 0 0,-1-1-1 0 0,1 1 1 0 0,0 0 0 0 0,0 0-1 0 0,-1 0 1 0 0,1 0 0 0 0,0 0 0 0 0,3 0-1 0 0,4 2-1372 0 0</inkml:trace>
  <inkml:trace contextRef="#ctx0" brushRef="#br0" timeOffset="3065.69">1905 336 7624 0 0,'-3'-1'214'0'0,"0"0"0"0"0,0 0 0 0 0,0 1 0 0 0,0-1 0 0 0,-1 1 0 0 0,1 0 0 0 0,0 0 0 0 0,0 0 0 0 0,0 1 0 0 0,0-1 0 0 0,0 1 0 0 0,-6 1 0 0 0,-39 16 2018 0 0,37-13-1730 0 0,8-3-351 0 0,-7 2 406 0 0,0 1 0 0 0,-10 6 0 0 0,17-9-450 0 0,0 0-1 0 0,0 0 1 0 0,0 0 0 0 0,1 1-1 0 0,-1-1 1 0 0,1 1 0 0 0,0 0-1 0 0,-1 0 1 0 0,1 0 0 0 0,-2 4 0 0 0,4-7-105 0 0,0 1 0 0 0,-1-1 1 0 0,1 1-1 0 0,0-1 0 0 0,0 1 1 0 0,0 0-1 0 0,0-1 1 0 0,0 1-1 0 0,-1-1 0 0 0,1 1 1 0 0,0-1-1 0 0,0 1 0 0 0,0-1 1 0 0,1 1-1 0 0,-1 0 1 0 0,0-1-1 0 0,0 1 0 0 0,0-1 1 0 0,0 1-1 0 0,0-1 0 0 0,1 1 1 0 0,-1-1-1 0 0,0 1 1 0 0,1 0-1 0 0,0 0-1 0 0,0 0 0 0 0,0 0 0 0 0,0 0 0 0 0,0 0 0 0 0,0 0 0 0 0,1 0 0 0 0,-1 0 0 0 0,0-1 0 0 0,2 2 0 0 0,31 8-8 0 0,-33-10 9 0 0,12 2-11 0 0,0 1 62 0 0,0 0-1 0 0,0 0 0 0 0,14 7 1 0 0,-23-9 63 0 0,-1 1-1 0 0,1 0 1 0 0,-1-1 0 0 0,0 2 0 0 0,0-1 0 0 0,0 0 0 0 0,0 1-1 0 0,0-1 1 0 0,0 1 0 0 0,-1 0 0 0 0,1 0 0 0 0,-1 0 0 0 0,0 0-1 0 0,0 0 1 0 0,3 6 0 0 0,-4-6-35 0 0,0 0-1 0 0,0-1 0 0 0,0 1 1 0 0,0 0-1 0 0,-1 0 0 0 0,1 0 1 0 0,-1 0-1 0 0,0 0 1 0 0,0-1-1 0 0,0 1 0 0 0,0 0 1 0 0,0 0-1 0 0,-1 0 0 0 0,1 0 1 0 0,-1 0-1 0 0,0 0 1 0 0,1-1-1 0 0,-1 1 0 0 0,-1 0 1 0 0,1-1-1 0 0,0 1 1 0 0,-1 0-1 0 0,1-1 0 0 0,-1 0 1 0 0,0 1-1 0 0,0-1 0 0 0,0 0 1 0 0,0 0-1 0 0,0 0 1 0 0,0 0-1 0 0,-1 0 0 0 0,1-1 1 0 0,-1 1-1 0 0,1-1 1 0 0,-1 0-1 0 0,1 1 0 0 0,-5 0 1 0 0,5-1-89 0 0,0-1-1 0 0,-1 1 1 0 0,1-1 0 0 0,0 0 0 0 0,-1 1 0 0 0,1-1 0 0 0,0 0 0 0 0,-5-1-1 0 0,6 1-76 0 0,0 0 0 0 0,0-1 0 0 0,0 1 0 0 0,0 0-1 0 0,0-1 1 0 0,0 1 0 0 0,0-1 0 0 0,0 1-1 0 0,0-1 1 0 0,0 1 0 0 0,0-1 0 0 0,1 0 0 0 0,-1 1-1 0 0,0-1 1 0 0,0 0 0 0 0,1 0 0 0 0,-1 0-1 0 0,1 1 1 0 0,-1-1 0 0 0,1 0 0 0 0,-1 0 0 0 0,0-2-1 0 0,-1-3-926 0 0</inkml:trace>
  <inkml:trace contextRef="#ctx0" brushRef="#br0" timeOffset="3493.63">1973 543 8360 0 0,'43'71'7718'0'0,"-43"-71"-7634"0"0,0 0-1 0 0,0 1 1 0 0,0-1-1 0 0,0 0 1 0 0,1 0 0 0 0,-1 0-1 0 0,0 0 1 0 0,0 0-1 0 0,0 0 1 0 0,0 0-1 0 0,0 0 1 0 0,0 1 0 0 0,0-1-1 0 0,0 0 1 0 0,0 0-1 0 0,0 0 1 0 0,0 0-1 0 0,1 0 1 0 0,-1 0 0 0 0,0 1-1 0 0,0-1 1 0 0,0 0-1 0 0,0 0 1 0 0,0 0-1 0 0,0 0 1 0 0,0 1 0 0 0,0-1-1 0 0,0 0 1 0 0,0 0-1 0 0,0 0 1 0 0,0 0-1 0 0,0 0 1 0 0,-1 0-1 0 0,1 1 1 0 0,0-1 0 0 0,0 0-1 0 0,0 0 1 0 0,0 0-1 0 0,0 0 1 0 0,0 0-1 0 0,0 0 1 0 0,0 1 0 0 0,0-1-1 0 0,0 0 1 0 0,-1 0-1 0 0,-6-5 920 0 0,-8-12-950 0 0,5 0 84 0 0,0-1-1 0 0,2 0 1 0 0,0 0-1 0 0,1-1 1 0 0,1 0-1 0 0,1-1 1 0 0,1 1-1 0 0,0-1 1 0 0,-1-24-1 0 0,5 35-155 0 0,-1 0-1 0 0,2 0 0 0 0,-1 0 1 0 0,1 0-1 0 0,0 1 1 0 0,1-1-1 0 0,0 0 0 0 0,1 1 1 0 0,0-1-1 0 0,5-10 0 0 0,-7 18 20 0 0,-1-1 0 0 0,1 1 0 0 0,0 0 0 0 0,0 0 0 0 0,-1 0 0 0 0,1 0 0 0 0,0 0 0 0 0,0 0 0 0 0,0 0 0 0 0,0 1 0 0 0,0-1 0 0 0,1 0 0 0 0,-1 0 0 0 0,0 1 0 0 0,0-1 0 0 0,0 1 0 0 0,1-1 0 0 0,-1 1 0 0 0,0-1 0 0 0,0 1 0 0 0,3-1 0 0 0,-2 2 0 0 0,0-1 0 0 0,0 0 0 0 0,0 1 0 0 0,0-1 0 0 0,-1 1 0 0 0,1-1 0 0 0,0 1 0 0 0,0 0 0 0 0,-1 0 0 0 0,1-1 0 0 0,0 1 0 0 0,-1 0 0 0 0,3 3 0 0 0,0-1 0 0 0,-1 0 0 0 0,1 1 0 0 0,-1 0 0 0 0,0-1 0 0 0,0 1 0 0 0,-1 0 0 0 0,1 0 0 0 0,-1 0 0 0 0,0 1 0 0 0,0-1 0 0 0,2 7 0 0 0,-3-6 28 0 0,-1 0 0 0 0,1 0-1 0 0,-1-1 1 0 0,0 1 0 0 0,0 0-1 0 0,-1 0 1 0 0,1 0 0 0 0,-1 0-1 0 0,0-1 1 0 0,0 1 0 0 0,-1 0-1 0 0,-3 8 1 0 0,-1-1 107 0 0,-1 0-1 0 0,-1 0 1 0 0,-9 11 0 0 0,-3 3-50 0 0,7-7-1818 0 0,13-18 754 0 0</inkml:trace>
  <inkml:trace contextRef="#ctx0" brushRef="#br0" timeOffset="3911.44">2095 481 13312 0 0,'0'0'390'0'0,"16"6"261"0"0,-13-7-262 0 0,0 1 0 0 0,1 0 1 0 0,-1-1-1 0 0,0 1 0 0 0,0-1 1 0 0,0 0-1 0 0,1 0 0 0 0,-1-1 1 0 0,0 1-1 0 0,0 0 0 0 0,-1-1 0 0 0,4-2 1 0 0,-2 1-184 0 0,1-1 0 0 0,-1 1 1 0 0,0-1-1 0 0,-1 0 0 0 0,1 0 1 0 0,-1 0-1 0 0,4-6 0 0 0,-4 5-206 0 0,0-1-1 0 0,0 1 0 0 0,-1-1 1 0 0,1 1-1 0 0,-1-1 0 0 0,-1 0 1 0 0,1 0-1 0 0,-1 0 1 0 0,0 0-1 0 0,0 0 0 0 0,-1-1 1 0 0,1 1-1 0 0,-2-11 0 0 0,1 17 0 0 0,0-1 1 0 0,0 0-1 0 0,0 0 0 0 0,0 0 0 0 0,-1 0 0 0 0,1 1 0 0 0,0-1 0 0 0,0 0 0 0 0,-1 0 0 0 0,1 0 0 0 0,0 1 0 0 0,-1-1 0 0 0,1 0 1 0 0,-1 0-1 0 0,1 1 0 0 0,-1-1 0 0 0,1 1 0 0 0,-1-1 0 0 0,0 0 0 0 0,1 1 0 0 0,-1-1 0 0 0,0 1 0 0 0,-1-1 0 0 0,1 1 5 0 0,1-1-1 0 0,-1 1 0 0 0,0 0 0 0 0,0 1 0 0 0,0-1 0 0 0,0 0 0 0 0,0 0 0 0 0,0 0 0 0 0,0 0 0 0 0,0 1 0 0 0,1-1 0 0 0,-1 0 0 0 0,0 1 0 0 0,0-1 1 0 0,0 1-1 0 0,1-1 0 0 0,-2 2 0 0 0,-4 2 137 0 0,1 1 1 0 0,0 0-1 0 0,0 0 1 0 0,-5 8-1 0 0,2-3-22 0 0,0 1-1 0 0,1 0 0 0 0,0 1 1 0 0,1-1-1 0 0,-8 20 0 0 0,13-27-94 0 0,0-1 0 0 0,0 1 0 0 0,0-1 0 0 0,0 1 1 0 0,1 0-1 0 0,0-1 0 0 0,0 1 0 0 0,0 0 0 0 0,0-1 0 0 0,0 1 0 0 0,1 0 0 0 0,-1-1 0 0 0,1 1 0 0 0,0-1 0 0 0,0 1 0 0 0,1-1 0 0 0,-1 1 0 0 0,1-1 0 0 0,0 0 0 0 0,-1 0 0 0 0,1 1 0 0 0,1-1 0 0 0,-1-1 0 0 0,5 6 0 0 0,-5-6-116 0 0,0 0-1 0 0,0 0 0 0 0,1 0 0 0 0,-1 0 1 0 0,0-1-1 0 0,1 1 0 0 0,-1-1 1 0 0,1 0-1 0 0,-1 0 0 0 0,1 0 1 0 0,-1 0-1 0 0,1 0 0 0 0,0 0 0 0 0,0-1 1 0 0,0 1-1 0 0,-1-1 0 0 0,1 0 1 0 0,0 0-1 0 0,0 0 0 0 0,0 0 1 0 0,-1 0-1 0 0,1-1 0 0 0,0 1 0 0 0,5-2 1 0 0,3-2-1109 0 0</inkml:trace>
  <inkml:trace contextRef="#ctx0" brushRef="#br0" timeOffset="4279.23">2381 396 10304 0 0,'2'-5'117'0'0,"-1"1"412"0"0,0 0 0 0 0,0 0 0 0 0,-1 0 0 0 0,1 1 1 0 0,-1-1-1 0 0,0-7 0 0 0,0 11-413 0 0,0-1 0 0 0,0 0 1 0 0,0 1-1 0 0,0-1 0 0 0,-1 1 0 0 0,1-1 0 0 0,0 1 0 0 0,0-1 1 0 0,-1 1-1 0 0,1-1 0 0 0,0 1 0 0 0,-1-1 0 0 0,1 1 0 0 0,0-1 1 0 0,-1 1-1 0 0,1 0 0 0 0,-1-1 0 0 0,1 1 0 0 0,-1-1 1 0 0,0 1-1 0 0,0-1 9 0 0,0 1 1 0 0,-1 0-1 0 0,1-1 0 0 0,0 1 1 0 0,0 0-1 0 0,-1 0 1 0 0,1 0-1 0 0,0 0 1 0 0,0 0-1 0 0,-1 0 0 0 0,1 0 1 0 0,0 1-1 0 0,-2 0 1 0 0,-2 0 93 0 0,1 1 1 0 0,0 0 0 0 0,-1 0 0 0 0,1 0-1 0 0,0 0 1 0 0,0 1 0 0 0,1 0-1 0 0,-1 0 1 0 0,0 0 0 0 0,1 0 0 0 0,0 0-1 0 0,0 1 1 0 0,0-1 0 0 0,-5 8-1 0 0,4-4 43 0 0,0 1 0 0 0,0-1 0 0 0,1 1 0 0 0,0-1 0 0 0,0 1 0 0 0,1 0-1 0 0,-3 12 1 0 0,5-16-259 0 0,-1 0 0 0 0,1 0 0 0 0,0 0 0 0 0,0 0 0 0 0,0 1 0 0 0,1-1 0 0 0,-1 0 0 0 0,1 0 0 0 0,0-1 0 0 0,0 1 1 0 0,1 0-1 0 0,-1 0 0 0 0,1 0 0 0 0,0-1 0 0 0,0 1 0 0 0,0-1 0 0 0,0 1 0 0 0,1-1 0 0 0,-1 0 0 0 0,1 0 0 0 0,0 0 0 0 0,0 0 0 0 0,0-1 0 0 0,0 1 0 0 0,0-1 0 0 0,1 0 0 0 0,-1 0 0 0 0,1 0 0 0 0,-1 0 0 0 0,1 0 0 0 0,0-1 0 0 0,0 0 0 0 0,0 1 0 0 0,-1-2 0 0 0,1 1 0 0 0,0 0 0 0 0,0-1 0 0 0,1 0 0 0 0,-1 0 0 0 0,0 0 0 0 0,0 0 0 0 0,0 0 0 0 0,0-1 0 0 0,7-2 0 0 0,-6 1-180 0 0,1 0-1 0 0,-1-1 1 0 0,0 0 0 0 0,0 0-1 0 0,0 0 1 0 0,0 0-1 0 0,-1-1 1 0 0,1 0 0 0 0,-1 0-1 0 0,0 0 1 0 0,0-1-1 0 0,-1 1 1 0 0,1-1 0 0 0,5-9-1 0 0,0-3-862 0 0,-1 0-1 0 0,0-1 0 0 0,6-22 0 0 0,-7 15-631 0 0,-2 0-1 0 0,0 0 0 0 0,1-28 0 0 0,-1-77 581 0 0,-5 118 1183 0 0,-1-31 1417 0 0,1 40-1036 0 0,-1 0 0 0 0,1 0 0 0 0,-1 0 0 0 0,0 0 0 0 0,0-1 0 0 0,0 1 0 0 0,0 0 0 0 0,0 0 0 0 0,-1 1 0 0 0,-1-4 1 0 0,3 6-424 0 0,0-1 0 0 0,0 1 0 0 0,0 0 0 0 0,-1 0 0 0 0,1 0 0 0 0,0 0 1 0 0,0 0-1 0 0,0 0 0 0 0,0 0 0 0 0,0 0 0 0 0,0-1 0 0 0,-1 1 1 0 0,1 0-1 0 0,0 0 0 0 0,0 0 0 0 0,0 0 0 0 0,0 0 0 0 0,0 0 1 0 0,-1 0-1 0 0,1 0 0 0 0,0 0 0 0 0,0 0 0 0 0,0 0 0 0 0,0 0 1 0 0,0 0-1 0 0,-1 0 0 0 0,1 0 0 0 0,0 0 0 0 0,0 0 0 0 0,0 0 1 0 0,0 0-1 0 0,0 0 0 0 0,0 1 0 0 0,-1-1 0 0 0,1 0 0 0 0,0 0 0 0 0,0 0 1 0 0,0 0-1 0 0,0 0 0 0 0,0 0 0 0 0,-6 8 722 0 0,-1 8-143 0 0,4-5-260 0 0,0 0 1 0 0,1 0-1 0 0,0 0 0 0 0,1 0 1 0 0,0 16-1 0 0,7 58 730 0 0,-4-66-965 0 0,3 24 465 0 0,12 49 0 0 0,-10-63-2295 0 0,12 29 1 0 0,-15-53 1029 0 0,-2-3-1058 0 0,-1 0-2329 0 0,-1-2 2266 0 0</inkml:trace>
  <inkml:trace contextRef="#ctx0" brushRef="#br0" timeOffset="4726.15">2471 429 14944 0 0,'-3'-1'400'0'0,"3"0"-174"0"0,-1 0 1 0 0,0 1-1 0 0,0-1 1 0 0,1 1-1 0 0,-1-1 0 0 0,0 1 1 0 0,0-1-1 0 0,0 1 1 0 0,0-1-1 0 0,0 1 1 0 0,1 0-1 0 0,-1 0 1 0 0,-2-1-1 0 0,28-6 1715 0 0,-7 1-1710 0 0,99-13-1272 0 0,-100 17 898 0 0,-9 1 140 0 0,0 0-1 0 0,1 1 0 0 0,-1 0 0 0 0,0 0 0 0 0,12 2 0 0 0,-20-2 4 0 0,1 0 0 0 0,-1 0 0 0 0,1 0 0 0 0,-1 1 0 0 0,0-1 0 0 0,1 0 0 0 0,-1 0 0 0 0,0 1 0 0 0,1-1 0 0 0,-1 0 0 0 0,0 1 0 0 0,0-1 0 0 0,1 0 0 0 0,-1 1 0 0 0,0-1 0 0 0,0 0 0 0 0,1 1 0 0 0,-1-1 0 0 0,0 0 0 0 0,0 1 0 0 0,0-1 0 0 0,0 1 0 0 0,0-1 0 0 0,0 1 0 0 0,0-1 0 0 0,1 1 0 0 0,-1 11 0 0 0,0-10 0 0 0,-4 24 303 0 0,2-21 103 0 0,1 0 0 0 0,0 1 1 0 0,0 10-1 0 0,3-12-1218 0 0,-1-3 304 0 0</inkml:trace>
  <inkml:trace contextRef="#ctx0" brushRef="#br0" timeOffset="4727.15">2726 283 12632 0 0,'-2'-8'256'0'0,"0"0"80"0"0,0 1-272 0 0,0 3-64 0 0,0-2 0 0 0,-1 4 0 0 0,1-2 288 0 0,2 4 32 0 0,0 0 16 0 0,0 0 0 0 0,0 0-1168 0 0,0 0-240 0 0</inkml:trace>
  <inkml:trace contextRef="#ctx0" brushRef="#br0" timeOffset="5113.18">2770 350 12416 0 0,'2'5'469'0'0,"0"1"0"0"0,-1-1 1 0 0,1 1-1 0 0,-1-1 0 0 0,-1 1 1 0 0,1 6-1 0 0,5 23 4436 0 0,-6-33-4872 0 0,1-1 1 0 0,-1 0-1 0 0,0 0 0 0 0,1 1 1 0 0,-1-1-1 0 0,1 0 0 0 0,-1 0 0 0 0,1 0 1 0 0,0 0-1 0 0,-1 0 0 0 0,1 0 1 0 0,0 0-1 0 0,0 0 0 0 0,0 0 1 0 0,0 0-1 0 0,0 0 0 0 0,0 0 1 0 0,0 0-1 0 0,0-1 0 0 0,0 1 0 0 0,0 0 1 0 0,0-1-1 0 0,0 1 0 0 0,1-1 1 0 0,-1 1-1 0 0,0-1 0 0 0,3 1 1 0 0,-2-2-39 0 0,0 1 1 0 0,0-1 0 0 0,0 1 0 0 0,0-1 0 0 0,-1 1-1 0 0,1-1 1 0 0,0 0 0 0 0,0 0 0 0 0,0 0 0 0 0,-1 0 0 0 0,1-1-1 0 0,0 1 1 0 0,-1 0 0 0 0,1-1 0 0 0,-1 1 0 0 0,0-1 0 0 0,2-1-1 0 0,0-1-188 0 0,0 0-1 0 0,0-1 1 0 0,-1 1-1 0 0,0-1 0 0 0,0 1 1 0 0,0-1-1 0 0,0 0 1 0 0,1-9-1 0 0,-2 13 48 0 0,-1 1-22 0 0,0-1-1 0 0,0 1 0 0 0,0-1 1 0 0,0 1-1 0 0,0 0 0 0 0,1-1 1 0 0,-1 1-1 0 0,0-1 0 0 0,0 1 1 0 0,0 0-1 0 0,1-1 0 0 0,-1 1 1 0 0,0 0-1 0 0,1-1 0 0 0,-1 1 1 0 0,0 0-1 0 0,1-1 1 0 0,-1 1-1 0 0,0 0 0 0 0,1 0 1 0 0,-1-1-1 0 0,1 1 0 0 0,-1 0 1 0 0,1 0-1 0 0,-1 0 0 0 0,0-1 1 0 0,1 1-1 0 0,-1 0 0 0 0,1 0 1 0 0,-1 0-1 0 0,1 0 0 0 0,-1 0 1 0 0,1 0-1 0 0,-1 0 0 0 0,0 0 1 0 0,1 0-1 0 0,-1 0 0 0 0,1 0 1 0 0,-1 1-1 0 0,1-1 0 0 0,23 12-421 0 0,-21-10 761 0 0,-1 0-1 0 0,1-1 1 0 0,0 1-1 0 0,0-1 1 0 0,0 0-1 0 0,3 1 1 0 0,1 0-41 0 0,0-2 1 0 0,0 1-1 0 0,1-1 1 0 0,-1-1-1 0 0,0 1 1 0 0,0-1-1 0 0,8-2 1 0 0,-13 3-87 0 0,1-1 0 0 0,0 0 1 0 0,-1 0-1 0 0,0 0 0 0 0,1 0 1 0 0,-1-1-1 0 0,0 1 0 0 0,1-1 1 0 0,-1 1-1 0 0,0-1 0 0 0,0 0 1 0 0,0 0-1 0 0,-1 0 0 0 0,1 0 1 0 0,0 0-1 0 0,-1 0 0 0 0,1 0 1 0 0,-1-1-1 0 0,0 1 0 0 0,0 0 1 0 0,0-1-1 0 0,1-2 1 0 0,-1 2-22 0 0,6-25 1074 0 0,-7 27-1058 0 0,1 0 0 0 0,-1 0-1 0 0,0 0 1 0 0,0 0-1 0 0,0 0 1 0 0,0 0 0 0 0,0-1-1 0 0,0 1 1 0 0,0 0 0 0 0,0 0-1 0 0,0 0 1 0 0,-1 0 0 0 0,1 0-1 0 0,0 0 1 0 0,-1 0-1 0 0,1 0 1 0 0,0 1 0 0 0,-1-1-1 0 0,1 0 1 0 0,-1 0 0 0 0,0 0-1 0 0,1 0 1 0 0,-2 0-1 0 0,2 0 30 0 0,-1 1 0 0 0,0 0 0 0 0,0 0 0 0 0,0 0-1 0 0,0 0 1 0 0,1 0 0 0 0,-1 0 0 0 0,0 0-1 0 0,0 0 1 0 0,0 1 0 0 0,0-1 0 0 0,1 0-1 0 0,-1 0 1 0 0,0 1 0 0 0,0-1 0 0 0,0 0-1 0 0,1 1 1 0 0,-1-1 0 0 0,0 1 0 0 0,1-1-1 0 0,-1 1 1 0 0,0-1 0 0 0,1 1 0 0 0,-1-1-1 0 0,1 1 1 0 0,-1 0 0 0 0,1-1 0 0 0,-1 1-1 0 0,0 1 1 0 0,-14 21 1387 0 0,12-17-1123 0 0,0 1-1 0 0,1 0 0 0 0,-1-1 1 0 0,2 1-1 0 0,-1 0 0 0 0,1 1 1 0 0,0-1-1 0 0,0 0 0 0 0,1 0 1 0 0,0 0-1 0 0,0 0 0 0 0,2 11 1 0 0,-1-14-280 0 0,0 0 0 0 0,0 0-1 0 0,0 0 1 0 0,1 0 0 0 0,-1 0 0 0 0,1 0 0 0 0,0 0 0 0 0,0-1 0 0 0,0 1 0 0 0,4 3 0 0 0,-5-5-114 0 0,2 0 1 0 0,-1 0-1 0 0,0 0 0 0 0,0 0 0 0 0,0-1 0 0 0,1 1 0 0 0,-1-1 1 0 0,1 1-1 0 0,-1-1 0 0 0,1 0 0 0 0,0 0 0 0 0,0 0 1 0 0,-1 0-1 0 0,1-1 0 0 0,0 1 0 0 0,3-1 0 0 0,5 1-446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3:13:11.6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77 7248 0 0,'-5'-34'1058'0'0,"3"-8"4964"0"0,2 42-5432 0 0,0 0-12 0 0,0 0-18 0 0,2 6 383 0 0,6 34 134 0 0,6 66-1 0 0,-1-3-888 0 0,-10-83-272 0 0,2-1 1 0 0,0-1-1 0 0,10 24 1 0 0,-9-27-140 0 0</inkml:trace>
  <inkml:trace contextRef="#ctx0" brushRef="#br0" timeOffset="434.56">176 350 9168 0 0,'3'0'70'0'0,"1"-1"0"0"0,-1 1 1 0 0,1 0-1 0 0,0-1 1 0 0,-1 0-1 0 0,1 0 0 0 0,2-1 1 0 0,-2 0 208 0 0,-1 0 1 0 0,1 0-1 0 0,-1 0 1 0 0,0 0-1 0 0,0 0 1 0 0,0 0-1 0 0,0-1 1 0 0,0 0-1 0 0,-1 1 1 0 0,3-4-1 0 0,-2 1 87 0 0,0 1 1 0 0,0-1-1 0 0,0 0 0 0 0,-1 0 1 0 0,0 1-1 0 0,0-1 0 0 0,0-1 1 0 0,-1 1-1 0 0,0 0 0 0 0,0 0 1 0 0,0-1-1 0 0,0-9 0 0 0,-1 15-355 0 0,0 0 0 0 0,0-1 0 0 0,0 1 0 0 0,0 0 0 0 0,0-1 0 0 0,0 1 0 0 0,0-1 0 0 0,0 1 0 0 0,0 0 0 0 0,0-1 0 0 0,0 1 0 0 0,0 0 0 0 0,0-1 0 0 0,0 1 0 0 0,0-1 0 0 0,-1 1 0 0 0,1 0 0 0 0,0-1 0 0 0,0 1 0 0 0,0 0 0 0 0,-1-1 0 0 0,1 1 0 0 0,0 0 0 0 0,0 0 0 0 0,-1-1 0 0 0,1 1 0 0 0,0 0 0 0 0,0-1 0 0 0,-1 1 0 0 0,1 0 0 0 0,0 0 0 0 0,-1 0 0 0 0,1 0 0 0 0,0-1 0 0 0,-1 1 0 0 0,1 0 0 0 0,-1 0 0 0 0,1 0 0 0 0,0 0 0 0 0,-1 0 0 0 0,1 0 0 0 0,0 0 0 0 0,-1 0 0 0 0,1 0 0 0 0,-1 0 0 0 0,1 0 0 0 0,0 0 0 0 0,-1 0 0 0 0,1 0 0 0 0,0 0 0 0 0,-1 0 0 0 0,1 0 0 0 0,-1 1 0 0 0,1-1 0 0 0,0 0 0 0 0,-1 0 0 0 0,1 0 0 0 0,0 1 0 0 0,0-1 0 0 0,-1 0 0 0 0,1 1 0 0 0,-3 1 19 0 0,0 0 0 0 0,0 0-1 0 0,1 0 1 0 0,-1 0 0 0 0,-3 4-1 0 0,4-2 32 0 0,-1-1-1 0 0,1 1 0 0 0,0-1 0 0 0,0 1 0 0 0,0 0 0 0 0,0-1 0 0 0,1 1 0 0 0,-1 0 0 0 0,1 0 0 0 0,0 0 0 0 0,0 1 0 0 0,1-1 0 0 0,-1 5 0 0 0,1-6-9 0 0,0 0 0 0 0,1 0-1 0 0,-1 0 1 0 0,1 0-1 0 0,0 0 1 0 0,0-1 0 0 0,0 1-1 0 0,0 0 1 0 0,0 0 0 0 0,1-1-1 0 0,-1 1 1 0 0,1-1-1 0 0,0 1 1 0 0,-1-1 0 0 0,1 0-1 0 0,0 0 1 0 0,0 0-1 0 0,1 0 1 0 0,2 3 0 0 0,2 0-104 0 0,0-1 1 0 0,0 1-1 0 0,1-1 1 0 0,0 0-1 0 0,-1-1 1 0 0,1 0 0 0 0,1 0-1 0 0,-1-1 1 0 0,0 0-1 0 0,1 0 1 0 0,13 0-1 0 0,-10-1-391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3:12:37.7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210 750 7696 0 0,'0'-3'127'0'0,"0"0"1"0"0,-1 0-1 0 0,0 0 1 0 0,0 0-1 0 0,0 0 1 0 0,0 0-1 0 0,0 1 1 0 0,0-1 0 0 0,-1 0-1 0 0,-1-2 1 0 0,-20-24 2821 0 0,21 26-2833 0 0,0 1 0 0 0,-1-1 0 0 0,1 1 0 0 0,-1 0 0 0 0,1 0 1 0 0,-1 0-1 0 0,0 0 0 0 0,0 0 0 0 0,0 1 0 0 0,0-1 0 0 0,0 1 0 0 0,0 0 1 0 0,0 0-1 0 0,0 0 0 0 0,-1 0 0 0 0,1 0 0 0 0,0 1 0 0 0,-1-1 1 0 0,1 1-1 0 0,0 0 0 0 0,-1 0 0 0 0,1 0 0 0 0,0 1 0 0 0,-1-1 0 0 0,1 1 1 0 0,0 0-1 0 0,-1 0 0 0 0,1 0 0 0 0,0 0 0 0 0,0 1 0 0 0,0-1 1 0 0,0 1-1 0 0,-4 2 0 0 0,2 0-64 0 0,0-1 1 0 0,0 1 0 0 0,1 0-1 0 0,-1 0 1 0 0,1 0-1 0 0,0 1 1 0 0,0-1 0 0 0,1 1-1 0 0,-1 0 1 0 0,1 0-1 0 0,0 0 1 0 0,0 1 0 0 0,1-1-1 0 0,-1 1 1 0 0,1-1-1 0 0,1 1 1 0 0,-3 8-1 0 0,3-5 67 0 0,0 0 0 0 0,0 0-1 0 0,1 0 1 0 0,0 0 0 0 0,0 0-1 0 0,1 0 1 0 0,0 0 0 0 0,1 0-1 0 0,0 0 1 0 0,1 0 0 0 0,-1-1-1 0 0,2 1 1 0 0,5 12 0 0 0,-2-9-45 0 0,0 0 0 0 0,0 0 0 0 0,2-1 0 0 0,-1 0 0 0 0,1 0 0 0 0,1-1 0 0 0,0-1 0 0 0,13 12 0 0 0,-18-18-64 0 0,-1-1 0 0 0,0 1 0 0 0,1-1 0 0 0,0 0 0 0 0,-1 0 0 0 0,1 0 0 0 0,0-1 0 0 0,0 1 0 0 0,0-1-1 0 0,0 0 1 0 0,1-1 0 0 0,-1 1 0 0 0,0-1 0 0 0,0 0 0 0 0,0 0 0 0 0,0-1 0 0 0,0 0 0 0 0,0 0 0 0 0,8-2-1 0 0,-4 0-35 0 0,0 0 0 0 0,0-1 0 0 0,-1 0 0 0 0,1 0 0 0 0,-1-1 0 0 0,0 0 0 0 0,-1 0 0 0 0,1-1 0 0 0,-1 0 0 0 0,7-7 0 0 0,-11 9 10 0 0,1 0-1 0 0,-1-1 1 0 0,0 0-1 0 0,0 1 1 0 0,-1-1-1 0 0,1 0 0 0 0,-1 0 1 0 0,0 0-1 0 0,0-1 1 0 0,-1 1-1 0 0,0 0 1 0 0,0-1-1 0 0,0 1 0 0 0,0-1 1 0 0,-1 1-1 0 0,0-1 1 0 0,0 1-1 0 0,-1-1 1 0 0,1 1-1 0 0,-1-1 0 0 0,-3-6 1 0 0,0-5 7 0 0,-2 1 1 0 0,0 0-1 0 0,-1 0 1 0 0,0 0-1 0 0,-16-22 0 0 0,-64-120 47 0 0,6 11 52 0 0,71 131-42 0 0,-1 0 0 0 0,-1 1 0 0 0,-15-16 0 0 0,20 27 3 0 0,7 10-75 0 0,5 11-259 0 0,9 4-1419 0 0,-6-7-4475 0 0</inkml:trace>
  <inkml:trace contextRef="#ctx0" brushRef="#br0" timeOffset="374.73">463 745 13072 0 0,'0'0'297'0'0,"0"0"39"0"0,-2 13 463 0 0,2-1-500 0 0,1-1 1 0 0,1 1 0 0 0,0-1 0 0 0,0 1 0 0 0,1-1 0 0 0,1 0-1 0 0,0 0 1 0 0,7 13 0 0 0,2-9-1644 0 0,-9-12 558 0 0</inkml:trace>
  <inkml:trace contextRef="#ctx0" brushRef="#br0" timeOffset="375.73">436 537 9760 0 0,'0'0'216'0'0,"-2"-1"40"0"0,-3-3 16 0 0,3 2 0 0 0,2 2-272 0 0,0 0 0 0 0,0 0 0 0 0,0 0 0 0 0,0 0-96 0 0,0 6-80 0 0,2 3-16 0 0,1 3 0 0 0</inkml:trace>
  <inkml:trace contextRef="#ctx0" brushRef="#br0" timeOffset="1128.97">708 933 8144 0 0,'0'0'234'0'0,"0"0"6"0"0,0 0-10 0 0,0 0 499 0 0,0 0 235 0 0,-4-10 1832 0 0,-10-42 176 0 0,-4-11-1724 0 0,-35-50 169 0 0,0 0-897 0 0,51 108-495 0 0,-30-93 90 0 0,30 89-121 0 0,0 0-1 0 0,1-1 1 0 0,0 1-1 0 0,0-1 1 0 0,1 1-1 0 0,0-1 1 0 0,0 1-1 0 0,4-16 0 0 0,-4 22-2 0 0,1 1-1 0 0,0-1 0 0 0,0 0 0 0 0,0 1 1 0 0,0-1-1 0 0,0 1 0 0 0,1-1 1 0 0,-1 1-1 0 0,1 0 0 0 0,-1 0 0 0 0,1-1 1 0 0,0 1-1 0 0,0 0 0 0 0,0 0 0 0 0,0 1 1 0 0,0-1-1 0 0,1 0 0 0 0,2-1 0 0 0,-2 2 7 0 0,1-1 0 0 0,-1 1 0 0 0,1 0 0 0 0,-1 0 0 0 0,1 0 0 0 0,-1 1 0 0 0,1 0 0 0 0,-1-1 0 0 0,1 1 0 0 0,0 0 0 0 0,-1 0 0 0 0,7 2 0 0 0,-4-1-39 0 0,-1 0 0 0 0,0 1 0 0 0,1-1 0 0 0,-1 1 0 0 0,0 0 0 0 0,0 1 0 0 0,0-1 0 0 0,0 1-1 0 0,0 0 1 0 0,-1 1 0 0 0,1-1 0 0 0,-1 1 0 0 0,0-1 0 0 0,0 1 0 0 0,0 0 0 0 0,-1 1 0 0 0,1-1 0 0 0,2 6-1 0 0,-3-2-371 0 0,0 0-1 0 0,0 1 0 0 0,-1-1 1 0 0,0 0-1 0 0,0 1 0 0 0,-1-1 1 0 0,-1 1-1 0 0,1 0 0 0 0,-2 13 1 0 0,-1-1-1099 0 0,-1 0 0 0 0,-10 36 0 0 0,10-48 1061 0 0,0-1 0 0 0,0 0 0 0 0,-1 0 0 0 0,0 0 0 0 0,-1 0 0 0 0,1-1 0 0 0,-10 11-1 0 0,-4 3 1121 0 0,-23 19-1 0 0,12-12 4941 0 0,39-29-5197 0 0,1-1 0 0 0,-1 1 0 0 0,0-2 0 0 0,1 1 0 0 0,-1-1 0 0 0,15-8 0 0 0,-15 7-397 0 0,1 0 0 0 0,0 0 0 0 0,0 1 0 0 0,17-3 0 0 0,-23 6-29 0 0,-1 0-1 0 0,0 0 1 0 0,0 0-1 0 0,1 1 1 0 0,-1-1 0 0 0,0 1-1 0 0,0 0 1 0 0,0 0-1 0 0,0 1 1 0 0,0-1-1 0 0,0 1 1 0 0,0 0 0 0 0,0 0-1 0 0,-1 0 1 0 0,1 0-1 0 0,4 5 1 0 0,11 10 9 0 0,-1 1 1 0 0,-1 1-1 0 0,0 1 0 0 0,25 40 1 0 0,-16-23 4 0 0,-26-37 2 0 0,0 1 6 0 0,0-1-1 0 0,0 0 1 0 0,0 1 0 0 0,1-1 0 0 0,-1 0 0 0 0,0 0 0 0 0,0 1 0 0 0,0-1 0 0 0,0 0-1 0 0,0 0 1 0 0,1 1 0 0 0,-1-1 0 0 0,0 0 0 0 0,0 0 0 0 0,0 0 0 0 0,1 1 0 0 0,-1-1-1 0 0,0 0 1 0 0,0 0 0 0 0,0 0 0 0 0,1 0 0 0 0,-1 1 0 0 0,0-1 0 0 0,1 0 0 0 0,-1 0-1 0 0,0 0 1 0 0,0 0 0 0 0,1 0 0 0 0,-1 0 0 0 0,0 0 0 0 0,0 0 0 0 0,1 0 0 0 0,-5-18 1120 0 0,-4-7-547 0 0,-2 0-1 0 0,0 1 0 0 0,-26-43 0 0 0,18 35-337 0 0,-16-39 1 0 0,33 68-249 0 0,-39-109-147 0 0,34 91 277 0 0,0-1 1 0 0,2 0-1 0 0,-3-29 0 0 0,7 47-94 0 0,0 0-1 0 0,0 1 0 0 0,0-1 1 0 0,0 0-1 0 0,1 0 0 0 0,0 0 1 0 0,0 0-1 0 0,0 0 1 0 0,0 1-1 0 0,0-1 0 0 0,1 0 1 0 0,-1 1-1 0 0,1-1 0 0 0,0 1 1 0 0,0 0-1 0 0,1-1 0 0 0,4-4 1 0 0,-5 6-32 0 0,1 0 0 0 0,0-1 0 0 0,0 1-1 0 0,0 1 1 0 0,0-1 0 0 0,0 0 0 0 0,0 1 0 0 0,0 0 0 0 0,0-1 0 0 0,0 1 0 0 0,1 1 0 0 0,-1-1 0 0 0,0 0 0 0 0,1 1 0 0 0,-1 0 0 0 0,1-1 0 0 0,-1 1 0 0 0,1 1 0 0 0,-1-1 0 0 0,4 1 0 0 0,0 0-15 0 0,-1 0 1 0 0,1 1-1 0 0,-1 0 0 0 0,0 0 1 0 0,0 1-1 0 0,0-1 1 0 0,0 1-1 0 0,0 0 1 0 0,8 6-1 0 0,-10-5-309 0 0,-1-1 1 0 0,1 1 0 0 0,-1-1-1 0 0,0 1 1 0 0,0 0-1 0 0,0 0 1 0 0,0 0-1 0 0,-1 1 1 0 0,0-1-1 0 0,0 1 1 0 0,0-1-1 0 0,0 1 1 0 0,-1 0-1 0 0,2 5 1 0 0,2 23-1859 0 0,-2 0-21 0 0</inkml:trace>
  <inkml:trace contextRef="#ctx0" brushRef="#br0" timeOffset="2025.47">823 799 12352 0 0,'-1'0'42'0'0,"1"0"0"0"0,0 0 1 0 0,0 0-1 0 0,0 0 1 0 0,-1 0-1 0 0,1 0 0 0 0,0 0 1 0 0,0 0-1 0 0,-1 0 1 0 0,1 0-1 0 0,0 1 0 0 0,0-1 1 0 0,0 0-1 0 0,-1 0 1 0 0,1 0-1 0 0,0 0 0 0 0,0 0 1 0 0,0 1-1 0 0,-1-1 1 0 0,1 0-1 0 0,0 0 0 0 0,0 0 1 0 0,0 1-1 0 0,0-1 1 0 0,0 0-1 0 0,0 0 1 0 0,-1 0-1 0 0,1 1 0 0 0,0-1 1 0 0,0 0-1 0 0,0 0 1 0 0,0 1-1 0 0,0-1 0 0 0,8 4 1030 0 0,15-3 201 0 0,-2-5-1012 0 0,0-1-1 0 0,0-1 1 0 0,0-1-1 0 0,-1-1 1 0 0,0-1 0 0 0,33-19-1 0 0,67-40-860 0 0,-119 68 588 0 0,-1 0 0 0 0,1-1-1 0 0,0 1 1 0 0,0-1 0 0 0,-1 1 0 0 0,1-1-1 0 0,0 1 1 0 0,-1-1 0 0 0,1 0 0 0 0,0 1-1 0 0,-1-1 1 0 0,1 0 0 0 0,-1 0-1 0 0,1 1 1 0 0,-1-1 0 0 0,0 0 0 0 0,1-1-1 0 0,-1 2 4 0 0,0-1 0 0 0,0 1-1 0 0,0-1 1 0 0,0 1 0 0 0,0-1-1 0 0,0 1 1 0 0,0 0-1 0 0,0-1 1 0 0,-1 1 0 0 0,1-1-1 0 0,0 1 1 0 0,0 0-1 0 0,0-1 1 0 0,-1 1 0 0 0,1-1-1 0 0,0 1 1 0 0,0 0 0 0 0,-1-1-1 0 0,1 1 1 0 0,0 0-1 0 0,-1-1 1 0 0,1 1 0 0 0,0 0-1 0 0,-1-1 1 0 0,-1 0 0 0 0,0 1 0 0 0,1-1 1 0 0,-1 0-1 0 0,0 0 0 0 0,0 1 0 0 0,0-1 1 0 0,1 1-1 0 0,-1 0 0 0 0,0-1 0 0 0,0 1 1 0 0,0 0-1 0 0,0 0 0 0 0,0 0 0 0 0,-3 1 0 0 0,2-1 51 0 0,0 1 0 0 0,1-1-1 0 0,-1 1 1 0 0,0 0-1 0 0,0 0 1 0 0,1 0-1 0 0,-1 0 1 0 0,0 0-1 0 0,1 1 1 0 0,-1-1 0 0 0,1 1-1 0 0,0 0 1 0 0,-1-1-1 0 0,1 1 1 0 0,0 0-1 0 0,0 0 1 0 0,0 1-1 0 0,0-1 1 0 0,1 0 0 0 0,-1 1-1 0 0,1-1 1 0 0,-1 1-1 0 0,0 2 1 0 0,-1 0 190 0 0,1 1-1 0 0,-1-1 1 0 0,2 1 0 0 0,-1 0 0 0 0,-1 8-1 0 0,2-12-176 0 0,1 0 0 0 0,-1 1 0 0 0,1-1 0 0 0,0 0-1 0 0,0 1 1 0 0,0-1 0 0 0,1 0 0 0 0,-1 0 0 0 0,0 1 0 0 0,1-1-1 0 0,0 0 1 0 0,-1 0 0 0 0,1 1 0 0 0,0-1 0 0 0,0 0 0 0 0,2 4-1 0 0,-1-4-50 0 0,0 1 0 0 0,1-1-1 0 0,-1 0 1 0 0,0 1-1 0 0,1-1 1 0 0,-1 0-1 0 0,1 0 1 0 0,0-1 0 0 0,0 1-1 0 0,0 0 1 0 0,0-1-1 0 0,0 0 1 0 0,0 0 0 0 0,0 0-1 0 0,0 0 1 0 0,0 0-1 0 0,0 0 1 0 0,6 0-1 0 0,12 0 53 0 0,2 1-842 0 0,28 6 1 0 0,-43-6 400 0 0,0 0 0 0 0,0 1 1 0 0,0 0-1 0 0,-1 0 0 0 0,1 0 1 0 0,-1 1-1 0 0,8 6 0 0 0,-15-10 340 0 0,1 1-1 0 0,-1-1 0 0 0,1 1 1 0 0,0-1-1 0 0,-1 0 0 0 0,1 1 1 0 0,-1-1-1 0 0,1 1 1 0 0,0-1-1 0 0,-1 0 0 0 0,1 0 1 0 0,0 1-1 0 0,-1-1 0 0 0,1 0 1 0 0,0 0-1 0 0,-1 0 0 0 0,1 0 1 0 0,0 0-1 0 0,-1 0 1 0 0,2 0-1 0 0,-1 0 96 0 0,-1-1-1 0 0,0 1 1 0 0,0-1 0 0 0,0 1 0 0 0,0-1-1 0 0,0 1 1 0 0,0-1 0 0 0,1 1 0 0 0,-1 0-1 0 0,0-1 1 0 0,0 1 0 0 0,0-1 0 0 0,-1 1-1 0 0,1-1 1 0 0,0 1 0 0 0,0-1 0 0 0,0 1-1 0 0,0-1 1 0 0,0 1 0 0 0,-1-1 0 0 0,1 0-1 0 0,-16-30 2163 0 0,12 25-1901 0 0,-2-1 31 0 0,1-1 0 0 0,1 0 0 0 0,-1 0 0 0 0,1 0 0 0 0,1 0 0 0 0,-3-10 0 0 0,6 17-336 0 0,0 1-1 0 0,0-1 0 0 0,0 0 0 0 0,0 1 0 0 0,0-1 0 0 0,0 0 0 0 0,0 1 1 0 0,0-1-1 0 0,0 0 0 0 0,1 1 0 0 0,-1-1 0 0 0,0 1 0 0 0,0-1 1 0 0,1 0-1 0 0,-1 1 0 0 0,1-1 0 0 0,-1 1 0 0 0,0-1 0 0 0,1 1 0 0 0,-1-1 1 0 0,1 1-1 0 0,-1-1 0 0 0,1 1 0 0 0,-1 0 0 0 0,1-1 0 0 0,-1 1 1 0 0,1 0-1 0 0,0-1 0 0 0,-1 1 0 0 0,1 0 0 0 0,0 0 0 0 0,-1-1 0 0 0,2 1 1 0 0,22-4-31 0 0,-22 3 34 0 0,60 1-9 0 0,-46 0 0 0 0,0 0 0 0 0,0 0 0 0 0,18-4 0 0 0,-15 2 2 0 0,-16 2-38 0 0,0 0 1 0 0,0-1-1 0 0,0 1 1 0 0,0 0-1 0 0,0-1 1 0 0,0 0-1 0 0,0 0 1 0 0,-1 0-1 0 0,1 0 1 0 0,0 0-1 0 0,0 0 0 0 0,-1-1 1 0 0,4-2-1 0 0,-6 4-108 0 0,0 0 139 0 0,0 0 0 0 0,0-1 0 0 0,0 1 0 0 0,0 0 0 0 0,0 0 0 0 0,0-1 0 0 0,0 1 0 0 0,0 0 0 0 0,0 0 0 0 0,0 0 0 0 0,0-1 0 0 0,0 1-1 0 0,0 0 1 0 0,0 0 0 0 0,-1 0 0 0 0,1-1 0 0 0,0 1 0 0 0,0 0 0 0 0,0 0 0 0 0,0 0 0 0 0,0 0 0 0 0,-1 0 0 0 0,1-1 0 0 0,0 1 0 0 0,0 0 0 0 0,0 0-1 0 0,-1 0 1 0 0,1 0 0 0 0,0 0 0 0 0,0 0 0 0 0,0 0 0 0 0,-1 0 0 0 0,1 0 0 0 0,0 0 0 0 0,0 0 0 0 0,0 0 0 0 0,-1 0 0 0 0,1 0 0 0 0,0 0 0 0 0,-1 0-1 0 0,-1 0 12 0 0,-1 1-1 0 0,1 0 1 0 0,-1 0-1 0 0,1 0 1 0 0,0 0-1 0 0,-1 0 1 0 0,1 0-1 0 0,0 1 1 0 0,0-1-1 0 0,0 1 1 0 0,0 0-1 0 0,-3 2 1 0 0,-19 27 107 0 0,20-25-98 0 0,3-5-3 0 0,0 0 0 0 0,0 1 0 0 0,0-1 0 0 0,0 1 0 0 0,0 0 0 0 0,0-1 0 0 0,1 1 0 0 0,-1 0 0 0 0,0-1 0 0 0,1 1 0 0 0,-1 0 0 0 0,1 0 0 0 0,0-1 0 0 0,0 1 0 0 0,0 0 0 0 0,0 0 0 0 0,0 0 0 0 0,0-1 0 0 0,0 1-1 0 0,1 3 1 0 0,0-3 0 0 0,0 0 0 0 0,0 1 0 0 0,1-1 0 0 0,-1 0 0 0 0,0-1 0 0 0,1 1 0 0 0,0 0 0 0 0,-1 0 0 0 0,1-1 1 0 0,0 1-1 0 0,0-1 0 0 0,0 1 0 0 0,3 1 0 0 0,2 1-12 0 0,0-1 1 0 0,0 0-1 0 0,1-1 1 0 0,-1 1-1 0 0,0-1 1 0 0,1-1-1 0 0,-1 1 1 0 0,14-1-1 0 0,-14-1-32 0 0,-1-1 0 0 0,1 0 0 0 0,-1 0 0 0 0,1 0 0 0 0,-1-1 0 0 0,0 0 0 0 0,8-4 0 0 0,-13 5 31 0 0,1 0 0 0 0,0 0 0 0 0,-1 0 0 0 0,1 0 0 0 0,-1 0 0 0 0,1-1-1 0 0,-1 1 1 0 0,0 0 0 0 0,1-1 0 0 0,-1 1 0 0 0,0-1 0 0 0,0 0 0 0 0,0 1-1 0 0,0-1 1 0 0,0 0 0 0 0,0-3 0 0 0,1-1 67 0 0,0-1 1 0 0,-1 1-1 0 0,0-12 0 0 0,4-16 380 0 0,-5 32-418 0 0,1 0-1 0 0,0 0 1 0 0,0 0-1 0 0,0 0 1 0 0,0 0-1 0 0,0 0 0 0 0,0 1 1 0 0,1-1-1 0 0,2-3 1 0 0,-3 5 0 0 0,-1-1 0 0 0,1 0 0 0 0,0 1 1 0 0,0-1-1 0 0,0 1 0 0 0,-1-1 0 0 0,1 1 0 0 0,0-1 1 0 0,0 1-1 0 0,0 0 0 0 0,0 0 0 0 0,0-1 0 0 0,0 1 1 0 0,0 0-1 0 0,0 0 0 0 0,-1 0 0 0 0,1 0 0 0 0,0 0 1 0 0,0 0-1 0 0,0 0 0 0 0,0 0 0 0 0,0 0 1 0 0,0 1-1 0 0,0-1 0 0 0,0 0 0 0 0,1 1 0 0 0,19 10 258 0 0,0 1-1 0 0,25 19 0 0 0,-43-29-622 0 0,0 0-1 0 0,0 0 0 0 0,0 0 0 0 0,0-1 1 0 0,0 1-1 0 0,1-1 0 0 0,-1 0 0 0 0,0 0 1 0 0,1 0-1 0 0,-1 0 0 0 0,0-1 0 0 0,1 1 1 0 0,-1-1-1 0 0,1 0 0 0 0,-1 0 0 0 0,1 0 1 0 0,-1-1-1 0 0,4 0 0 0 0,1-1-1220 0 0</inkml:trace>
  <inkml:trace contextRef="#ctx0" brushRef="#br0" timeOffset="2448.06">1880 499 11544 0 0,'-3'-25'1052'0'0,"-8"-35"0"0"0,12 71 3671 0 0,1 25-3679 0 0,7 16-341 0 0,3 0 0 0 0,2-1-1 0 0,26 64 1 0 0,-36-107-858 0 0,0-1 0 0 0,0 1 0 0 0,1-1-1 0 0,7 9 1 0 0,-10-12-482 0 0,1-1-1 0 0,1 0 0 0 0,-1 1 0 0 0,0-2 0 0 0,7 5 0 0 0,2-4-3129 0 0,-11-3 1847 0 0</inkml:trace>
  <inkml:trace contextRef="#ctx0" brushRef="#br0" timeOffset="2846.87">1895 685 15440 0 0,'-1'0'147'0'0,"1"0"-109"0"0,0 0 0 0 0,-1 0 0 0 0,1 0-1 0 0,0 0 1 0 0,0 0 0 0 0,-1 0 0 0 0,1 0 0 0 0,0 0-1 0 0,-1 0 1 0 0,1 0 0 0 0,0 0 0 0 0,0 0-1 0 0,-1 0 1 0 0,1 0 0 0 0,0 0 0 0 0,0 0 0 0 0,-1 0-1 0 0,1-1 1 0 0,0 1 0 0 0,0 0 0 0 0,-1 0 0 0 0,1 0-1 0 0,0 0 1 0 0,0 0 0 0 0,-1-1 0 0 0,1 1-1 0 0,0 0 567 0 0,0 0 179 0 0,0 0 32 0 0,0 0-46 0 0,0 0-222 0 0,9 3 717 0 0,9-2-1130 0 0,0 0 0 0 0,0-1 0 0 0,0-2 0 0 0,21-3 0 0 0,-18 2-259 0 0,5-1-652 0 0,-5 0-4968 0 0,-7 2-883 0 0</inkml:trace>
  <inkml:trace contextRef="#ctx0" brushRef="#br0" timeOffset="3291.65">2771 543 7832 0 0,'-5'-5'858'0'0,"5"8"-665"0"0,1-1-1 0 0,-1 1 0 0 0,1 0 0 0 0,0 0 0 0 0,0 0 1 0 0,0-1-1 0 0,2 4 0 0 0,19 33 986 0 0,25 26-408 0 0,-29-41-667 0 0,27 46-1 0 0,-19-19 1013 0 0,-25-50-799 0 0,-1-1-84 0 0,-13-12 614 0 0,0-4-525 0 0,0-1 0 0 0,1 0 1 0 0,-11-23-1 0 0,19 35-296 0 0,-8-20-43 0 0,1 0 0 0 0,1-1 1 0 0,1 0-1 0 0,1 0 1 0 0,-6-34-1 0 0,13 51-2 0 0,-1 1 0 0 0,2 0-1 0 0,-1 0 1 0 0,1 0-1 0 0,0-1 1 0 0,1 1 0 0 0,0 0-1 0 0,0 0 1 0 0,1 0 0 0 0,0 0-1 0 0,4-9 1 0 0,-5 14 20 0 0,0 0 1 0 0,1 0-1 0 0,-1 0 1 0 0,1 0-1 0 0,0 0 0 0 0,0 1 1 0 0,0-1-1 0 0,1 1 0 0 0,-1-1 1 0 0,0 1-1 0 0,1 0 0 0 0,0 0 1 0 0,-1 0-1 0 0,1 0 0 0 0,0 0 1 0 0,0 0-1 0 0,0 1 1 0 0,0 0-1 0 0,0-1 0 0 0,1 1 1 0 0,-1 0-1 0 0,0 1 0 0 0,1-1 1 0 0,-1 0-1 0 0,0 1 0 0 0,1 0 1 0 0,-1 0-1 0 0,0 0 1 0 0,5 1-1 0 0,-6-1 5 0 0,1 0-1 0 0,0 1 1 0 0,0-1 0 0 0,-1 1 0 0 0,1-1-1 0 0,-1 1 1 0 0,1 0 0 0 0,-1 0 0 0 0,1 0 0 0 0,-1 1-1 0 0,1-1 1 0 0,-1 1 0 0 0,0-1 0 0 0,0 1-1 0 0,0 0 1 0 0,0-1 0 0 0,0 1 0 0 0,0 0 0 0 0,0 0-1 0 0,-1 1 1 0 0,1-1 0 0 0,-1 0 0 0 0,1 1-1 0 0,-1-1 1 0 0,1 4 0 0 0,0-1 13 0 0,-1 0 0 0 0,0 0 0 0 0,0 1-1 0 0,0-1 1 0 0,-1 0 0 0 0,1 1 0 0 0,-2-1 0 0 0,1 1 0 0 0,0-1 0 0 0,-1 0 0 0 0,-2 10 0 0 0,-3 5 14 0 0,0 0 0 0 0,-1-1 0 0 0,-1 0 0 0 0,-1 0-1 0 0,0 0 1 0 0,-17 22 0 0 0,24-37-789 0 0,0-1-1 0 0,0 0 0 0 0,1 0 0 0 0,-1 1 0 0 0,0 3 0 0 0,2-3-4350 0 0</inkml:trace>
  <inkml:trace contextRef="#ctx0" brushRef="#br0" timeOffset="4118.63">3039 674 12784 0 0,'0'0'289'0'0,"0"0"40"0"0,0 0 22 0 0,0 0-40 0 0,0 0-143 0 0,14-6 1394 0 0,-7 2-1501 0 0,1 1-1 0 0,-1-1 1 0 0,0-1-1 0 0,0 1 0 0 0,-1-1 1 0 0,1 0-1 0 0,-1-1 1 0 0,0 0-1 0 0,-1 0 1 0 0,1 0-1 0 0,-1 0 0 0 0,0-1 1 0 0,-1 0-1 0 0,1 0 1 0 0,-1 0-1 0 0,-1 0 1 0 0,0-1-1 0 0,0 0 1 0 0,0 1-1 0 0,2-15 0 0 0,-4 21-53 0 0,-1 0 0 0 0,0-1 0 0 0,0 1 0 0 0,0 0-1 0 0,0-1 1 0 0,0 1 0 0 0,0 0 0 0 0,-1-1 0 0 0,1 1-1 0 0,0 0 1 0 0,-1 0 0 0 0,1-1 0 0 0,-1 1 0 0 0,1 0-1 0 0,-1 0 1 0 0,0-1 0 0 0,1 1 0 0 0,-1 0-1 0 0,0 0 1 0 0,0 0 0 0 0,0 0 0 0 0,0 0 0 0 0,-1-1-1 0 0,1 1 8 0 0,0 1-1 0 0,0 0 1 0 0,0-1-1 0 0,1 1 1 0 0,-1 0-1 0 0,0-1 1 0 0,0 1-1 0 0,0 0 0 0 0,0 0 1 0 0,0 0-1 0 0,0 0 1 0 0,0 0-1 0 0,0 0 1 0 0,0 0-1 0 0,0 0 1 0 0,0 0-1 0 0,0 1 0 0 0,0-1 1 0 0,0 0-1 0 0,0 1 1 0 0,1-1-1 0 0,-1 0 1 0 0,0 1-1 0 0,0-1 1 0 0,0 1-1 0 0,0-1 0 0 0,1 1 1 0 0,-1 0-1 0 0,0-1 1 0 0,1 1-1 0 0,-1 0 1 0 0,0-1-1 0 0,0 2 0 0 0,-5 6 224 0 0,1-1-1 0 0,0 1 0 0 0,0 0 1 0 0,0 0-1 0 0,1 1 1 0 0,1-1-1 0 0,-5 16 0 0 0,6-19-97 0 0,1 0-1 0 0,0 0 1 0 0,0 0-1 0 0,0 0 1 0 0,0 0 0 0 0,1 1-1 0 0,0-1 1 0 0,0 0-1 0 0,1 0 1 0 0,-1 1-1 0 0,1-1 1 0 0,0 0 0 0 0,1 0-1 0 0,-1 0 1 0 0,3 5-1 0 0,-2-7-152 0 0,0-1-1 0 0,0 1 0 0 0,0 0 0 0 0,0-1 0 0 0,1 1 0 0 0,-1-1 1 0 0,1 0-1 0 0,-1 0 0 0 0,1 0 0 0 0,0 0 0 0 0,0-1 0 0 0,0 1 1 0 0,0-1-1 0 0,0 1 0 0 0,0-1 0 0 0,0 0 0 0 0,0 0 1 0 0,1-1-1 0 0,-1 1 0 0 0,0-1 0 0 0,4 1 0 0 0,0-1-258 0 0,0 0 0 0 0,0 0 0 0 0,0-1-1 0 0,0 0 1 0 0,0 0 0 0 0,0 0 0 0 0,-1-1-1 0 0,1 0 1 0 0,7-3 0 0 0,-7 2-338 0 0,0 0-1 0 0,0 0 1 0 0,0-1 0 0 0,-1 0 0 0 0,1 0 0 0 0,-1-1-1 0 0,0 1 1 0 0,0-1 0 0 0,8-10 0 0 0,-13 13 647 0 0,0-1 1 0 0,1 1 0 0 0,-2-1-1 0 0,1 0 1 0 0,0 1-1 0 0,0-1 1 0 0,-1 0-1 0 0,1-3 1 0 0,-1 5 47 0 0,0 1 1 0 0,0 0 0 0 0,0-1-1 0 0,0 1 1 0 0,0-1 0 0 0,0 1-1 0 0,0-1 1 0 0,0 1-1 0 0,0-1 1 0 0,0 1 0 0 0,0-1-1 0 0,0 1 1 0 0,0 0 0 0 0,0-1-1 0 0,0 1 1 0 0,0-1-1 0 0,-1 1 1 0 0,1-1 0 0 0,0 1-1 0 0,0 0 1 0 0,-1-1 0 0 0,1 1-1 0 0,0-1 1 0 0,0 1-1 0 0,-1 0 1 0 0,1 0 0 0 0,-1-1-1 0 0,1 1 1 0 0,0 0 0 0 0,-1-1-1 0 0,1 1 1 0 0,0 0-1 0 0,-1 0 1 0 0,1 0 0 0 0,-1-1-1 0 0,1 1 1 0 0,-1 0 0 0 0,1 0-1 0 0,0 0 1 0 0,-1 0-1 0 0,1 0 1 0 0,-1 0 0 0 0,1 0-1 0 0,-1 0 1 0 0,1 0 0 0 0,-1 0-1 0 0,1 0 1 0 0,-1 0-1 0 0,1 0 1 0 0,-1 0 0 0 0,1 0-1 0 0,0 1 1 0 0,-1-1 0 0 0,1 0-1 0 0,-1 0 1 0 0,1 1-1 0 0,-1-1 1 0 0,0 1 19 0 0,0 0 0 0 0,0-1 1 0 0,0 1-1 0 0,0 0 0 0 0,0 0 0 0 0,0 0 0 0 0,0 0 0 0 0,0 0 1 0 0,0 0-1 0 0,0 0 0 0 0,1 0 0 0 0,-1 0 0 0 0,0 0 0 0 0,1 0 1 0 0,-1 1-1 0 0,1-1 0 0 0,-1 0 0 0 0,1 0 0 0 0,0 1 0 0 0,-1-1 1 0 0,1 0-1 0 0,0 1 0 0 0,0-1 0 0 0,0 0 0 0 0,0 1 0 0 0,0-1 1 0 0,1 3-1 0 0,-1-2-30 0 0,0 0 0 0 0,0 0 0 0 0,1 0-1 0 0,0 0 1 0 0,-1 0 0 0 0,1 0 0 0 0,0 0 0 0 0,0 0 0 0 0,0 0 0 0 0,0 0 0 0 0,0 0 0 0 0,0 0 0 0 0,1-1 0 0 0,-1 1-1 0 0,0 0 1 0 0,4 2 0 0 0,-1-2-69 0 0,1 0 0 0 0,-1 0 0 0 0,1-1 0 0 0,-1 1 0 0 0,1-1 0 0 0,0 0 0 0 0,0 0 0 0 0,0 0-1 0 0,-1-1 1 0 0,1 0 0 0 0,0 0 0 0 0,0 0 0 0 0,0 0 0 0 0,0-1 0 0 0,9-2 0 0 0,-8 1-1 0 0,1 0-1 0 0,0 0 1 0 0,-1 0 0 0 0,1-1 0 0 0,-1 0 0 0 0,0 0 0 0 0,0-1 0 0 0,0 0 0 0 0,0 0 0 0 0,7-8 0 0 0,-11 10-37 0 0,0 0 1 0 0,0 0 0 0 0,0 0-1 0 0,-1 0 1 0 0,1-1 0 0 0,-1 1-1 0 0,0 0 1 0 0,0-1 0 0 0,0 1-1 0 0,0-1 1 0 0,0 0 0 0 0,0 1-1 0 0,-1-1 1 0 0,1 0 0 0 0,-1 1-1 0 0,0-6 1 0 0,0 4-7 0 0,0 0 0 0 0,-1-1 0 0 0,0 1 0 0 0,0 0 0 0 0,0 1 0 0 0,-1-1 0 0 0,1 0 1 0 0,-1 0-1 0 0,0 1 0 0 0,-3-6 0 0 0,0 2 67 0 0,-1 1 1 0 0,1-1 0 0 0,-1 1 0 0 0,0 0 0 0 0,0 0-1 0 0,-1 1 1 0 0,1 0 0 0 0,-1 0 0 0 0,0 1 0 0 0,-13-6-1 0 0,12 7 3 0 0,0 1-1 0 0,-1 0 1 0 0,1 0-1 0 0,-1 1 1 0 0,1 0 0 0 0,-1 0-1 0 0,0 1 1 0 0,1 0-1 0 0,-12 2 1 0 0,18-1-8 0 0,0-1 1 0 0,0 0 0 0 0,0 1 0 0 0,0-1 0 0 0,0 1 0 0 0,0-1-1 0 0,0 1 1 0 0,0 0 0 0 0,1 0 0 0 0,-1 0 0 0 0,0 0-1 0 0,1 0 1 0 0,-1 0 0 0 0,1 1 0 0 0,-1-1 0 0 0,1 0-1 0 0,-1 1 1 0 0,1-1 0 0 0,0 1 0 0 0,0 0 0 0 0,0-1 0 0 0,0 1-1 0 0,0 0 1 0 0,0 0 0 0 0,0-1 0 0 0,1 1 0 0 0,-1 0-1 0 0,0 0 1 0 0,1 0 0 0 0,0 0 0 0 0,-1 2 0 0 0,1-1-158 0 0,0 0-1 0 0,0 0 1 0 0,0 1 0 0 0,0-1 0 0 0,0 0 0 0 0,1 0 0 0 0,-1 0 0 0 0,3 5 0 0 0,-2-6-370 0 0,0 1 1 0 0,0-1-1 0 0,0 0 1 0 0,0 0-1 0 0,0 0 1 0 0,0 0 0 0 0,1 0-1 0 0,-1 0 1 0 0,1-1-1 0 0,0 1 1 0 0,3 2-1 0 0,8 4-6078 0 0</inkml:trace>
  <inkml:trace contextRef="#ctx0" brushRef="#br0" timeOffset="4545.96">3552 631 12752 0 0,'0'0'289'0'0,"9"9"702"0"0,10 13 365 0 0,31 48-1 0 0,-8 7 61 0 0,-42-77-1312 0 0,-18-12 408 0 0,13 7-465 0 0,0 0-1 0 0,0-1 0 0 0,0 0 1 0 0,1 0-1 0 0,0 0 0 0 0,-7-12 0 0 0,-14-43 59 0 0,19 46-54 0 0,-3-8-59 0 0,2 0-1 0 0,-6-29 0 0 0,11 40-16 0 0,0-1-1 0 0,1 0 1 0 0,1 0 0 0 0,-1 1-1 0 0,4-25 1 0 0,-2 35 68 0 0,-1 0 0 0 0,0 0 0 0 0,1 0 0 0 0,-1 1 0 0 0,1-1 0 0 0,0 0 1 0 0,-1 0-1 0 0,1 1 0 0 0,0-1 0 0 0,0 0 0 0 0,0 1 0 0 0,1-1 0 0 0,-1 1 0 0 0,0 0 0 0 0,0-1 1 0 0,1 1-1 0 0,-1 0 0 0 0,1 0 0 0 0,-1-1 0 0 0,1 1 0 0 0,-1 0 0 0 0,1 1 0 0 0,2-2 0 0 0,-3 2 103 0 0,10 8 12 0 0,-7-4-128 0 0,-1-1 0 0 0,1 1 0 0 0,-1 0 0 0 0,0 1 0 0 0,0-1 0 0 0,0 0 0 0 0,-1 1 0 0 0,0 0 0 0 0,0-1 0 0 0,0 1 0 0 0,0 0 0 0 0,-1 0 0 0 0,1 0 0 0 0,-1 1 0 0 0,-1-1 0 0 0,1 7 0 0 0,-1 1 26 0 0,0 0 0 0 0,-1 0 0 0 0,0-1 1 0 0,-1 1-1 0 0,-5 17 0 0 0,6-23-33 0 0,-1-1-148 0 0,1 0 0 0 0,-1 0 0 0 0,1-1-1 0 0,-2 1 1 0 0,1 0 0 0 0,-1-1 0 0 0,0 1 0 0 0,0-1 0 0 0,-7 9 0 0 0,8-12-838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3:12:35.6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 8056 0 0,'0'0'108'0'0,"0"-1"1"0"0,0 1 0 0 0,1 0-1 0 0,-1-1 1 0 0,0 1 0 0 0,0-1-1 0 0,0 1 1 0 0,0 0 0 0 0,1 0-1 0 0,-1-1 1 0 0,0 1-1 0 0,0 0 1 0 0,0-1 0 0 0,1 1-1 0 0,-1 0 1 0 0,0 0 0 0 0,1-1-1 0 0,-1 1 1 0 0,0 0 0 0 0,0 0-1 0 0,1-1 1 0 0,-1 1-1 0 0,1 0 1 0 0,3 9 1946 0 0,-3-7-2295 0 0,46 181 3780 0 0,-9-29-3414 0 0,-35-143-132 0 0,0 1 30 0 0,0-1 1 0 0,1 0 0 0 0,0 0 0 0 0,1-1-1 0 0,0 1 1 0 0,1-1 0 0 0,10 14 0 0 0,-16-24-26 0 0,0 0 0 0 0,1 0 0 0 0,-1 1 0 0 0,0-1 0 0 0,0 0 0 0 0,0 0 0 0 0,1 0 0 0 0,-1 0 0 0 0,0 1 0 0 0,0-1 0 0 0,0 0 0 0 0,1 0 0 0 0,-1 0 0 0 0,0 0 0 0 0,0 0 0 0 0,1 0 0 0 0,-1 0 0 0 0,0 0 0 0 0,0 0 0 0 0,1 0 0 0 0,-1 0 0 0 0,0 0 0 0 0,1 0 0 0 0,-1 0 0 0 0,0 0 0 0 0,0 0 0 0 0,1 0 0 0 0,-1 0 0 0 0,0 0 0 0 0,0 0 0 0 0,0 0 0 0 0,1 0 0 0 0,-1-1 0 0 0,0 1 0 0 0,0 0 0 0 0,1 0 0 0 0,-1 0 0 0 0,0 0 0 0 0,0-1 0 0 0,0 1 0 0 0,0 0 0 0 0,1 0 0 0 0,-1 0 0 0 0,0-1 0 0 0,0 1 0 0 0,0 0 0 0 0,0 0 0 0 0,0-1 0 0 0,1 1 0 0 0,3-10-54 0 0,-4 10 56 0 0,12-54-382 0 0,-11 43 279 0 0,1 1-1 0 0,0-1 1 0 0,0 1-1 0 0,1 0 1 0 0,1 0-1 0 0,0 0 1 0 0,8-15 0 0 0,-10 22 101 0 0,0 0 1 0 0,1 0 0 0 0,-1 1 0 0 0,0-1-1 0 0,1 1 1 0 0,-1 0 0 0 0,1 0-1 0 0,0 0 1 0 0,-1 0 0 0 0,1 0 0 0 0,0 1-1 0 0,0-1 1 0 0,4-1 0 0 0,-5 3 35 0 0,0-1-1 0 0,-1 1 1 0 0,1 0-1 0 0,0 0 1 0 0,-1 0 0 0 0,1 0-1 0 0,0 0 1 0 0,-1 0-1 0 0,1 0 1 0 0,0 0 0 0 0,0 1-1 0 0,-1-1 1 0 0,1 0-1 0 0,-1 1 1 0 0,1 0 0 0 0,0-1-1 0 0,-1 1 1 0 0,1 0-1 0 0,-1 0 1 0 0,0 0 0 0 0,1 0-1 0 0,-1 0 1 0 0,0 0-1 0 0,1 0 1 0 0,-1 0 0 0 0,0 1-1 0 0,1 1 1 0 0,4 6 125 0 0,-1 0 0 0 0,0 0 0 0 0,-1 0 1 0 0,0 1-1 0 0,0 0 0 0 0,-1 0 0 0 0,-1 0 0 0 0,1 0 1 0 0,-2 0-1 0 0,1 0 0 0 0,-2 0 0 0 0,1 15 0 0 0,-1-20-61 0 0,-1 0 0 0 0,1 0 0 0 0,-1 1-1 0 0,0-1 1 0 0,0 0 0 0 0,0 0-1 0 0,-1 0 1 0 0,0-1 0 0 0,0 1-1 0 0,0 0 1 0 0,0-1 0 0 0,-1 1-1 0 0,0-1 1 0 0,-6 8 0 0 0,4-7-27 0 0,-1 1 0 0 0,1-1 0 0 0,-1-1 0 0 0,0 1 0 0 0,0-1 0 0 0,-1 0-1 0 0,0-1 1 0 0,1 1 0 0 0,-12 3 0 0 0,-19 5-688 0 0,30-10 352 0 0</inkml:trace>
  <inkml:trace contextRef="#ctx0" brushRef="#br0" timeOffset="519.02">361 426 14368 0 0,'0'12'757'0'0,"-1"-8"-392"0"0,1 1 1 0 0,0-1-1 0 0,0 0 0 0 0,1 0 0 0 0,-1 0 0 0 0,1 0 0 0 0,1 5 1 0 0,-2-8-317 0 0,1 0 1 0 0,0 0 0 0 0,-1 0 0 0 0,1 0-1 0 0,0 0 1 0 0,-1 0 0 0 0,1 0 0 0 0,0 0 0 0 0,0 0-1 0 0,0-1 1 0 0,0 1 0 0 0,0 0 0 0 0,0-1-1 0 0,0 1 1 0 0,0 0 0 0 0,0-1 0 0 0,0 1 0 0 0,0-1-1 0 0,0 0 1 0 0,0 1 0 0 0,1-1 0 0 0,-1 0-1 0 0,0 0 1 0 0,0 0 0 0 0,0 0 0 0 0,0 0 0 0 0,1 0-1 0 0,-1 0 1 0 0,0 0 0 0 0,0 0 0 0 0,2-1-1 0 0,7-1-260 0 0,1 0 0 0 0,-1-1 0 0 0,1 0 0 0 0,-1-1 0 0 0,0 0 0 0 0,0 0 0 0 0,-1-1 0 0 0,1-1 0 0 0,-1 1 0 0 0,0-1 0 0 0,-1-1 0 0 0,14-13-1 0 0,-20 18 160 0 0,0 0-1 0 0,0-1 0 0 0,0 1 0 0 0,-1-1 0 0 0,1 1 0 0 0,-1-1 0 0 0,1 0 0 0 0,-1 0 0 0 0,0 1 0 0 0,0-1 0 0 0,0 0 0 0 0,0-5 1 0 0,14 61 2451 0 0,7 32-1517 0 0,-13-54-347 0 0,9 50 0 0 0,-17-70-358 0 0,0 0-1 0 0,0 0 1 0 0,-1-1-1 0 0,0 1 0 0 0,-1 0 1 0 0,-4 20-1 0 0,5-28-150 0 0,-1 0-1 0 0,0 0 1 0 0,0-1 0 0 0,0 1 0 0 0,0 0-1 0 0,-1-1 1 0 0,1 1 0 0 0,-1-1 0 0 0,1 0-1 0 0,-1 1 1 0 0,0-1 0 0 0,0 0-1 0 0,0 0 1 0 0,0 0 0 0 0,0 0 0 0 0,-1 0-1 0 0,1-1 1 0 0,0 1 0 0 0,-1-1-1 0 0,1 0 1 0 0,-1 1 0 0 0,0-1 0 0 0,1 0-1 0 0,-1 0 1 0 0,0-1 0 0 0,0 1-1 0 0,0-1 1 0 0,1 1 0 0 0,-1-1 0 0 0,-5 0-1 0 0,-3 0 142 0 0,1 0-1 0 0,0 0 0 0 0,0-1 0 0 0,0-1 0 0 0,0 0 1 0 0,0 0-1 0 0,1-1 0 0 0,-20-8 0 0 0,29 11-156 0 0,-1 0 1 0 0,1 0-1 0 0,-1 0 0 0 0,1 0 0 0 0,-1-1 1 0 0,1 1-1 0 0,-1 0 0 0 0,1-1 0 0 0,-1 1 0 0 0,1 0 1 0 0,0-1-1 0 0,-1 1 0 0 0,1 0 0 0 0,0-1 0 0 0,-1 1 1 0 0,1-1-1 0 0,0 1 0 0 0,-1-1 0 0 0,1 1 1 0 0,0-1-1 0 0,0 1 0 0 0,-1-1 0 0 0,1 1 0 0 0,0-1 1 0 0,0 1-1 0 0,0-1 0 0 0,0 1 0 0 0,0-1 0 0 0,0 0 1 0 0,0 0-5 0 0,1 0 0 0 0,-1 0-1 0 0,1 0 1 0 0,-1 1 0 0 0,1-1 0 0 0,-1 0 0 0 0,1 0 0 0 0,0 1 0 0 0,-1-1 0 0 0,1 0 0 0 0,0 1 0 0 0,-1-1-1 0 0,1 1 1 0 0,2-2 0 0 0,3-1-14 0 0,1 0-1 0 0,0 0 1 0 0,7-2 0 0 0,15-4-666 0 0,46-20 1 0 0,-58 19 194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18T23:12:21.2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7356 171 5320 0 0,'-1'-10'1346'0'0,"0"17"636"0"0,-2 16-582 0 0,3-16-1240 0 0,0 48 1254 0 0,2 1-1 0 0,10 59 1 0 0,-5-67-801 0 0,12 51 330 0 0,-14-80-874 0 0,9 33 65 0 0,-12-47-148 0 0,-1-1 0 0 0,1 1 1 0 0,0-1-1 0 0,1 0 0 0 0,-1 0 1 0 0,1 0-1 0 0,-1 0 0 0 0,7 6 1 0 0,-5-9-1774 0 0,-4-1 713 0 0</inkml:trace>
  <inkml:trace contextRef="#ctx0" brushRef="#br0" timeOffset="633.49">7047 237 8840 0 0,'0'-1'306'0'0,"1"1"1"0"0,-1-1-1 0 0,0 1 1 0 0,0-1-1 0 0,1 0 1 0 0,-1 1 0 0 0,0-1-1 0 0,1 1 1 0 0,-1-1-1 0 0,0 0 1 0 0,1 1-1 0 0,-1-1 1 0 0,1 1-1 0 0,-1-1 1 0 0,1 1 0 0 0,-1 0-1 0 0,1-1 1 0 0,-1 1-1 0 0,1-1 1 0 0,0 1-1 0 0,-1 0 1 0 0,2-1-1 0 0,18-6 250 0 0,-12 5 93 0 0,97-31 1454 0 0,-39 14-1398 0 0,164-44 310 0 0,10-2-1084 0 0,-141 35-3203 0 0,-85 24 1895 0 0</inkml:trace>
  <inkml:trace contextRef="#ctx0" brushRef="#br0" timeOffset="1510.56">7936 97 8144 0 0,'-1'-2'78'0'0,"0"-1"0"0"0,1 1 0 0 0,-1-1 0 0 0,0 1 0 0 0,0-1 0 0 0,0 1 0 0 0,-1-1 0 0 0,-1-2 0 0 0,2 5 578 0 0,1 0 223 0 0,0 2-468 0 0,-1 1 0 0 0,1-1 0 0 0,-1 1 0 0 0,0-1 0 0 0,0 1-1 0 0,-2 3 1 0 0,-3 8 194 0 0,2 11 102 0 0,0 0-1 0 0,2 1 1 0 0,1 47-1 0 0,1-46-241 0 0,0 23 753 0 0,10 68 1 0 0,-7-99-1082 0 0,0-1 0 0 0,2 1 1 0 0,0-1-1 0 0,1 0 1 0 0,0 0-1 0 0,18 31 0 0 0,-20-43-111 0 0,0 0-1 0 0,1-1 0 0 0,-1 1 1 0 0,1-1-1 0 0,0 0 0 0 0,0 0 0 0 0,11 7 1 0 0,-13-10-28 0 0,0 0 0 0 0,0 0 0 0 0,0-1 0 0 0,0 1 0 0 0,0-1 0 0 0,0 0 1 0 0,0 0-1 0 0,0 0 0 0 0,0 0 0 0 0,1 0 0 0 0,-1-1 0 0 0,0 0 0 0 0,1 1 0 0 0,-1-1 1 0 0,0 0-1 0 0,1-1 0 0 0,-1 1 0 0 0,5-1 0 0 0,-5-1-71 0 0,0 1-1 0 0,0-1 1 0 0,-1 1-1 0 0,1-1 0 0 0,0 0 1 0 0,0 0-1 0 0,-1 0 1 0 0,0 0-1 0 0,1-1 1 0 0,-1 1-1 0 0,0-1 1 0 0,0 1-1 0 0,0-1 1 0 0,0 0-1 0 0,1-4 1 0 0,2-1-234 0 0,-1-1 0 0 0,-1 0 0 0 0,5-17 0 0 0,-8 28 368 0 0,-1 1 0 0 0,1 0 0 0 0,0-1 0 0 0,0 1 0 0 0,0 0 0 0 0,0-1 0 0 0,0 1-1 0 0,1-1 1 0 0,-1 1 0 0 0,1-1 0 0 0,0 1 0 0 0,0-1 0 0 0,0 1 0 0 0,0-1 0 0 0,0 1 0 0 0,0-1 0 0 0,1 0 0 0 0,-1 0-1 0 0,1 0 1 0 0,-1 0 0 0 0,1 0 0 0 0,0 0 0 0 0,0 0 0 0 0,0 0 0 0 0,0-1 0 0 0,0 1 0 0 0,0-1 0 0 0,1 1 0 0 0,-1-1 0 0 0,0 0-1 0 0,4 1 1 0 0,-2-1-23 0 0,-1 0 0 0 0,1 0 0 0 0,-1 0 0 0 0,1-1 0 0 0,-1 0 0 0 0,1 0 0 0 0,0 0 0 0 0,-1 0-1 0 0,1 0 1 0 0,0-1 0 0 0,-1 1 0 0 0,1-1 0 0 0,-1 0 0 0 0,1 0 0 0 0,-1-1 0 0 0,6-2 0 0 0,20-15-1184 0 0,-3-3-3950 0 0,-25 22 4835 0 0,11-10-1768 0 0</inkml:trace>
  <inkml:trace contextRef="#ctx0" brushRef="#br0" timeOffset="1884.06">8320 565 8208 0 0,'0'0'234'0'0,"0"0"6"0"0,8 14 1227 0 0,-6-13-1252 0 0,-1-1 0 0 0,1 1-1 0 0,-1-1 1 0 0,1 1 0 0 0,0-1 0 0 0,-1 1-1 0 0,1-1 1 0 0,0 0 0 0 0,-1 0 0 0 0,1 0-1 0 0,0 0 1 0 0,-1 0 0 0 0,1 0 0 0 0,0 0-1 0 0,-1-1 1 0 0,4 0 0 0 0,26-13 737 0 0,-17 8-556 0 0,-8 3-319 0 0,-1 0 1 0 0,1 0-1 0 0,-1 0 1 0 0,0-1-1 0 0,0 0 1 0 0,7-7 0 0 0,-10 9-50 0 0,0 0 1 0 0,0 0-1 0 0,0-1 1 0 0,0 1 0 0 0,0-1-1 0 0,-1 1 1 0 0,1-1-1 0 0,-1 0 1 0 0,1 0 0 0 0,-1 0-1 0 0,0 1 1 0 0,0-1-1 0 0,-1 0 1 0 0,2-6 0 0 0,-2 8-23 0 0,0 0 1 0 0,0 1 0 0 0,0-1 0 0 0,0 0 0 0 0,0 1 0 0 0,0-1 0 0 0,-1 1 0 0 0,1-1 0 0 0,0 0 0 0 0,0 1 0 0 0,0-1 0 0 0,-1 1 0 0 0,1-1 0 0 0,0 1 0 0 0,-1-1 0 0 0,1 1 0 0 0,0-1 0 0 0,-1 1 0 0 0,1-1 0 0 0,-1 1 0 0 0,1-1 0 0 0,-1 1 0 0 0,1 0 0 0 0,-1-1 0 0 0,0 0 0 0 0,-1 1 31 0 0,1-1-1 0 0,-1 1 1 0 0,1 0 0 0 0,-1-1 0 0 0,0 1 0 0 0,1 0-1 0 0,-1 0 1 0 0,1 0 0 0 0,-1 0 0 0 0,-1 0-1 0 0,-3 1 91 0 0,1 0 0 0 0,0 0 0 0 0,0 1 0 0 0,0 0 0 0 0,-7 3-1 0 0,7-2 55 0 0,-1 1-1 0 0,1 0 0 0 0,0 0 0 0 0,0 0 0 0 0,0 1 0 0 0,1-1 0 0 0,0 1 0 0 0,0 0 0 0 0,0 1 1 0 0,-6 10-1 0 0,6-8 14 0 0,0 0 0 0 0,1 0 0 0 0,0 1 0 0 0,0-1 0 0 0,1 0 0 0 0,0 1 1 0 0,-1 13-1 0 0,2-19-158 0 0,1-1 0 0 0,0 1 0 0 0,0-1 0 0 0,0 1 0 0 0,1-1 0 0 0,-1 1 1 0 0,0-1-1 0 0,1 1 0 0 0,0-1 0 0 0,-1 0 0 0 0,1 1 0 0 0,0-1 0 0 0,0 0 0 0 0,1 1 1 0 0,-1-1-1 0 0,0 0 0 0 0,1 0 0 0 0,-1 0 0 0 0,1 0 0 0 0,0 0 0 0 0,0-1 1 0 0,-1 1-1 0 0,1 0 0 0 0,0-1 0 0 0,1 1 0 0 0,-1-1 0 0 0,0 0 0 0 0,0 0 0 0 0,0 0 1 0 0,1 0-1 0 0,-1 0 0 0 0,1 0 0 0 0,2 0 0 0 0,3 1-558 0 0,-1-1-1 0 0,1 0 1 0 0,-1-1 0 0 0,1 0 0 0 0,-1 0-1 0 0,1 0 1 0 0,-1-1 0 0 0,1 0-1 0 0,-1 0 1 0 0,8-3 0 0 0,-2 0-5660 0 0</inkml:trace>
  <inkml:trace contextRef="#ctx0" brushRef="#br0" timeOffset="2257.64">8540 624 8208 0 0,'0'0'234'0'0,"0"0"6"0"0,-7 18 3438 0 0,7-17-3535 0 0,0-1 0 0 0,0 1 0 0 0,0 0 1 0 0,0 0-1 0 0,0-1 0 0 0,0 1 1 0 0,0 0-1 0 0,0 0 0 0 0,1-1 0 0 0,-1 1 1 0 0,0 0-1 0 0,0-1 0 0 0,1 1 0 0 0,-1 0 1 0 0,1-1-1 0 0,-1 1 0 0 0,0 0 0 0 0,1-1 1 0 0,-1 1-1 0 0,1-1 0 0 0,0 1 1 0 0,-1-1-1 0 0,1 1 0 0 0,-1-1 0 0 0,1 0 1 0 0,1 1-1 0 0,-1 0-67 0 0,1-1 0 0 0,0 1 0 0 0,0-1 0 0 0,-1 0 0 0 0,1 1 0 0 0,0-1 0 0 0,0 0 0 0 0,0 0 0 0 0,-1-1 0 0 0,1 1 0 0 0,2-1 0 0 0,2 0-87 0 0,-1-1 0 0 0,1 1 0 0 0,0-1 0 0 0,-1-1 0 0 0,0 1 0 0 0,7-5 0 0 0,-7 4 11 0 0,-1-1 0 0 0,1 0 0 0 0,-1 0 0 0 0,0 0 0 0 0,7-8 0 0 0,-11 11 39 0 0,1 0 0 0 0,0 0 0 0 0,-1 1-1 0 0,1-1 1 0 0,0 1 0 0 0,-1-1-1 0 0,1 0 1 0 0,0 1 0 0 0,0-1 0 0 0,-1 1-1 0 0,1-1 1 0 0,0 1 0 0 0,0 0-1 0 0,0-1 1 0 0,0 1 0 0 0,0 0 0 0 0,-1 0-1 0 0,1-1 1 0 0,0 1 0 0 0,0 0-1 0 0,0 0 1 0 0,0 0 0 0 0,2 0 0 0 0,-1 1 5 0 0,0-1 1 0 0,0 1 0 0 0,0 0-1 0 0,0 0 1 0 0,-1 0 0 0 0,1 0-1 0 0,0 0 1 0 0,0 0-1 0 0,-1 0 1 0 0,3 3 0 0 0,1 0 115 0 0,-1 0 1 0 0,0 0 0 0 0,0 1-1 0 0,-1 0 1 0 0,0 0-1 0 0,0 0 1 0 0,4 7 0 0 0,-4-3 6 0 0,0 1 1 0 0,-1 0 0 0 0,0-1 0 0 0,0 1 0 0 0,-1 0-1 0 0,-1 0 1 0 0,1 0 0 0 0,-2 0 0 0 0,1 0-1 0 0,-1 0 1 0 0,-1 0 0 0 0,0 0 0 0 0,0-1-1 0 0,-1 1 1 0 0,0-1 0 0 0,-1 1 0 0 0,0-1-1 0 0,0 0 1 0 0,-1-1 0 0 0,0 1 0 0 0,-1-1-1 0 0,1 0 1 0 0,-2 0 0 0 0,1 0 0 0 0,-1-1-1 0 0,0 0 1 0 0,-9 6 0 0 0,13-11-135 0 0,0 1 1 0 0,-1-1 0 0 0,1 0-1 0 0,0-1 1 0 0,-1 1-1 0 0,1 0 1 0 0,-1-1-1 0 0,0 0 1 0 0,1 0-1 0 0,-1 0 1 0 0,0 0-1 0 0,0-1 1 0 0,-5 1-1 0 0,7-1 6 0 0,0 0-1 0 0,0-1 1 0 0,0 1-1 0 0,1 0 0 0 0,-1-1 1 0 0,0 1-1 0 0,1-1 1 0 0,-1 0-1 0 0,0 0 0 0 0,1 1 1 0 0,-1-1-1 0 0,1 0 1 0 0,-1 0-1 0 0,1 0 0 0 0,-1-1 1 0 0,1 1-1 0 0,0 0 1 0 0,-1 0-1 0 0,1-1 0 0 0,0 1 1 0 0,0-1-1 0 0,0 1 1 0 0,0-1-1 0 0,0 1 0 0 0,1-1 1 0 0,-1 0-1 0 0,0 1 1 0 0,1-1-1 0 0,-1 0 0 0 0,1-2 1 0 0,0 3-70 0 0,0-1 0 0 0,0 0 0 0 0,0 0 0 0 0,0 0 0 0 0,0 0 0 0 0,1 1 0 0 0,-1-1 0 0 0,1 0 0 0 0,-1 0 0 0 0,1 1 0 0 0,-1-1 0 0 0,1 0 0 0 0,0 1 0 0 0,0-1 0 0 0,0 1 0 0 0,0-1 0 0 0,0 1 0 0 0,1-1 0 0 0,0 0 0 0 0,2-2-51 0 0,0 0 0 0 0,-1 1 1 0 0,1 0-1 0 0,0 0 0 0 0,8-5 0 0 0,32-8-1551 0 0,-33 12 506 0 0,5-2-297 0 0</inkml:trace>
  <inkml:trace contextRef="#ctx0" brushRef="#br0" timeOffset="4097.36">79 1822 7552 0 0,'4'-5'124'0'0,"-1"0"0"0"0,0 0 0 0 0,-1-1 0 0 0,1 1 0 0 0,-1-1 0 0 0,3-9 1 0 0,-3 8 277 0 0,-1 0 0 0 0,1-1 0 0 0,-2 1 0 0 0,1-14 1 0 0,-1 17-21 0 0,0 0 1 0 0,-1 0 0 0 0,0 0-1 0 0,0 0 1 0 0,-1-6 0 0 0,1 10-334 0 0,1-1 1 0 0,0 1 0 0 0,0 0 0 0 0,0-1 0 0 0,0 1 0 0 0,0-1 0 0 0,-1 1 0 0 0,1-1-1 0 0,0 1 1 0 0,0 0 0 0 0,-1-1 0 0 0,1 1 0 0 0,0-1 0 0 0,-1 1 0 0 0,1 0-1 0 0,0-1 1 0 0,-1 1 0 0 0,1 0 0 0 0,-1 0 0 0 0,1-1 0 0 0,0 1 0 0 0,-1 0-1 0 0,1 0 1 0 0,-1 0 0 0 0,1-1 0 0 0,-1 1 0 0 0,1 0 0 0 0,-1 0 0 0 0,1 0-1 0 0,0 0 1 0 0,-1 0 0 0 0,1 0 0 0 0,-2 0 0 0 0,1 1 21 0 0,0-1 1 0 0,-1 1-1 0 0,1-1 1 0 0,0 1 0 0 0,-1 0-1 0 0,1 0 1 0 0,0 0-1 0 0,0 0 1 0 0,0 0-1 0 0,0 0 1 0 0,-1 1-1 0 0,-4 5 205 0 0,1 0 1 0 0,-7 13-1 0 0,3-1 74 0 0,1 0-1 0 0,1 1 1 0 0,0 0 0 0 0,2 0-1 0 0,0 0 1 0 0,2 0-1 0 0,0 1 1 0 0,1 0 0 0 0,1-1-1 0 0,1 1 1 0 0,1 0-1 0 0,0 0 1 0 0,7 27 0 0 0,-6-38-220 0 0,1 0-1 0 0,0 0 1 0 0,1 0 0 0 0,0 0 0 0 0,0 0 0 0 0,1-1 0 0 0,0 0 0 0 0,1 0 0 0 0,0 0-1 0 0,1-1 1 0 0,12 14 0 0 0,-15-18-105 0 0,1 0 1 0 0,0 0-1 0 0,0 0 0 0 0,0 0 1 0 0,1-1-1 0 0,-1 0 1 0 0,1 0-1 0 0,0 0 0 0 0,0-1 1 0 0,0 0-1 0 0,0 0 0 0 0,0-1 1 0 0,0 1-1 0 0,0-1 0 0 0,0-1 1 0 0,1 1-1 0 0,-1-1 0 0 0,0 0 1 0 0,1 0-1 0 0,9-3 0 0 0,8-3-522 0 0,-1-1-1 0 0,0-1 0 0 0,-1-1 0 0 0,0-1 0 0 0,24-15 1 0 0,-40 22 30 0 0,0-1-1 0 0,-1 0 1 0 0,0 0 0 0 0,0 0 0 0 0,0-1 0 0 0,5-5 0 0 0,-9 8 263 0 0,1 1 0 0 0,-1-1 0 0 0,1 0 0 0 0,-1 0 0 0 0,0-1 0 0 0,0 1 0 0 0,1 0 0 0 0,-2 0 0 0 0,1 0 0 0 0,0-1 0 0 0,0 1 0 0 0,-1-1 0 0 0,1 1 0 0 0,-1 0 0 0 0,0-1 0 0 0,0 1 0 0 0,0-1 1 0 0,0 1-1 0 0,0-4 0 0 0,-1 5 209 0 0,1 1 1 0 0,0-1 0 0 0,0 1 0 0 0,0 0 0 0 0,0-1 0 0 0,0 1 0 0 0,0 0-1 0 0,-1-1 1 0 0,1 1 0 0 0,0 0 0 0 0,0 0 0 0 0,0-1 0 0 0,-1 1-1 0 0,1 0 1 0 0,0 0 0 0 0,0-1 0 0 0,-1 1 0 0 0,1 0 0 0 0,0 0-1 0 0,-1 0 1 0 0,1-1 0 0 0,0 1 0 0 0,-1 0 0 0 0,1 0 0 0 0,0 0 0 0 0,-1 0-1 0 0,1 0 1 0 0,0 0 0 0 0,-1 0 0 0 0,1-1 0 0 0,0 1 0 0 0,-1 0-1 0 0,1 0 1 0 0,0 1 0 0 0,-1-1 0 0 0,1 0 0 0 0,-1 0 0 0 0,1 0 0 0 0,0 0-1 0 0,-1 0 1 0 0,1 0 0 0 0,0 0 0 0 0,-1 0 0 0 0,1 1 0 0 0,0-1-1 0 0,0 0 1 0 0,-1 1 0 0 0,-14 9 1335 0 0,14-9-1154 0 0,-1 1 47 0 0,0 0 1 0 0,-1 0-1 0 0,1 1 1 0 0,0-1-1 0 0,0 0 1 0 0,1 1 0 0 0,-1 0-1 0 0,0-1 1 0 0,1 1-1 0 0,0 0 1 0 0,-1 0 0 0 0,1-1-1 0 0,0 1 1 0 0,1 0-1 0 0,-1 0 1 0 0,0 0 0 0 0,1 0-1 0 0,0 1 1 0 0,-1-1-1 0 0,2 4 1 0 0,-1-4-133 0 0,1-1 1 0 0,-1 0 0 0 0,1 0-1 0 0,0 0 1 0 0,-1 1-1 0 0,1-1 1 0 0,0 0 0 0 0,0 0-1 0 0,1 0 1 0 0,-1-1-1 0 0,0 1 1 0 0,1 0-1 0 0,-1 0 1 0 0,1-1 0 0 0,0 1-1 0 0,-1-1 1 0 0,1 1-1 0 0,0-1 1 0 0,0 0-1 0 0,0 0 1 0 0,0 1 0 0 0,0-1-1 0 0,0-1 1 0 0,0 1-1 0 0,0 0 1 0 0,1 0 0 0 0,-1-1-1 0 0,3 1 1 0 0,-1-1-89 0 0,0 1 0 0 0,0-1 0 0 0,0 0 0 0 0,0-1 1 0 0,0 1-1 0 0,0-1 0 0 0,0 1 0 0 0,0-1 1 0 0,0 0-1 0 0,0-1 0 0 0,-1 1 0 0 0,1-1 0 0 0,0 0 1 0 0,-1 0-1 0 0,7-4 0 0 0,-4 2 7 0 0,-1 0 1 0 0,1-1-1 0 0,-1 1 0 0 0,0-1 0 0 0,0-1 1 0 0,-1 1-1 0 0,0 0 0 0 0,6-10 0 0 0,-8 9-21 0 0,0 1-1 0 0,0-1 0 0 0,0 0 0 0 0,0 0 1 0 0,-1 0-1 0 0,0-1 0 0 0,-1 1 0 0 0,1 0 1 0 0,-1 0-1 0 0,0-1 0 0 0,-1 1 0 0 0,1 0 1 0 0,-1 0-1 0 0,0 0 0 0 0,-4-11 0 0 0,1 6 0 0 0,0 0-1 0 0,0 0 1 0 0,-1 1-1 0 0,0-1 1 0 0,-1 1-1 0 0,0 0 1 0 0,-12-13-1 0 0,16 21 6 0 0,0 0 0 0 0,0 0 0 0 0,0 0 0 0 0,0 0 0 0 0,0 0-1 0 0,0 0 1 0 0,-1 0 0 0 0,1 1 0 0 0,-1 0 0 0 0,1-1 0 0 0,-1 1 0 0 0,1 0-1 0 0,-1 0 1 0 0,0 0 0 0 0,0 0 0 0 0,0 1 0 0 0,1-1 0 0 0,-1 1 0 0 0,0 0-1 0 0,0 0 1 0 0,0 0 0 0 0,0 0 0 0 0,0 0 0 0 0,1 1 0 0 0,-1-1 0 0 0,0 1-1 0 0,-5 1 1 0 0,4 0 1 0 0,1 0 1 0 0,0 0-1 0 0,0 0 0 0 0,-1 0 0 0 0,1 0 0 0 0,0 1 0 0 0,1-1 0 0 0,-1 1 1 0 0,0 0-1 0 0,1 0 0 0 0,-1 0 0 0 0,1 0 0 0 0,0 0 0 0 0,0 1 0 0 0,0-1 1 0 0,1 1-1 0 0,-1-1 0 0 0,1 1 0 0 0,0-1 0 0 0,-1 6 0 0 0,1-3-181 0 0,0-1 0 0 0,0 1 0 0 0,1-1 1 0 0,0 1-1 0 0,0-1 0 0 0,0 1 0 0 0,1-1 0 0 0,0 0 0 0 0,0 1 0 0 0,0-1 0 0 0,1 0 0 0 0,0 1 0 0 0,0-1 0 0 0,0 0 0 0 0,0 0 0 0 0,1 0 0 0 0,0-1 0 0 0,0 1 0 0 0,0-1 0 0 0,0 1 0 0 0,1-1 1 0 0,0 0-1 0 0,0-1 0 0 0,0 1 0 0 0,9 6 0 0 0,0-4-1586 0 0</inkml:trace>
  <inkml:trace contextRef="#ctx0" brushRef="#br0" timeOffset="4524.35">621 1958 16128 0 0,'-3'3'134'0'0,"-1"1"0"0"0,1 0 0 0 0,0 0 1 0 0,0 1-1 0 0,1-1 0 0 0,-1 0 0 0 0,1 1 1 0 0,0 0-1 0 0,0-1 0 0 0,0 1 0 0 0,1 0 1 0 0,0 0-1 0 0,0 0 0 0 0,0 0 1 0 0,0 7-1 0 0,1-8 63 0 0,-1 1 0 0 0,1-1 0 0 0,1 1 0 0 0,-1 0 0 0 0,1-1 0 0 0,-1 1 0 0 0,1-1 0 0 0,1 1 0 0 0,-1-1 0 0 0,1 0 0 0 0,-1 1 0 0 0,1-1 0 0 0,1 0 0 0 0,-1 0 0 0 0,0 0 0 0 0,1-1 0 0 0,3 5 0 0 0,-3-5-167 0 0,0 0 0 0 0,0 0-1 0 0,1-1 1 0 0,-1 1 0 0 0,1-1 0 0 0,0 1 0 0 0,-1-1 0 0 0,1 0-1 0 0,0-1 1 0 0,0 1 0 0 0,1-1 0 0 0,-1 1 0 0 0,0-1 0 0 0,0-1-1 0 0,0 1 1 0 0,1 0 0 0 0,-1-1 0 0 0,1 0 0 0 0,-1 0 0 0 0,0 0-1 0 0,1-1 1 0 0,-1 0 0 0 0,0 1 0 0 0,0-1 0 0 0,1-1 0 0 0,-1 1-1 0 0,0-1 1 0 0,0 1 0 0 0,0-1 0 0 0,-1 0 0 0 0,1-1 0 0 0,0 1-1 0 0,-1-1 1 0 0,1 1 0 0 0,-1-1 0 0 0,0 0 0 0 0,0 0 0 0 0,0-1-1 0 0,2-3 1 0 0,1-2 23 0 0,-1 0-1 0 0,0 0 1 0 0,-1-1 0 0 0,0 1-1 0 0,0-1 1 0 0,-1 0-1 0 0,0 0 1 0 0,-1-1-1 0 0,0 1 1 0 0,-1-1 0 0 0,0 1-1 0 0,-1-1 1 0 0,0 1-1 0 0,0-1 1 0 0,-1 1-1 0 0,0-1 1 0 0,-1 1 0 0 0,-1 0-1 0 0,1 0 1 0 0,-7-15-1 0 0,0 10-52 0 0,9 14 0 0 0,0 0 0 0 0,-1 1 0 0 0,1-1 0 0 0,-1 0 0 0 0,1 1 0 0 0,-1-1 0 0 0,0 1 0 0 0,1-1 0 0 0,-1 1 0 0 0,0-1 0 0 0,1 1 0 0 0,-1-1 0 0 0,0 1 0 0 0,0-1 0 0 0,1 1 0 0 0,-1 0 0 0 0,0 0 0 0 0,-1-1 0 0 0,2 1 0 0 0,-1 1 0 0 0,0-1 0 0 0,1 1 0 0 0,-1-1 0 0 0,1 0 0 0 0,-1 1 0 0 0,1-1 0 0 0,-1 1 0 0 0,1 0 0 0 0,-1-1 0 0 0,1 1 0 0 0,-1-1 0 0 0,1 1 0 0 0,0 0 0 0 0,-1 0 0 0 0,0 1-78 0 0,1 0 1 0 0,-1 0-1 0 0,1 1 0 0 0,-1-1 0 0 0,1 0 1 0 0,0 0-1 0 0,0 0 0 0 0,0 4 0 0 0,2 2-334 0 0</inkml:trace>
  <inkml:trace contextRef="#ctx0" brushRef="#br0" timeOffset="4915.31">905 1848 15912 0 0,'-10'-13'871'0'0,"8"10"-666"0"0,-1-1-1 0 0,1 1 1 0 0,-1 0-1 0 0,1 0 1 0 0,-1 0-1 0 0,0 0 1 0 0,0 0 0 0 0,0 1-1 0 0,-6-4 1 0 0,9 6-140 0 0,0 0 0 0 0,0 0 0 0 0,0 0 0 0 0,-1 0 0 0 0,1 0 0 0 0,0 0 0 0 0,0 0 0 0 0,-1 0 0 0 0,1 0-1 0 0,0 0 1 0 0,0 0 0 0 0,0 0 0 0 0,-1 0 0 0 0,1 0 0 0 0,0 0 0 0 0,0 0 0 0 0,-1 0 0 0 0,1 0 0 0 0,0 0 0 0 0,0 0 0 0 0,0 0 0 0 0,-1 0 0 0 0,1 0 0 0 0,0 0 0 0 0,0 1 0 0 0,0-1 0 0 0,-1 0 0 0 0,1 0 0 0 0,0 0 0 0 0,0 0 0 0 0,0 1 0 0 0,0-1 0 0 0,0 0 0 0 0,-1 0 0 0 0,1 1 0 0 0,-3 10 950 0 0,4 15-540 0 0,-1-23-351 0 0,2 13-36 0 0,1 0-1 0 0,0 0 1 0 0,1 0 0 0 0,1 0-1 0 0,0 0 1 0 0,10 17 0 0 0,-5-11-619 0 0,2-2 1 0 0,0 0-1 0 0,27 32 1 0 0,-28-41-457 0 0</inkml:trace>
  <inkml:trace contextRef="#ctx0" brushRef="#br0" timeOffset="5302.97">1138 1938 13856 0 0,'-5'-9'276'0'0,"3"5"-16"0"0,0-1-1 0 0,-1 1 1 0 0,0 0-1 0 0,0 0 0 0 0,-6-7 1 0 0,8 10-157 0 0,1 0 0 0 0,-1 1 1 0 0,0-1-1 0 0,0 1 0 0 0,0-1 1 0 0,1 1-1 0 0,-1 0 0 0 0,0-1 0 0 0,0 1 1 0 0,0 0-1 0 0,0-1 0 0 0,0 1 0 0 0,0 0 1 0 0,1 0-1 0 0,-1 0 0 0 0,0 0 1 0 0,0 0-1 0 0,0 0 0 0 0,0 0 0 0 0,0 0 1 0 0,0 0-1 0 0,0 0 0 0 0,0 1 1 0 0,0-1-1 0 0,0 0 0 0 0,1 1 0 0 0,-1-1 1 0 0,0 0-1 0 0,0 1 0 0 0,0-1 0 0 0,1 1 1 0 0,-1-1-1 0 0,0 1 0 0 0,0 0 1 0 0,1-1-1 0 0,-1 1 0 0 0,1 0 0 0 0,-2 1 1 0 0,-2 3 140 0 0,0 0 1 0 0,0 1 0 0 0,1 0 0 0 0,-1 0-1 0 0,1 0 1 0 0,0 0 0 0 0,1 0 0 0 0,0 0-1 0 0,-3 13 1 0 0,3-8-89 0 0,0 1 0 0 0,0-1 0 0 0,2 0 0 0 0,-1 1 1 0 0,2 12-1 0 0,-1-22-143 0 0,1 1 0 0 0,-1-1 0 0 0,1 0 1 0 0,-1 1-1 0 0,1-1 0 0 0,0 1 0 0 0,0-1 0 0 0,0 0 1 0 0,0 0-1 0 0,0 1 0 0 0,0-1 0 0 0,1 0 0 0 0,-1 0 1 0 0,1 0-1 0 0,0 0 0 0 0,-1-1 0 0 0,3 3 1 0 0,-1-2 21 0 0,0 0 1 0 0,0-1 0 0 0,0 1 0 0 0,0-1-1 0 0,1 1 1 0 0,-1-1 0 0 0,0 0 0 0 0,1 0-1 0 0,-1 0 1 0 0,7 0 0 0 0,-1 0 23 0 0,1-1 0 0 0,-1-1 0 0 0,0 0 0 0 0,0 0 0 0 0,0 0 0 0 0,-1-1 0 0 0,1 0 0 0 0,13-6 0 0 0,-16 5-63 0 0,-1 1 0 0 0,0-1 0 0 0,0-1 0 0 0,-1 1 0 0 0,1-1 0 0 0,0 1 0 0 0,-1-1 0 0 0,0 0 0 0 0,0-1 0 0 0,0 1 0 0 0,-1-1 0 0 0,0 0 0 0 0,0 0-1 0 0,0 0 1 0 0,0 0 0 0 0,-1 0 0 0 0,1-1 0 0 0,-1 1 0 0 0,-1-1 0 0 0,1 1 0 0 0,-1-1 0 0 0,1-11 0 0 0,-1 7 0 0 0,-1 0 0 0 0,0 0 0 0 0,0 1 0 0 0,-1-1-1 0 0,0 0 1 0 0,-1 0 0 0 0,0 1 0 0 0,0-1 0 0 0,-1 1 0 0 0,-1-1 0 0 0,0 1 0 0 0,-8-16 0 0 0,-12-11 471 0 0,-50-58 0 0 0,-2 17 839 0 0,55 61-1160 0 0,15 11-398 0 0,13 14-1054 0 0,-1-3-144 0 0,3 0-70 0 0</inkml:trace>
  <inkml:trace contextRef="#ctx0" brushRef="#br0" timeOffset="5303.97">1578 1611 18223 0 0,'1'-16'1560'0'0,"-1"15"-1052"0"0,-1 7-160 0 0,1-5-321 0 0,-58 238 2986 0 0,36-171-2765 0 0,4 2 0 0 0,-10 71 0 0 0,26-126-744 0 0,2-1 0 0 0,0 0 0 0 0,0 1 0 0 0,1-1 0 0 0,1 0-1 0 0,0 0 1 0 0,6 18 0 0 0,7-3-975 0 0</inkml:trace>
  <inkml:trace contextRef="#ctx0" brushRef="#br0" timeOffset="5953.97">2191 1664 9072 0 0,'0'-1'40'0'0,"0"0"21"0"0,0-1 1 0 0,0 1 33 0 0,-1 0-30 0 0,1-1 35 0 0,-1 0 2 0 0,0 1-40 0 0,0 0 32 0 0,1 0-27 0 0,-1 0 0 0 0,1 1 0 0 0,-1-1 0 0 0,0 0 0 0 0,1 0-1 0 0,-1 1 1 0 0,0-1 0 0 0,0 0 0 0 0,1 1 0 0 0,-1-1 0 0 0,0 1 0 0 0,0-1 0 0 0,0 1 0 0 0,0-1 0 0 0,0 1 0 0 0,0 0-1 0 0,0-1 1 0 0,1 1 0 0 0,-1 0 0 0 0,0 0 0 0 0,0 0 0 0 0,0 0 0 0 0,-2 0 0 0 0,0 0 74 0 0,1 1 0 0 0,-1-1 0 0 0,1 1 1 0 0,0 0-1 0 0,-1 0 0 0 0,1 0 0 0 0,0 0 0 0 0,0 0 1 0 0,-4 3-1 0 0,-2 2 101 0 0,1 0 0 0 0,-1 1 1 0 0,1 0-1 0 0,-6 9 0 0 0,-17 19 56 0 0,10-12 613 0 0,2 0-1 0 0,-31 50 0 0 0,48-71-821 0 0,-1 1-1 0 0,1 0 0 0 0,0 0 1 0 0,0 0-1 0 0,0 0 0 0 0,0 0 1 0 0,0 0-1 0 0,1 0 0 0 0,0 0 1 0 0,-1 0-1 0 0,1 0 0 0 0,0 0 1 0 0,1 0-1 0 0,0 5 0 0 0,-1-6-72 0 0,1-1 0 0 0,-1 1 0 0 0,1-1 0 0 0,0 1 0 0 0,0 0 0 0 0,0-1 0 0 0,0 0 0 0 0,0 1-1 0 0,0-1 1 0 0,0 0 0 0 0,0 1 0 0 0,0-1 0 0 0,1 0 0 0 0,-1 0 0 0 0,1 0 0 0 0,-1 0 0 0 0,1 0 0 0 0,-1 0 0 0 0,1 0 0 0 0,-1-1 0 0 0,1 1-1 0 0,0-1 1 0 0,-1 1 0 0 0,1-1 0 0 0,0 1 0 0 0,3-1 0 0 0,16 2 41 0 0,0-2 0 0 0,0 0 0 0 0,27-4 0 0 0,36 0 76 0 0,-64 5-133 0 0,0 1 0 0 0,20 4 0 0 0,-34-5 0 0 0,0 0 0 0 0,0 1 0 0 0,0 0 0 0 0,-1 0 0 0 0,1 1 0 0 0,-1-1 0 0 0,1 1 0 0 0,-1 0 0 0 0,0 1 0 0 0,0-1 0 0 0,5 6 0 0 0,-8-7 73 0 0,0 1 0 0 0,0 0 0 0 0,0 0 0 0 0,0 0 0 0 0,0 0 0 0 0,-1 0 0 0 0,1 1 0 0 0,-1-1 0 0 0,0 0 0 0 0,0 1 0 0 0,0-1 0 0 0,0 1 0 0 0,-1-1 0 0 0,1 1 0 0 0,-1-1 0 0 0,0 1 0 0 0,0-1 0 0 0,0 1 0 0 0,-1-1 0 0 0,1 1 0 0 0,-1-1-1 0 0,0 1 1 0 0,-2 5 0 0 0,2-4 41 0 0,-1 0-1 0 0,0-1 0 0 0,-1 1 1 0 0,1 0-1 0 0,-1-1 0 0 0,1 1 1 0 0,-2-1-1 0 0,1 0 0 0 0,0 0 0 0 0,-1 0 1 0 0,1-1-1 0 0,-1 1 0 0 0,0-1 1 0 0,-1 0-1 0 0,-5 4 0 0 0,2-3-28 0 0,0-1 0 0 0,0 1 0 0 0,-13 2 0 0 0,19-5-133 0 0,-1 0 0 0 0,1-1 0 0 0,0 0 0 0 0,0 1 0 0 0,0-1-1 0 0,0 0 1 0 0,0 0 0 0 0,-1 0 0 0 0,1-1 0 0 0,0 1 0 0 0,0 0 0 0 0,0-1 0 0 0,0 0 0 0 0,0 1-1 0 0,0-1 1 0 0,0 0 0 0 0,0 0 0 0 0,0 0 0 0 0,0 0 0 0 0,-2-2 0 0 0,4 3-86 0 0,-1-1 0 0 0,0 0 0 0 0,1 0 0 0 0,-1 1-1 0 0,1-1 1 0 0,-1 0 0 0 0,1 0 0 0 0,-1 0 0 0 0,1 0 0 0 0,0 0 0 0 0,-1 0 0 0 0,1 0 0 0 0,0 0 0 0 0,0 0 0 0 0,0 0 0 0 0,0-1 0 0 0,-1-11-1049 0 0</inkml:trace>
  <inkml:trace contextRef="#ctx0" brushRef="#br0" timeOffset="6681.52">2400 1642 17015 0 0,'1'30'930'0'0,"9"46"-1"0"0,-1-8-241 0 0,-7-45 48 0 0,11 86 2053 0 0,-10-97-2599 0 0,0 1 0 0 0,0-1-1 0 0,2 0 1 0 0,-1 0 0 0 0,1 0 0 0 0,10 15-1 0 0,-14-25-179 0 0,0 0 0 0 0,1 0-1 0 0,-1 0 1 0 0,1 0 0 0 0,-1 0 0 0 0,1-1-1 0 0,0 1 1 0 0,0 0 0 0 0,-1-1-1 0 0,1 1 1 0 0,0-1 0 0 0,1 0 0 0 0,-1 0-1 0 0,0 0 1 0 0,0 0 0 0 0,0 0-1 0 0,1 0 1 0 0,-1 0 0 0 0,0-1 0 0 0,4 1-1 0 0,-3-1-1 0 0,0 0 1 0 0,-1-1-1 0 0,1 1 0 0 0,0 0 0 0 0,-1-1 1 0 0,1 0-1 0 0,-1 0 0 0 0,1 0 0 0 0,-1 0 0 0 0,0 0 1 0 0,1 0-1 0 0,-1-1 0 0 0,0 1 0 0 0,0-1 0 0 0,0 0 1 0 0,0 1-1 0 0,0-1 0 0 0,2-3 0 0 0,8-9-128 0 0,-2-1 0 0 0,0-1 0 0 0,0 1 0 0 0,13-35 0 0 0,-21 49 120 0 0,0 5 0 0 0,-1 5 0 0 0,-1 6 23 0 0,-1-3 40 0 0,1 0 0 0 0,2 12 1 0 0,-2-21-56 0 0,0-1 0 0 0,1 1 0 0 0,-1-1 0 0 0,1 1 1 0 0,0-1-1 0 0,0 0 0 0 0,0 1 0 0 0,0-1 1 0 0,0 0-1 0 0,0 0 0 0 0,0 1 0 0 0,1-1 1 0 0,-1 0-1 0 0,1-1 0 0 0,3 5 0 0 0,-4-6-121 0 0,0 1 0 0 0,0 0-1 0 0,0-1 1 0 0,1 1 0 0 0,-1-1 0 0 0,0 1-1 0 0,0-1 1 0 0,1 0 0 0 0,-1 1-1 0 0,0-1 1 0 0,1 0 0 0 0,-1 0 0 0 0,0 0-1 0 0,1 0 1 0 0,-1 0 0 0 0,0 0-1 0 0,1 0 1 0 0,-1-1 0 0 0,0 1 0 0 0,1 0-1 0 0,-1-1 1 0 0,0 1 0 0 0,0-1-1 0 0,1 1 1 0 0,-1-1 0 0 0,0 0 0 0 0,0 1-1 0 0,0-1 1 0 0,0 0 0 0 0,1-1-1 0 0,5-4-1332 0 0,0 0 0 0 0,-1-1 0 0 0,9-12 0 0 0,0 2-127 0 0,-9 11 818 0 0,-1-1-1 0 0,0 1 0 0 0,5-8 1 0 0,-8 11 859 0 0,0 0 1 0 0,-1 0-1 0 0,1 1 1 0 0,-1-1-1 0 0,0-1 1 0 0,0 1-1 0 0,0 0 1 0 0,0 0-1 0 0,0 0 1 0 0,0-5-1 0 0,-1 7 583 0 0,-12-3 4520 0 0,11 5-5044 0 0,0-1 0 0 0,0 1 0 0 0,0-1 0 0 0,0 1 0 0 0,1 0-1 0 0,-1-1 1 0 0,0 1 0 0 0,0 0 0 0 0,0 0 0 0 0,1 0 0 0 0,-1-1 0 0 0,0 1-1 0 0,1 0 1 0 0,-1 0 0 0 0,1 0 0 0 0,-1 0 0 0 0,1 0 0 0 0,-1 0-1 0 0,1 0 1 0 0,0 0 0 0 0,-1 0 0 0 0,1 0 0 0 0,0 1 0 0 0,0-1-1 0 0,0 0 1 0 0,0 0 0 0 0,0 0 0 0 0,0 0 0 0 0,0 0 0 0 0,0 1-1 0 0,1 4 91 0 0,0-1 0 0 0,0 0 0 0 0,0 0 0 0 0,0 0 0 0 0,3 5 0 0 0,-3-6-239 0 0,1 0 0 0 0,0-1 0 0 0,0 1-1 0 0,0-1 1 0 0,1 1 0 0 0,-1-1 0 0 0,1 0 0 0 0,0 0 0 0 0,0 0 0 0 0,0 0 0 0 0,0 0 0 0 0,0-1 0 0 0,1 1 0 0 0,-1-1 0 0 0,1 0 0 0 0,-1 0 0 0 0,1 0 0 0 0,0-1 0 0 0,0 1 0 0 0,0-1 0 0 0,0 0 0 0 0,0 0 0 0 0,0 0 0 0 0,0-1 0 0 0,0 1 0 0 0,0-1 0 0 0,1 0 0 0 0,-1 0 0 0 0,0 0 0 0 0,0-1 0 0 0,0 0 0 0 0,0 0 0 0 0,0 0 0 0 0,0 0-1 0 0,0 0 1 0 0,0-1 0 0 0,0 0 0 0 0,-1 1 0 0 0,1-2 0 0 0,-1 1 0 0 0,7-5 0 0 0,-6 4-21 0 0,0-1 0 0 0,0 1 0 0 0,0-1 0 0 0,-1 0 0 0 0,0 0-1 0 0,1-1 1 0 0,-1 1 0 0 0,-1 0 0 0 0,1-1 0 0 0,-1 0 0 0 0,1 0 0 0 0,-1 0-1 0 0,1-6 1 0 0,-2 8 3 0 0,-1 0 0 0 0,0-1-1 0 0,1 1 1 0 0,-1 0 0 0 0,0 0-1 0 0,-1-1 1 0 0,1 1-1 0 0,-1 0 1 0 0,1-1 0 0 0,-1 1-1 0 0,0 0 1 0 0,0 0 0 0 0,0 0-1 0 0,-1 0 1 0 0,1 0 0 0 0,-1 0-1 0 0,0 0 1 0 0,0 1 0 0 0,0-1-1 0 0,0 0 1 0 0,0 1 0 0 0,-4-4-1 0 0,1 1 83 0 0,-1 0 0 0 0,-1 1 0 0 0,1-1 0 0 0,-1 1 0 0 0,0 0 0 0 0,0 0 0 0 0,0 1 0 0 0,0 0 0 0 0,-13-3 0 0 0,16 5-37 0 0,0 0 0 0 0,-1 0 0 0 0,1 0 0 0 0,0 1 0 0 0,-1 0 1 0 0,1 0-1 0 0,0 0 0 0 0,-1 0 0 0 0,1 1 0 0 0,-1 0 0 0 0,1-1 0 0 0,0 2 0 0 0,0-1 0 0 0,0 0 0 0 0,-1 1 0 0 0,1 0 0 0 0,1 0 0 0 0,-8 4 0 0 0,10-5-92 0 0,-1 0 0 0 0,1 1 0 0 0,-1-1 1 0 0,1 0-1 0 0,0 0 0 0 0,-1 1 0 0 0,1-1 0 0 0,0 1 0 0 0,0-1 0 0 0,0 1 0 0 0,0 0 0 0 0,1-1 0 0 0,-1 1 0 0 0,0 0 1 0 0,1-1-1 0 0,-1 1 0 0 0,1 0 0 0 0,-1 0 0 0 0,1 0 0 0 0,0 0 0 0 0,0-1 0 0 0,0 1 0 0 0,0 0 0 0 0,0 0 0 0 0,0 0 1 0 0,1 0-1 0 0,-1-1 0 0 0,0 1 0 0 0,1 0 0 0 0,0 0 0 0 0,-1-1 0 0 0,1 1 0 0 0,0 0 0 0 0,0-1 0 0 0,0 1 0 0 0,1 1 1 0 0,1 2-289 0 0,0-1 1 0 0,1-1 0 0 0,-1 1 0 0 0,1 0-1 0 0,0-1 1 0 0,0 0 0 0 0,0 0-1 0 0,0 0 1 0 0,1 0 0 0 0,-1-1 0 0 0,1 1-1 0 0,6 1 1 0 0,6 1-7060 0 0</inkml:trace>
  <inkml:trace contextRef="#ctx0" brushRef="#br0" timeOffset="7041.9">3052 1888 14368 0 0,'-7'-11'1442'0'0,"7"10"-1352"0"0,-1 1 0 0 0,1 0 0 0 0,0-1-1 0 0,0 1 1 0 0,0-1 0 0 0,-1 1 0 0 0,1 0 0 0 0,0-1-1 0 0,0 1 1 0 0,-1-1 0 0 0,1 1 0 0 0,-1 0 0 0 0,1-1-1 0 0,0 1 1 0 0,-1 0 0 0 0,1 0 0 0 0,0-1 0 0 0,-1 1-1 0 0,1 0 1 0 0,-1 0 0 0 0,-5 3 1440 0 0,0 11 154 0 0,6-8-1530 0 0,-1 0 0 0 0,1 1-1 0 0,0-1 1 0 0,1 0 0 0 0,0 0-1 0 0,0 0 1 0 0,0 0 0 0 0,0 0 0 0 0,1 0-1 0 0,0-1 1 0 0,0 1 0 0 0,1 0 0 0 0,0-1-1 0 0,0 0 1 0 0,0 1 0 0 0,4 4 0 0 0,-5-7-136 0 0,0-1 0 0 0,1 1 1 0 0,-1-1-1 0 0,1 1 1 0 0,-1-1-1 0 0,1 0 1 0 0,-1 0-1 0 0,1 0 1 0 0,0-1-1 0 0,0 1 0 0 0,0-1 1 0 0,0 1-1 0 0,0-1 1 0 0,1 0-1 0 0,-1 0 1 0 0,0 0-1 0 0,0-1 0 0 0,1 1 1 0 0,-1-1-1 0 0,1 0 1 0 0,-1 0-1 0 0,0 0 1 0 0,1 0-1 0 0,-1-1 1 0 0,0 1-1 0 0,1-1 0 0 0,-1 0 1 0 0,0 0-1 0 0,0 0 1 0 0,5-2-1 0 0,-3 0 0 0 0,-1 0 0 0 0,1 0 0 0 0,-1 0 0 0 0,0-1-1 0 0,0 1 1 0 0,-1-1 0 0 0,1 0 0 0 0,-1 0 0 0 0,0 0 0 0 0,0 0-1 0 0,0-1 1 0 0,0 1 0 0 0,-1-1 0 0 0,1 0 0 0 0,-1 0 0 0 0,-1 1 0 0 0,1-2-1 0 0,-1 1 1 0 0,2-9 0 0 0,-2 8-69 0 0,0 0-1 0 0,-1 0 1 0 0,1 0 0 0 0,-1 0-1 0 0,0 0 1 0 0,-1 0-1 0 0,0 0 1 0 0,0 1 0 0 0,0-1-1 0 0,0 0 1 0 0,-1 0 0 0 0,0 1-1 0 0,0-1 1 0 0,-1 1-1 0 0,0-1 1 0 0,1 1 0 0 0,-5-6-1 0 0,5 10-655 0 0,-2-5 596 0 0,3 4-1983 0 0,3 1-3748 0 0,-2 1 3621 0 0</inkml:trace>
  <inkml:trace contextRef="#ctx0" brushRef="#br0" timeOffset="7421.83">3298 1726 12728 0 0,'1'-5'211'0'0,"0"1"-1"0"0,0-1 1 0 0,0 0 0 0 0,0 1 0 0 0,-1-1 0 0 0,0 0 0 0 0,-1-9 0 0 0,1 6 442 0 0,0 8 412 0 0,0 0 49 0 0,0 0-62 0 0,-4 6 356 0 0,1 3-985 0 0,1 1-1 0 0,0-1 0 0 0,1 0 0 0 0,0 1 1 0 0,0 19-1 0 0,0-11-54 0 0,1 2-19 0 0,0 1 1 0 0,6 38-1 0 0,-4-48-242 0 0,0-1 0 0 0,1 1-1 0 0,0-1 1 0 0,0 0 0 0 0,1 0 0 0 0,1 0-1 0 0,7 11 1 0 0,-10-17-375 0 0,1 0 1 0 0,-1-1-1 0 0,1 1 0 0 0,1-1 0 0 0,-1 0 1 0 0,0 0-1 0 0,1 0 0 0 0,-1 0 0 0 0,1 0 0 0 0,0-1 1 0 0,0 0-1 0 0,0 0 0 0 0,0 0 0 0 0,0 0 0 0 0,1-1 1 0 0,-1 1-1 0 0,0-1 0 0 0,1 0 0 0 0,6 0 0 0 0,4-2-1688 0 0</inkml:trace>
  <inkml:trace contextRef="#ctx0" brushRef="#br0" timeOffset="7890.85">3571 1842 12992 0 0,'2'-4'125'0'0,"-1"-1"0"0"0,0 1 0 0 0,0-1 1 0 0,0 1-1 0 0,0-8 0 0 0,-1 11-16 0 0,0 0 0 0 0,0 1-1 0 0,0-1 1 0 0,0 0 0 0 0,0 0-1 0 0,0 0 1 0 0,-1 0 0 0 0,1 0-1 0 0,0 1 1 0 0,0-1 0 0 0,0 0-1 0 0,-1 0 1 0 0,1 0 0 0 0,-1 1 0 0 0,1-1-1 0 0,0 0 1 0 0,-1 0 0 0 0,1 1-1 0 0,-1-1 1 0 0,0 0 0 0 0,1 1-1 0 0,-1-1 1 0 0,1 1 0 0 0,-1-1-1 0 0,0 1 1 0 0,0-1 0 0 0,1 1 0 0 0,-1-1-1 0 0,0 1 1 0 0,0 0 0 0 0,1-1-1 0 0,-1 1 1 0 0,0 0 0 0 0,0 0-1 0 0,0-1 1 0 0,0 1 0 0 0,1 0-1 0 0,-2 0 1 0 0,-4 1 246 0 0,1-1 0 0 0,0 1 0 0 0,0 0-1 0 0,0 1 1 0 0,0-1 0 0 0,0 1 0 0 0,1 0-1 0 0,-1 0 1 0 0,0 1 0 0 0,1-1 0 0 0,0 1 0 0 0,-1 0-1 0 0,1 0 1 0 0,0 0 0 0 0,1 1 0 0 0,-1 0 0 0 0,-3 4-1 0 0,2-3-200 0 0,1 0 0 0 0,0 1-1 0 0,0 0 1 0 0,0 0-1 0 0,1 0 1 0 0,0 0-1 0 0,0 1 1 0 0,0-1-1 0 0,1 1 1 0 0,0 0-1 0 0,0 0 1 0 0,0 8 0 0 0,1-13-147 0 0,1 0 0 0 0,0 1 0 0 0,0-1 1 0 0,0 0-1 0 0,0 1 0 0 0,0-1 1 0 0,1 0-1 0 0,-1 1 0 0 0,1-1 1 0 0,0 0-1 0 0,-1 0 0 0 0,1 0 0 0 0,0 0 1 0 0,0 1-1 0 0,0-1 0 0 0,0 0 1 0 0,1-1-1 0 0,-1 1 0 0 0,1 0 1 0 0,-1 0-1 0 0,1 0 0 0 0,-1-1 0 0 0,1 1 1 0 0,0-1-1 0 0,0 1 0 0 0,0-1 1 0 0,0 0-1 0 0,0 0 0 0 0,0 0 1 0 0,0 0-1 0 0,0 0 0 0 0,0 0 0 0 0,1-1 1 0 0,-1 1-1 0 0,0-1 0 0 0,0 1 1 0 0,1-1-1 0 0,-1 0 0 0 0,0 0 1 0 0,1 0-1 0 0,2 0 0 0 0,0-1-47 0 0,0 0 0 0 0,0 0 0 0 0,1 0-1 0 0,-1-1 1 0 0,0 1 0 0 0,0-1 0 0 0,-1 0-1 0 0,1-1 1 0 0,0 1 0 0 0,-1-1 0 0 0,1 0 0 0 0,-1 0-1 0 0,0-1 1 0 0,0 1 0 0 0,0-1 0 0 0,0 0-1 0 0,3-5 1 0 0,-3 3-13 0 0,0 1 0 0 0,0-1 0 0 0,-1 0-1 0 0,0-1 1 0 0,0 1 0 0 0,0 0 0 0 0,-1-1-1 0 0,0 0 1 0 0,-1 1 0 0 0,1-1 0 0 0,-1 0-1 0 0,0-13 1 0 0,-2-1 42 0 0,0 0 0 0 0,-2 1 0 0 0,-5-22 0 0 0,-20-60-55 0 0,15 59 56 0 0,5 18-37 0 0,-18-38 0 0 0,24 56-1148 0 0,1 0-444 0 0</inkml:trace>
  <inkml:trace contextRef="#ctx0" brushRef="#br0" timeOffset="8316.26">4343 1445 10336 0 0,'-10'-10'428'0'0,"9"10"-407"0"0,1 0 1 0 0,0 0-1 0 0,0 0 1 0 0,-1 0-1 0 0,1 0 0 0 0,0 0 1 0 0,0 0-1 0 0,-1 0 0 0 0,1 0 1 0 0,0 0-1 0 0,0 0 1 0 0,-1 0-1 0 0,1 0 0 0 0,0 0 1 0 0,0 0-1 0 0,-1 0 0 0 0,1 0 1 0 0,0 0-1 0 0,0 0 1 0 0,-1 0-1 0 0,1 0 0 0 0,0 0 1 0 0,0 0-1 0 0,0 1 1 0 0,-1-1-1 0 0,1 0 0 0 0,0 0 1 0 0,-1 2 83 0 0,0-1 0 0 0,1 0 0 0 0,-1 1 1 0 0,0-1-1 0 0,1 0 0 0 0,0 1 0 0 0,-1-1 0 0 0,1 1 1 0 0,0-1-1 0 0,0 1 0 0 0,0-1 0 0 0,0 1 0 0 0,0 1 1 0 0,0 21 533 0 0,1-1 1 0 0,1 1-1 0 0,2-1 1 0 0,0 0-1 0 0,1 0 0 0 0,2 0 1 0 0,16 41-1 0 0,-22-62-623 0 0,0-1-1 0 0,-1 1 0 0 0,1-1 0 0 0,0 1 1 0 0,0 0-1 0 0,0-1 0 0 0,0 0 0 0 0,1 1 1 0 0,-1-1-1 0 0,0 0 0 0 0,1 0 0 0 0,-1 1 1 0 0,0-1-1 0 0,1 0 0 0 0,-1 0 1 0 0,1-1-1 0 0,0 1 0 0 0,-1 0 0 0 0,1 0 1 0 0,2 0-1 0 0,-1-1 19 0 0,0 0 0 0 0,1 0 0 0 0,-1 0 0 0 0,0 0 1 0 0,0 0-1 0 0,1-1 0 0 0,-1 0 0 0 0,0 1 0 0 0,0-1 0 0 0,3-2 0 0 0,11-3-19 0 0,0 1 0 0 0,0 1-1 0 0,1 0 1 0 0,-1 2-1 0 0,33-2 1 0 0,-44 4-19 0 0,0 0 0 0 0,0 1 0 0 0,1 0 0 0 0,-1 0 0 0 0,0 0 0 0 0,0 1 0 0 0,0 0 0 0 0,10 5 0 0 0,-13-5 28 0 0,1 0-1 0 0,-1 1 1 0 0,0-1 0 0 0,0 1 0 0 0,0 0-1 0 0,0-1 1 0 0,0 1 0 0 0,-1 0-1 0 0,1 1 1 0 0,-1-1 0 0 0,0 0-1 0 0,0 1 1 0 0,0-1 0 0 0,0 1-1 0 0,1 3 1 0 0,-2-4 27 0 0,0 0 1 0 0,0 0-1 0 0,-1 0 0 0 0,1 0 0 0 0,-1 0 1 0 0,0-1-1 0 0,1 1 0 0 0,-1 0 0 0 0,0 0 1 0 0,-1 0-1 0 0,1 0 0 0 0,0 0 0 0 0,-1 0 1 0 0,0 0-1 0 0,0 0 0 0 0,0-1 0 0 0,-1 5 1 0 0,-1-3 49 0 0,1 0 1 0 0,-1-1-1 0 0,0 1 1 0 0,0-1-1 0 0,0 1 0 0 0,0-1 1 0 0,0 0-1 0 0,-1 0 1 0 0,1-1-1 0 0,-7 4 1 0 0,1-1 87 0 0,0 0 0 0 0,0-1 0 0 0,0 0 0 0 0,-1-1 0 0 0,0 0 0 0 0,1-1 0 0 0,-1 0 0 0 0,0 0 0 0 0,-15 0 0 0 0,19-2-155 0 0,0 0-1 0 0,0 0 0 0 0,1-1 1 0 0,-1 1-1 0 0,1-1 0 0 0,-1-1 1 0 0,0 1-1 0 0,1-1 0 0 0,-9-3 1 0 0,14 4-59 0 0,0 1 0 0 0,0 0 1 0 0,-1 0-1 0 0,1 0 0 0 0,0 0 0 0 0,0 0 1 0 0,0 0-1 0 0,0-1 0 0 0,-1 1 1 0 0,1 0-1 0 0,0 0 0 0 0,0 0 0 0 0,0 0 1 0 0,0-1-1 0 0,0 1 0 0 0,0 0 1 0 0,0 0-1 0 0,0 0 0 0 0,-1-1 1 0 0,1 1-1 0 0,0 0 0 0 0,0 0 0 0 0,0 0 1 0 0,0-1-1 0 0,0 1 0 0 0,0 0 1 0 0,0 0-1 0 0,0-1 0 0 0,0 1 1 0 0,0 0-1 0 0,0 0 0 0 0,1 0 0 0 0,-1-1 1 0 0,0 1-1 0 0,0 0 0 0 0,0 0 1 0 0,0 0-1 0 0,0-1 0 0 0,0 1 1 0 0,0 0-1 0 0,0 0 0 0 0,1 0 0 0 0,-1 0 1 0 0,0-1-1 0 0,0 1 0 0 0,0 0 1 0 0,9-5-6456 0 0,-2 3-284 0 0</inkml:trace>
  <inkml:trace contextRef="#ctx0" brushRef="#br0" timeOffset="8740.36">4728 1834 13304 0 0,'0'0'298'0'0,"14"-7"848"0"0,-1-2-562 0 0,0-1 1 0 0,0 0 0 0 0,-1-1 0 0 0,0 0 0 0 0,-1-1-1 0 0,-1 0 1 0 0,13-18 0 0 0,-21 27-549 0 0,3-5 102 0 0,0 0-1 0 0,6-16 1 0 0,-10 22-116 0 0,0 0-1 0 0,0-1 0 0 0,-1 1 0 0 0,1 0 1 0 0,-1 0-1 0 0,1-1 0 0 0,-1 1 0 0 0,0 0 1 0 0,0-1-1 0 0,0 1 0 0 0,0 0 0 0 0,-1 0 1 0 0,1-1-1 0 0,0 1 0 0 0,-1 0 1 0 0,0 0-1 0 0,0-3 0 0 0,0 4-12 0 0,1 1 0 0 0,-1 0 0 0 0,1-1 0 0 0,-1 1 0 0 0,1 0 0 0 0,-1 0 0 0 0,1-1 0 0 0,-1 1 0 0 0,1 0 0 0 0,-1 0 0 0 0,1 0 0 0 0,-1-1 0 0 0,1 1 0 0 0,-1 0 0 0 0,1 0 0 0 0,-1 0 0 0 0,1 0 0 0 0,-1 0 0 0 0,1 0 0 0 0,-1 0 0 0 0,1 0 0 0 0,-1 0 0 0 0,0 1 1 0 0,1-1-1 0 0,-1 0 0 0 0,1 0 0 0 0,-1 0 0 0 0,1 1 0 0 0,-1-1 0 0 0,1 0 0 0 0,-1 1 0 0 0,-16 9 254 0 0,13-6-197 0 0,0 0 0 0 0,0 0-1 0 0,0 1 1 0 0,1-1 0 0 0,-1 1 0 0 0,1 0 0 0 0,0 0-1 0 0,1 0 1 0 0,-1 1 0 0 0,1-1 0 0 0,0 1 0 0 0,0-1-1 0 0,1 1 1 0 0,-1 0 0 0 0,1 0 0 0 0,1-1 0 0 0,-1 1-1 0 0,1 0 1 0 0,0 0 0 0 0,0 0 0 0 0,1 0 0 0 0,-1 0-1 0 0,1-1 1 0 0,1 1 0 0 0,-1 0 0 0 0,1-1 0 0 0,0 1-1 0 0,0-1 1 0 0,1 1 0 0 0,0-1 0 0 0,0 0 0 0 0,0 0-1 0 0,0 0 1 0 0,1-1 0 0 0,-1 1 0 0 0,1-1 0 0 0,1 0-1 0 0,-1 0 1 0 0,0 0 0 0 0,1 0 0 0 0,0-1-1 0 0,6 4 1 0 0,-6-5-719 0 0,0 0 0 0 0,1 0-1 0 0,-1 0 1 0 0,0-1 0 0 0,0 0-1 0 0,1 0 1 0 0,-1 0 0 0 0,0-1-1 0 0,1 0 1 0 0,-1 0 0 0 0,10-1 0 0 0,4-1-6155 0 0</inkml:trace>
  <inkml:trace contextRef="#ctx0" brushRef="#br0" timeOffset="9308.57">5488 1735 9184 0 0,'-2'19'917'0'0,"3"-8"-200"0"0,0 1-1 0 0,1 0 1 0 0,1 0-1 0 0,0-1 1 0 0,1 1-1 0 0,0-1 1 0 0,0 0 0 0 0,11 18-1 0 0,-15-28-453 0 0,11-11 1090 0 0,-9 4-1203 0 0,0 0 0 0 0,-1-1-1 0 0,0 1 1 0 0,0 0 0 0 0,0 0 0 0 0,-1-1-1 0 0,0 1 1 0 0,-1-9 0 0 0,0-1 111 0 0,0-11-192 0 0,-2 0-1 0 0,-8-31 0 0 0,7 36-49 0 0,-14-43-19 0 0,11 47 125 0 0,4 13 14 0 0,3 4-131 0 0,0 1-1 0 0,0 0 0 0 0,0 0 0 0 0,0 0 0 0 0,0 0 0 0 0,0 0 1 0 0,0 0-1 0 0,-1 0 0 0 0,1 0 0 0 0,0 0 0 0 0,0-1 0 0 0,0 1 1 0 0,0 0-1 0 0,0 0 0 0 0,0 0 0 0 0,0 0 0 0 0,0 0 0 0 0,0 0 0 0 0,-1 0 1 0 0,1 0-1 0 0,0 0 0 0 0,0 0 0 0 0,0 0 0 0 0,0 0 0 0 0,0 0 1 0 0,0 0-1 0 0,0 0 0 0 0,0 0 0 0 0,-1 0 0 0 0,1 0 0 0 0,0 0 1 0 0,0 0-1 0 0,0 0 0 0 0,0 0 0 0 0,0 0 0 0 0,0 0 0 0 0,0 0 1 0 0,-1 0-1 0 0,1 0 0 0 0,0 0 0 0 0,0 0 0 0 0,0 0 0 0 0,0 0 1 0 0,0 0-1 0 0,0 0 0 0 0,0 1 0 0 0,0-1 0 0 0,0 0 0 0 0,0 0 1 0 0,-1 0-1 0 0,1 0 0 0 0,0 0 0 0 0,0 0 0 0 0,0 0 0 0 0,0 0 1 0 0,0 0-1 0 0,0 1 0 0 0,0-1 0 0 0,0 0 0 0 0,0 0 0 0 0,0 0 1 0 0,0 0-1 0 0,0 0 0 0 0,0 0 0 0 0,-3 7 274 0 0,3-5-278 0 0,-1 0 0 0 0,1 0 1 0 0,-1 0-1 0 0,1 0 0 0 0,0 0 0 0 0,-1 1 0 0 0,1-1 0 0 0,0 0 1 0 0,0 0-1 0 0,1 0 0 0 0,-1 0 0 0 0,0 0 0 0 0,1 0 1 0 0,-1 0-1 0 0,1 0 0 0 0,0 0 0 0 0,0 0 0 0 0,-1 0 0 0 0,1 0 1 0 0,1-1-1 0 0,-1 1 0 0 0,0 0 0 0 0,0-1 0 0 0,1 1 1 0 0,-1 0-1 0 0,0-1 0 0 0,1 0 0 0 0,0 1 0 0 0,-1-1 0 0 0,1 0 1 0 0,0 0-1 0 0,0 0 0 0 0,-1 0 0 0 0,1 0 0 0 0,3 1 1 0 0,0 0-9 0 0,1-1 0 0 0,-1 0 0 0 0,0 0 0 0 0,1 0 1 0 0,0 0-1 0 0,-1-1 0 0 0,1 0 0 0 0,-1 0 0 0 0,1-1 0 0 0,-1 1 1 0 0,1-1-1 0 0,7-2 0 0 0,-2-2 24 0 0,0-1 0 0 0,0 1-1 0 0,0-2 1 0 0,-1 1 0 0 0,0-2 0 0 0,0 1 0 0 0,-1-1-1 0 0,12-13 1 0 0,-2 4 197 0 0,-18 17-202 0 0,-1-1-1 0 0,0 1 0 0 0,0 0 1 0 0,1 0-1 0 0,-1 0 0 0 0,0 0 1 0 0,0 0-1 0 0,1 0 0 0 0,-1 0 1 0 0,0 0-1 0 0,1 0 0 0 0,-1 0 0 0 0,0 0 1 0 0,0 0-1 0 0,1 0 0 0 0,-1 0 1 0 0,0 0-1 0 0,1 0 0 0 0,-1 0 1 0 0,0 0-1 0 0,0 0 0 0 0,1 0 1 0 0,-1 1-1 0 0,0-1 0 0 0,0 0 1 0 0,1 0-1 0 0,-1 0 0 0 0,0 0 1 0 0,0 1-1 0 0,1-1 0 0 0,-1 0 1 0 0,0 0-1 0 0,0 1 0 0 0,0-1 0 0 0,0 0 1 0 0,1 0-1 0 0,-1 1 0 0 0,0-1 1 0 0,0 0-1 0 0,0 0 0 0 0,0 1 1 0 0,6 12 51 0 0,-5-13-36 0 0,6 22 212 0 0,6 28 1 0 0,-10-36-274 0 0,0-1 0 0 0,1 0 0 0 0,0 0 0 0 0,1 0 0 0 0,0 0 0 0 0,1-1-1 0 0,10 16 1 0 0,-15-26-232 0 0,1-1 0 0 0,-1 1 0 0 0,0-1 0 0 0,1 1 0 0 0,-1-1 0 0 0,1 0 0 0 0,-1 0 0 0 0,4 2 0 0 0,3 1-1160 0 0</inkml:trace>
  <inkml:trace contextRef="#ctx0" brushRef="#br0" timeOffset="9721.01">6003 1707 12176 0 0,'0'-6'238'0'0,"-1"0"0"0"0,0 0 0 0 0,0 0 0 0 0,0 0 0 0 0,-1 0 0 0 0,0 0 0 0 0,-4-9 0 0 0,6 14-62 0 0,-1-1 0 0 0,0 1 0 0 0,0-1 0 0 0,0 1 0 0 0,0-1 0 0 0,0 1 0 0 0,0 0 0 0 0,0-1 0 0 0,-1 1 0 0 0,1 0 1 0 0,0 0-1 0 0,-1 0 0 0 0,1 0 0 0 0,0 0 0 0 0,-1 0 0 0 0,0 0 0 0 0,1 1 0 0 0,-1-1 0 0 0,-1 0 0 0 0,1 1-53 0 0,1 0-1 0 0,-1 0 0 0 0,1 0 0 0 0,-1 0 0 0 0,1 0 0 0 0,-1 1 1 0 0,1-1-1 0 0,-1 0 0 0 0,1 1 0 0 0,0 0 0 0 0,-1-1 0 0 0,1 1 1 0 0,-1 0-1 0 0,1-1 0 0 0,0 1 0 0 0,0 0 0 0 0,-2 2 0 0 0,-2 2 150 0 0,-1 1-1 0 0,2 0 0 0 0,-1 0 1 0 0,0 0-1 0 0,1 1 1 0 0,1-1-1 0 0,-4 9 0 0 0,4-10-218 0 0,1 1-1 0 0,0-1 1 0 0,1 1 0 0 0,-1 0-1 0 0,1-1 1 0 0,0 1-1 0 0,1 0 1 0 0,-1 0 0 0 0,1 0-1 0 0,0 0 1 0 0,2 7-1 0 0,-2-10-37 0 0,1-1 0 0 0,-1 1 0 0 0,1-1 0 0 0,0 0 0 0 0,0 1 0 0 0,0-1-1 0 0,0 0 1 0 0,0 0 0 0 0,0 0 0 0 0,0 0 0 0 0,1 0 0 0 0,-1 0 0 0 0,1 0 0 0 0,0 0-1 0 0,-1 0 1 0 0,1-1 0 0 0,0 1 0 0 0,0-1 0 0 0,0 1 0 0 0,0-1 0 0 0,0 0-1 0 0,1 0 1 0 0,-1 0 0 0 0,0 0 0 0 0,0 0 0 0 0,1 0 0 0 0,-1-1 0 0 0,1 1 0 0 0,-1-1-1 0 0,3 0 1 0 0,-1 1-75 0 0,1-2 0 0 0,-1 1 0 0 0,1 0 0 0 0,-1-1 1 0 0,1 0-1 0 0,-1 0 0 0 0,1 0 0 0 0,-1-1 0 0 0,0 0 0 0 0,8-4 0 0 0,15-5-243 0 0,-26 12 263 0 0,0-1 0 0 0,0 0-1 0 0,0 0 1 0 0,0 0 0 0 0,0 1 0 0 0,-1-1 0 0 0,1 0 0 0 0,0 1 0 0 0,0-1 0 0 0,0 0 0 0 0,-1 1 0 0 0,1-1 0 0 0,0 1 0 0 0,-1 0-1 0 0,1-1 1 0 0,0 1 0 0 0,-1 0 0 0 0,1-1 0 0 0,-1 1 0 0 0,1 0 0 0 0,0 0 0 0 0,10 16 869 0 0,-11-17-830 0 0,1 1-2 0 0,-1 0 0 0 0,1 1 0 0 0,0-1-1 0 0,0 0 1 0 0,0 0 0 0 0,0 0 0 0 0,0 0 0 0 0,0 0-1 0 0,1 0 1 0 0,-1 0 0 0 0,0 0 0 0 0,0-1-1 0 0,1 1 1 0 0,-1 0 0 0 0,0-1 0 0 0,1 1 0 0 0,1 0-1 0 0,0-1-665 0 0,1 1-1 0 0,-1-1 1 0 0,1 0-1 0 0,-1 0 0 0 0,0 0 1 0 0,6-1-1 0 0,-3-1-5776 0 0</inkml:trace>
  <inkml:trace contextRef="#ctx0" brushRef="#br0" timeOffset="10109.62">6293 1658 12528 0 0,'0'-16'1249'0'0,"0"15"-1178"0"0,0-1 0 0 0,0 1 0 0 0,0 0 0 0 0,0-1 0 0 0,0 1 0 0 0,0-1 0 0 0,0 1 0 0 0,-1 0 0 0 0,1-1 0 0 0,0 1 0 0 0,-1 0 1 0 0,1 0-1 0 0,-1-1 0 0 0,0 1 0 0 0,1 0 0 0 0,-1 0 0 0 0,0 0 0 0 0,0-1 0 0 0,0 1 0 0 0,0 0 0 0 0,0 0 0 0 0,0 0 0 0 0,0 1 0 0 0,0-1 0 0 0,0 0 0 0 0,0 0 0 0 0,0 1 0 0 0,-3-2 0 0 0,1 1 183 0 0,0 1 0 0 0,0-1 0 0 0,0 1-1 0 0,0 0 1 0 0,0 0 0 0 0,0 0-1 0 0,0 0 1 0 0,0 1 0 0 0,0-1-1 0 0,0 1 1 0 0,0 0 0 0 0,-4 1-1 0 0,1 0-8 0 0,-1 1-1 0 0,1 0 0 0 0,-1 1 0 0 0,1-1 0 0 0,0 1 1 0 0,1 0-1 0 0,-1 1 0 0 0,1 0 0 0 0,-1-1 1 0 0,2 2-1 0 0,-1-1 0 0 0,0 0 0 0 0,-6 11 0 0 0,9-12-179 0 0,0 0-1 0 0,0-1 0 0 0,0 1 0 0 0,0 0 0 0 0,1 0 1 0 0,-1 0-1 0 0,1 0 0 0 0,0 1 0 0 0,1-1 0 0 0,-1 0 1 0 0,0 0-1 0 0,1 1 0 0 0,0-1 0 0 0,0 0 0 0 0,1 0 1 0 0,-1 1-1 0 0,1-1 0 0 0,0 0 0 0 0,0 0 0 0 0,0 0 1 0 0,0 0-1 0 0,1 0 0 0 0,4 8 0 0 0,-4-10-63 0 0,0 1 0 0 0,0 0-1 0 0,1-1 1 0 0,-1 0 0 0 0,1 1 0 0 0,-1-1-1 0 0,1 0 1 0 0,0 0 0 0 0,0-1-1 0 0,0 1 1 0 0,0 0 0 0 0,0-1 0 0 0,0 0-1 0 0,1 0 1 0 0,-1 0 0 0 0,0 0 0 0 0,0 0-1 0 0,1-1 1 0 0,-1 0 0 0 0,6 1-1 0 0,-4-1-59 0 0,-1 0-1 0 0,1-1 0 0 0,-1 1 0 0 0,1-1 0 0 0,0 0 0 0 0,-1 0 0 0 0,0 0 1 0 0,1-1-1 0 0,-1 1 0 0 0,0-1 0 0 0,1 0 0 0 0,-1 0 0 0 0,0-1 0 0 0,5-4 1 0 0,-4 2-3 0 0,0 0 1 0 0,-1 0-1 0 0,0-1 0 0 0,0 0 1 0 0,0 0-1 0 0,-1 0 1 0 0,0 0-1 0 0,0-1 1 0 0,0 1-1 0 0,-1-1 1 0 0,0 0-1 0 0,0 0 1 0 0,-1 1-1 0 0,1-14 1 0 0,0-3 24 0 0,-2 0 0 0 0,-1 0 1 0 0,-4-27-1 0 0,2 20 44 0 0,1 4 5 0 0,-2 1 1 0 0,0-1 0 0 0,-1 1 0 0 0,-15-38 0 0 0,20 62-4 0 0,-1-1 1 0 0,1 1-1 0 0,-1 0 1 0 0,0 0-1 0 0,0-1 0 0 0,1 1 1 0 0,-1 0-1 0 0,0 0 0 0 0,0 0 1 0 0,0 0-1 0 0,0 0 1 0 0,0 0-1 0 0,-2-1 0 0 0,2 2-9 0 0,1 0 0 0 0,0 0 0 0 0,0 0 0 0 0,0 0 0 0 0,-1 0 0 0 0,1 0 0 0 0,0 0 0 0 0,0 0-1 0 0,0-1 1 0 0,-1 2 0 0 0,1-1 0 0 0,0 0 0 0 0,0 0 0 0 0,0 0 0 0 0,-1 0 0 0 0,1 0-1 0 0,0 0 1 0 0,0 0 0 0 0,0 0 0 0 0,0 0 0 0 0,-1 0 0 0 0,1 0 0 0 0,0 0 0 0 0,0 0 0 0 0,0 1-1 0 0,0-1 1 0 0,-1 0 0 0 0,1 0 0 0 0,0 0 0 0 0,0 0 0 0 0,0 0 0 0 0,0 1 0 0 0,-3 12-89 0 0,4 0-769 0 0,-1 0-1 0 0,6 23 1 0 0,5 4-5822 0 0,-5-18 1050 0 0</inkml:trace>
  <inkml:trace contextRef="#ctx0" brushRef="#br0" timeOffset="10533.17">6383 1688 11600 0 0,'3'2'90'0'0,"0"-1"0"0"0,0-1 1 0 0,0 1-1 0 0,1 0 0 0 0,-1-1 1 0 0,0 1-1 0 0,1-1 0 0 0,-1 0 1 0 0,0 0-1 0 0,0 0 0 0 0,1-1 1 0 0,-1 1-1 0 0,0-1 0 0 0,0 0 1 0 0,7-2-1 0 0,1 0 1076 0 0,-1-2 1 0 0,1 1-1 0 0,-1-1 1 0 0,18-12-1 0 0,-25 15-1046 0 0,-1 0 0 0 0,1 0 0 0 0,0-1-1 0 0,-1 1 1 0 0,0-1 0 0 0,0 0 0 0 0,1 1-1 0 0,-2-1 1 0 0,1 0 0 0 0,0 0 0 0 0,0 0 0 0 0,-1-1-1 0 0,0 1 1 0 0,0 0 0 0 0,0-1 0 0 0,0 1 0 0 0,0 0-1 0 0,-1-1 1 0 0,1 1 0 0 0,-1-6 0 0 0,0 9-95 0 0,0-1 1 0 0,0 1 0 0 0,0-1 0 0 0,0 1 0 0 0,0-1-1 0 0,0 1 1 0 0,0-1 0 0 0,0 1 0 0 0,-1-1-1 0 0,1 1 1 0 0,0-1 0 0 0,0 1 0 0 0,0-1-1 0 0,-1 1 1 0 0,1-1 0 0 0,0 1 0 0 0,-1-1-1 0 0,1 1 1 0 0,0 0 0 0 0,-1-1 0 0 0,1 1 0 0 0,0 0-1 0 0,-1-1 1 0 0,1 1 0 0 0,-1 0 0 0 0,1-1-1 0 0,-1 1 1 0 0,0 0 0 0 0,0-1-1 0 0,-1 1-1 0 0,1 0 1 0 0,0-1 0 0 0,-1 1 0 0 0,1 0-1 0 0,-1 0 1 0 0,1 0 0 0 0,-1 1-1 0 0,1-1 1 0 0,-3 0 0 0 0,-2 2 66 0 0,-1 0 0 0 0,1 1-1 0 0,-9 3 1 0 0,10-2-6 0 0,0-1-1 0 0,0 1 0 0 0,0 0 0 0 0,1 0 1 0 0,0 0-1 0 0,0 1 0 0 0,0-1 0 0 0,0 1 1 0 0,1 0-1 0 0,-1 0 0 0 0,1 1 1 0 0,1-1-1 0 0,-1 1 0 0 0,1-1 0 0 0,-3 12 1 0 0,3-12-40 0 0,1-1 1 0 0,0 1 0 0 0,1 0-1 0 0,-1 0 1 0 0,1 0 0 0 0,0 0-1 0 0,0-1 1 0 0,1 1 0 0 0,0 6-1 0 0,0-8-33 0 0,0 0-1 0 0,0-1 1 0 0,0 1-1 0 0,0 0 1 0 0,0-1-1 0 0,1 1 1 0 0,-1-1-1 0 0,1 1 1 0 0,0-1-1 0 0,-1 0 1 0 0,1 1-1 0 0,0-1 1 0 0,0 0 0 0 0,1 0-1 0 0,3 3 1 0 0,1-1-42 0 0,-1-1 0 0 0,1 1 0 0 0,11 3 0 0 0,9 1-6656 0 0,-11-4-1025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RollupImage xmlns="http://schemas.microsoft.com/sharepoint/v3" xsi:nil="true"/>
    <PublishingContactEmail xmlns="http://schemas.microsoft.com/sharepoint/v3" xsi:nil="true"/>
    <PublishingVariationRelationshipLinkFieldID xmlns="http://schemas.microsoft.com/sharepoint/v3">
      <Url xsi:nil="true"/>
      <Description xsi:nil="true"/>
    </PublishingVariationRelationshipLinkFieldID>
    <PublishingVariationGroupID xmlns="http://schemas.microsoft.com/sharepoint/v3" xsi:nil="true"/>
    <Audience xmlns="http://schemas.microsoft.com/sharepoint/v3" xsi:nil="true"/>
    <PublishingExpirationDate xmlns="http://schemas.microsoft.com/sharepoint/v3" xsi:nil="true"/>
    <PublishingContactPicture xmlns="http://schemas.microsoft.com/sharepoint/v3">
      <Url xsi:nil="true"/>
      <Description xsi:nil="true"/>
    </PublishingContactPicture>
    <PublishingStartDate xmlns="http://schemas.microsoft.com/sharepoint/v3" xsi:nil="true"/>
    <PublishingContact xmlns="http://schemas.microsoft.com/sharepoint/v3">
      <UserInfo>
        <DisplayName/>
        <AccountId xsi:nil="true"/>
        <AccountType/>
      </UserInfo>
    </PublishingContact>
    <PublishingContactName xmlns="http://schemas.microsoft.com/sharepoint/v3" xsi:nil="true"/>
    <Comment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age" ma:contentTypeID="0x010100C568DB52D9D0A14D9B2FDCC96666E9F2007948130EC3DB064584E219954237AF3900875EC82BFF426640B94E8F020A8E5A4D" ma:contentTypeVersion="0" ma:contentTypeDescription="Page is a system content type template created by the Publishing Resources feature. The column templates from Page will be added to all Pages libraries created by the Publishing feature." ma:contentTypeScope="" ma:versionID="c715df2b0477f7c1f22e2f06b879cf6c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3d2709448c897be42db7f5c22e34dc7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Comments" minOccurs="0"/>
                <xsd:element ref="ns1:PublishingStartDate" minOccurs="0"/>
                <xsd:element ref="ns1:PublishingExpirationDate" minOccurs="0"/>
                <xsd:element ref="ns1:PublishingContact" minOccurs="0"/>
                <xsd:element ref="ns1:PublishingContactEmail" minOccurs="0"/>
                <xsd:element ref="ns1:PublishingContactName" minOccurs="0"/>
                <xsd:element ref="ns1:PublishingContactPicture" minOccurs="0"/>
                <xsd:element ref="ns1:PublishingPageLayout" minOccurs="0"/>
                <xsd:element ref="ns1:PublishingVariationGroupID" minOccurs="0"/>
                <xsd:element ref="ns1:PublishingVariationRelationshipLinkFieldID" minOccurs="0"/>
                <xsd:element ref="ns1:PublishingRollupImage" minOccurs="0"/>
                <xsd:element ref="ns1:Audi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Description" ma:internalName="Comments">
      <xsd:simpleType>
        <xsd:restriction base="dms:Note">
          <xsd:maxLength value="255"/>
        </xsd:restriction>
      </xsd:simpleType>
    </xsd:element>
    <xsd:element name="PublishingStartDate" ma:index="9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10" nillable="true" ma:displayName="Scheduling End Date" ma:description="" ma:hidden="true" ma:internalName="PublishingExpirationDate">
      <xsd:simpleType>
        <xsd:restriction base="dms:Unknown"/>
      </xsd:simpleType>
    </xsd:element>
    <xsd:element name="PublishingContact" ma:index="11" nillable="true" ma:displayName="Contact" ma:list="UserInfo" ma:internalName="PublishingContac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ublishingContactEmail" ma:index="12" nillable="true" ma:displayName="Contact E-Mail Address" ma:internalName="PublishingContactEmail">
      <xsd:simpleType>
        <xsd:restriction base="dms:Text">
          <xsd:maxLength value="255"/>
        </xsd:restriction>
      </xsd:simpleType>
    </xsd:element>
    <xsd:element name="PublishingContactName" ma:index="13" nillable="true" ma:displayName="Contact Name" ma:internalName="PublishingContactName">
      <xsd:simpleType>
        <xsd:restriction base="dms:Text">
          <xsd:maxLength value="255"/>
        </xsd:restriction>
      </xsd:simpleType>
    </xsd:element>
    <xsd:element name="PublishingContactPicture" ma:index="14" nillable="true" ma:displayName="Contact Picture" ma:format="Image" ma:internalName="PublishingContactPictur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PageLayout" ma:index="15" nillable="true" ma:displayName="Page Layout" ma:internalName="PublishingPageLayout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VariationGroupID" ma:index="16" nillable="true" ma:displayName="Variation Group ID" ma:hidden="true" ma:internalName="PublishingVariationGroupID">
      <xsd:simpleType>
        <xsd:restriction base="dms:Text">
          <xsd:maxLength value="255"/>
        </xsd:restriction>
      </xsd:simpleType>
    </xsd:element>
    <xsd:element name="PublishingVariationRelationshipLinkFieldID" ma:index="17" nillable="true" ma:displayName="Variation Relationship Link" ma:hidden="true" ma:internalName="PublishingVariationRelationshipLinkFieldID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RollupImage" ma:index="18" nillable="true" ma:displayName="Rollup Image" ma:internalName="PublishingRollupImage">
      <xsd:simpleType>
        <xsd:restriction base="dms:Unknown"/>
      </xsd:simpleType>
    </xsd:element>
    <xsd:element name="Audience" ma:index="19" nillable="true" ma:displayName="Target Audiences" ma:description="" ma:internalName="Audienc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DB6777-DA40-4B28-8DBB-DE18523B4E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779890-9002-4917-AB12-09591D3A361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DFF5DAA-BA23-415A-B9BB-ABBF767236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5524DA-F370-4489-9536-993BD0D947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72_Use_Case_Specification</Template>
  <TotalTime>27</TotalTime>
  <Pages>7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</vt:lpstr>
    </vt:vector>
  </TitlesOfParts>
  <Company>Ford Motor Company</Company>
  <LinksUpToDate>false</LinksUpToDate>
  <CharactersWithSpaces>490</CharactersWithSpaces>
  <SharedDoc>false</SharedDoc>
  <HLinks>
    <vt:vector size="18" baseType="variant">
      <vt:variant>
        <vt:i4>1114170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_Toc127683415</vt:lpwstr>
      </vt:variant>
      <vt:variant>
        <vt:i4>1114170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_Toc127683413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_Toc127683410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</dc:title>
  <dc:creator>One IT SDM Team</dc:creator>
  <cp:lastModifiedBy>Jeffrey F</cp:lastModifiedBy>
  <cp:revision>16</cp:revision>
  <cp:lastPrinted>2004-08-30T15:43:00Z</cp:lastPrinted>
  <dcterms:created xsi:type="dcterms:W3CDTF">2018-03-27T18:32:00Z</dcterms:created>
  <dcterms:modified xsi:type="dcterms:W3CDTF">2020-07-18T23:21:00Z</dcterms:modified>
  <cp:category>SDM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1666645488</vt:i4>
  </property>
  <property fmtid="{D5CDD505-2E9C-101B-9397-08002B2CF9AE}" pid="3" name="_EmailSubject">
    <vt:lpwstr>Updated Templates</vt:lpwstr>
  </property>
  <property fmtid="{D5CDD505-2E9C-101B-9397-08002B2CF9AE}" pid="4" name="_AuthorEmail">
    <vt:lpwstr>alakkava@ford.com</vt:lpwstr>
  </property>
  <property fmtid="{D5CDD505-2E9C-101B-9397-08002B2CF9AE}" pid="5" name="_AuthorEmailDisplayName">
    <vt:lpwstr>Lakkavaram, Ashok (A.)</vt:lpwstr>
  </property>
  <property fmtid="{D5CDD505-2E9C-101B-9397-08002B2CF9AE}" pid="6" name="_NewReviewCycle">
    <vt:lpwstr/>
  </property>
  <property fmtid="{D5CDD505-2E9C-101B-9397-08002B2CF9AE}" pid="7" name="_PreviousAdHocReviewCycleID">
    <vt:i4>-2043539147</vt:i4>
  </property>
  <property fmtid="{D5CDD505-2E9C-101B-9397-08002B2CF9AE}" pid="8" name="_ReviewingToolsShownOnce">
    <vt:lpwstr/>
  </property>
</Properties>
</file>